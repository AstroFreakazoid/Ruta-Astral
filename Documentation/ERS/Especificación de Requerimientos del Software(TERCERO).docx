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489DD" w14:textId="77777777" w:rsidR="000722BA" w:rsidRPr="00844EB6" w:rsidRDefault="000722BA" w:rsidP="00734157">
      <w:pPr>
        <w:pStyle w:val="Heading1"/>
        <w:numPr>
          <w:ilvl w:val="0"/>
          <w:numId w:val="0"/>
        </w:numPr>
        <w:spacing w:line="240" w:lineRule="auto"/>
        <w:ind w:left="432"/>
        <w:jc w:val="center"/>
        <w:rPr>
          <w:rFonts w:cs="Arial"/>
          <w:noProof/>
          <w:color w:val="000000" w:themeColor="text1"/>
          <w:sz w:val="32"/>
          <w:szCs w:val="32"/>
          <w:lang w:eastAsia="es-CR"/>
        </w:rPr>
      </w:pPr>
      <w:r w:rsidRPr="00844EB6">
        <w:rPr>
          <w:rFonts w:cs="Arial"/>
          <w:color w:val="000000" w:themeColor="text1"/>
          <w:sz w:val="32"/>
          <w:szCs w:val="32"/>
        </w:rPr>
        <w:t>Universidad Cenfotec</w:t>
      </w:r>
    </w:p>
    <w:p w14:paraId="1AB9BE1A"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noProof/>
          <w:color w:val="000000" w:themeColor="text1"/>
          <w:sz w:val="32"/>
          <w:szCs w:val="32"/>
          <w:lang w:eastAsia="es-CR"/>
        </w:rPr>
        <w:drawing>
          <wp:inline distT="0" distB="0" distL="0" distR="0" wp14:anchorId="3A33D092" wp14:editId="70D54508">
            <wp:extent cx="1432560" cy="2331720"/>
            <wp:effectExtent l="0" t="0" r="0" b="0"/>
            <wp:docPr id="3" name="Picture 3" descr="60_gr_LOGO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_gr_LOGO_blan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2331720"/>
                    </a:xfrm>
                    <a:prstGeom prst="rect">
                      <a:avLst/>
                    </a:prstGeom>
                    <a:noFill/>
                    <a:ln>
                      <a:noFill/>
                    </a:ln>
                  </pic:spPr>
                </pic:pic>
              </a:graphicData>
            </a:graphic>
          </wp:inline>
        </w:drawing>
      </w:r>
    </w:p>
    <w:p w14:paraId="62BEA49D"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Proyecto de Ingeniería del Software 1</w:t>
      </w:r>
    </w:p>
    <w:p w14:paraId="46BE0B94"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Especificación de requerimientos del software</w:t>
      </w:r>
    </w:p>
    <w:p w14:paraId="03CEFFDD"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noProof/>
          <w:color w:val="000000" w:themeColor="text1"/>
          <w:sz w:val="32"/>
          <w:szCs w:val="32"/>
          <w:lang w:eastAsia="es-CR"/>
        </w:rPr>
        <w:drawing>
          <wp:inline distT="0" distB="0" distL="0" distR="0" wp14:anchorId="40C6357F" wp14:editId="0EFF3111">
            <wp:extent cx="2446020" cy="1303020"/>
            <wp:effectExtent l="0" t="0" r="0" b="0"/>
            <wp:docPr id="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1303020"/>
                    </a:xfrm>
                    <a:prstGeom prst="rect">
                      <a:avLst/>
                    </a:prstGeom>
                    <a:noFill/>
                    <a:ln>
                      <a:noFill/>
                    </a:ln>
                  </pic:spPr>
                </pic:pic>
              </a:graphicData>
            </a:graphic>
          </wp:inline>
        </w:drawing>
      </w:r>
    </w:p>
    <w:p w14:paraId="373A859F"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Profesores:</w:t>
      </w:r>
    </w:p>
    <w:p w14:paraId="5B24F169"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Álvaro Cordero</w:t>
      </w:r>
    </w:p>
    <w:p w14:paraId="334E4261"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Pablo Monestel</w:t>
      </w:r>
    </w:p>
    <w:p w14:paraId="5C555908"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p>
    <w:p w14:paraId="514560EC"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p>
    <w:p w14:paraId="6DA40F7B" w14:textId="3BA1FC38" w:rsidR="000722BA" w:rsidRPr="00844EB6" w:rsidRDefault="004D7511" w:rsidP="00734157">
      <w:pPr>
        <w:pStyle w:val="Heading1"/>
        <w:numPr>
          <w:ilvl w:val="0"/>
          <w:numId w:val="0"/>
        </w:numPr>
        <w:spacing w:line="240" w:lineRule="auto"/>
        <w:ind w:left="432"/>
        <w:jc w:val="center"/>
        <w:rPr>
          <w:rFonts w:cs="Arial"/>
          <w:color w:val="000000" w:themeColor="text1"/>
          <w:sz w:val="32"/>
          <w:szCs w:val="32"/>
        </w:rPr>
      </w:pPr>
      <w:r>
        <w:rPr>
          <w:rFonts w:cs="Arial"/>
          <w:color w:val="000000" w:themeColor="text1"/>
          <w:sz w:val="32"/>
          <w:szCs w:val="32"/>
        </w:rPr>
        <w:t>Fecha de entrega: 14</w:t>
      </w:r>
      <w:bookmarkStart w:id="0" w:name="_GoBack"/>
      <w:bookmarkEnd w:id="0"/>
      <w:r w:rsidR="000722BA" w:rsidRPr="00844EB6">
        <w:rPr>
          <w:rFonts w:cs="Arial"/>
          <w:color w:val="000000" w:themeColor="text1"/>
          <w:sz w:val="32"/>
          <w:szCs w:val="32"/>
        </w:rPr>
        <w:t>/06/2015</w:t>
      </w:r>
    </w:p>
    <w:p w14:paraId="49F2C20B" w14:textId="77777777" w:rsidR="000722BA" w:rsidRPr="00844EB6" w:rsidRDefault="000722BA" w:rsidP="00734157">
      <w:pPr>
        <w:pStyle w:val="Heading1"/>
        <w:numPr>
          <w:ilvl w:val="0"/>
          <w:numId w:val="0"/>
        </w:numPr>
        <w:spacing w:line="240" w:lineRule="auto"/>
        <w:ind w:left="432"/>
        <w:jc w:val="center"/>
        <w:rPr>
          <w:rFonts w:cs="Arial"/>
          <w:color w:val="000000" w:themeColor="text1"/>
          <w:sz w:val="32"/>
          <w:szCs w:val="32"/>
        </w:rPr>
      </w:pPr>
      <w:r w:rsidRPr="00844EB6">
        <w:rPr>
          <w:rFonts w:cs="Arial"/>
          <w:color w:val="000000" w:themeColor="text1"/>
          <w:sz w:val="32"/>
          <w:szCs w:val="32"/>
        </w:rPr>
        <w:t>Segundo cuatrimestre 2015</w:t>
      </w:r>
    </w:p>
    <w:p w14:paraId="010AEA41" w14:textId="77777777" w:rsidR="000722BA" w:rsidRPr="00844EB6" w:rsidRDefault="000722BA" w:rsidP="0061210B">
      <w:pPr>
        <w:spacing w:before="20" w:after="20"/>
        <w:rPr>
          <w:rFonts w:cs="Arial"/>
          <w:b/>
          <w:bCs/>
          <w:color w:val="000000" w:themeColor="text1"/>
          <w:sz w:val="32"/>
          <w:szCs w:val="32"/>
          <w:lang w:eastAsia="es-CR"/>
        </w:rPr>
      </w:pPr>
      <w:r w:rsidRPr="00844EB6">
        <w:rPr>
          <w:rFonts w:cs="Arial"/>
          <w:b/>
          <w:bCs/>
          <w:color w:val="000000" w:themeColor="text1"/>
          <w:sz w:val="32"/>
          <w:szCs w:val="32"/>
          <w:lang w:eastAsia="es-CR"/>
        </w:rPr>
        <w:lastRenderedPageBreak/>
        <w:t>Tabla de contenidos.</w:t>
      </w:r>
    </w:p>
    <w:p w14:paraId="1AC97351"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1. Introducción.</w:t>
      </w:r>
    </w:p>
    <w:p w14:paraId="3D59AAA4"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2. Propósito y ámbito del sistema.</w:t>
      </w:r>
    </w:p>
    <w:p w14:paraId="33F42E1B"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2.1 Propósito.</w:t>
      </w:r>
    </w:p>
    <w:p w14:paraId="39999FC5"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2.2 Ámbito del sistema.</w:t>
      </w:r>
    </w:p>
    <w:p w14:paraId="559319DD"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3. Definiciones, acrónimos y abreviaturas.</w:t>
      </w:r>
    </w:p>
    <w:p w14:paraId="07541033"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4. Referencias.</w:t>
      </w:r>
    </w:p>
    <w:p w14:paraId="3EFE30FF"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5. Visión general de la solución.</w:t>
      </w:r>
    </w:p>
    <w:p w14:paraId="38AA7084"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5.1 Perspectiva del producto.</w:t>
      </w:r>
    </w:p>
    <w:p w14:paraId="7DAB5589"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5.1.1 Módulo de configuración.</w:t>
      </w:r>
    </w:p>
    <w:p w14:paraId="30FD63F4"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5.1.2 Módulo de seguridad.</w:t>
      </w:r>
    </w:p>
    <w:p w14:paraId="03F052CC"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5.1.3 Módulo de reportes.</w:t>
      </w:r>
    </w:p>
    <w:p w14:paraId="35A516B4"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5.1.4 Módulo principal (</w:t>
      </w:r>
      <w:r w:rsidRPr="00844EB6">
        <w:rPr>
          <w:rFonts w:cs="Arial"/>
          <w:bCs/>
          <w:i/>
          <w:color w:val="000000" w:themeColor="text1"/>
          <w:sz w:val="24"/>
          <w:lang w:eastAsia="es-CR"/>
        </w:rPr>
        <w:t>Core</w:t>
      </w:r>
      <w:r w:rsidRPr="00844EB6">
        <w:rPr>
          <w:rFonts w:cs="Arial"/>
          <w:bCs/>
          <w:color w:val="000000" w:themeColor="text1"/>
          <w:sz w:val="24"/>
          <w:lang w:eastAsia="es-CR"/>
        </w:rPr>
        <w:t>).</w:t>
      </w:r>
    </w:p>
    <w:p w14:paraId="1964D2E1"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5.2 Características de los usuarios.</w:t>
      </w:r>
    </w:p>
    <w:p w14:paraId="4BFAD343"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5.2.1 Administrador.</w:t>
      </w:r>
    </w:p>
    <w:p w14:paraId="70877CCA"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5.2.2 Soporte.</w:t>
      </w:r>
    </w:p>
    <w:p w14:paraId="18CB4E37"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5.2.3 Cajero.</w:t>
      </w:r>
    </w:p>
    <w:p w14:paraId="4A845F22"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5.2.4 Cocina/bar.</w:t>
      </w:r>
    </w:p>
    <w:p w14:paraId="53427C4F"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5.2.5 Salonero.</w:t>
      </w:r>
    </w:p>
    <w:p w14:paraId="38A7BE30"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5.2.6 Cliente.</w:t>
      </w:r>
    </w:p>
    <w:p w14:paraId="7EBC90D1" w14:textId="55E4D5A8"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5.2.7 Misceláneo</w:t>
      </w:r>
      <w:r w:rsidR="008C5955" w:rsidRPr="00844EB6">
        <w:rPr>
          <w:rFonts w:cs="Arial"/>
          <w:bCs/>
          <w:color w:val="000000" w:themeColor="text1"/>
          <w:sz w:val="24"/>
          <w:lang w:eastAsia="es-CR"/>
        </w:rPr>
        <w:t>.</w:t>
      </w:r>
    </w:p>
    <w:p w14:paraId="230C9EC2"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5.3 Supuestos y dependencias.</w:t>
      </w:r>
    </w:p>
    <w:p w14:paraId="363343A1"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6. Requerimientos.</w:t>
      </w:r>
    </w:p>
    <w:p w14:paraId="67B65872"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6.1 Requerimientos funcionales.</w:t>
      </w:r>
    </w:p>
    <w:p w14:paraId="596BE8E6"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 xml:space="preserve">6.1.1 Administración del negocio. </w:t>
      </w:r>
    </w:p>
    <w:p w14:paraId="1BD2B771"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6.1.2 Aspectos generales del sistema.</w:t>
      </w:r>
    </w:p>
    <w:p w14:paraId="7DD43580"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6.1.3 Usuarios.</w:t>
      </w:r>
    </w:p>
    <w:p w14:paraId="51156C54"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6.1.4 Mesas.</w:t>
      </w:r>
    </w:p>
    <w:p w14:paraId="3DE9C408"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6.1.5 Menú.</w:t>
      </w:r>
    </w:p>
    <w:p w14:paraId="4C1247DD"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lastRenderedPageBreak/>
        <w:tab/>
      </w:r>
      <w:r w:rsidRPr="00844EB6">
        <w:rPr>
          <w:rFonts w:cs="Arial"/>
          <w:bCs/>
          <w:color w:val="000000" w:themeColor="text1"/>
          <w:sz w:val="24"/>
          <w:lang w:eastAsia="es-CR"/>
        </w:rPr>
        <w:tab/>
      </w:r>
      <w:r w:rsidRPr="00844EB6">
        <w:rPr>
          <w:rFonts w:cs="Arial"/>
          <w:bCs/>
          <w:color w:val="000000" w:themeColor="text1"/>
          <w:sz w:val="24"/>
          <w:lang w:eastAsia="es-CR"/>
        </w:rPr>
        <w:tab/>
        <w:t>6.1.6 Órdenes.</w:t>
      </w:r>
    </w:p>
    <w:p w14:paraId="745BC4C5"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6.1.7 Reservaciones.</w:t>
      </w:r>
    </w:p>
    <w:p w14:paraId="7F98B173"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6.1.8 Facturas.</w:t>
      </w:r>
    </w:p>
    <w:p w14:paraId="1FDC7A99"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6.1.9 Reportes.</w:t>
      </w:r>
    </w:p>
    <w:p w14:paraId="6857EFC2"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6.1.10 Cliente frecuente.</w:t>
      </w:r>
    </w:p>
    <w:p w14:paraId="1095DDD1"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t>6.2 Requerimientos no funcionales.</w:t>
      </w:r>
    </w:p>
    <w:p w14:paraId="606B4376"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2.2.1 Interfaz de usuario.</w:t>
      </w:r>
    </w:p>
    <w:p w14:paraId="0E07E9FA" w14:textId="20820EE9"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 xml:space="preserve">2.2.2 Requerimientos de </w:t>
      </w:r>
      <w:r w:rsidRPr="00844EB6">
        <w:rPr>
          <w:rFonts w:cs="Arial"/>
          <w:bCs/>
          <w:i/>
          <w:color w:val="000000" w:themeColor="text1"/>
          <w:sz w:val="24"/>
          <w:lang w:eastAsia="es-CR"/>
        </w:rPr>
        <w:t>har</w:t>
      </w:r>
      <w:r w:rsidR="009F516B" w:rsidRPr="00844EB6">
        <w:rPr>
          <w:rFonts w:cs="Arial"/>
          <w:bCs/>
          <w:i/>
          <w:color w:val="000000" w:themeColor="text1"/>
          <w:sz w:val="24"/>
          <w:lang w:eastAsia="es-CR"/>
        </w:rPr>
        <w:t>d</w:t>
      </w:r>
      <w:r w:rsidRPr="00844EB6">
        <w:rPr>
          <w:rFonts w:cs="Arial"/>
          <w:bCs/>
          <w:i/>
          <w:color w:val="000000" w:themeColor="text1"/>
          <w:sz w:val="24"/>
          <w:lang w:eastAsia="es-CR"/>
        </w:rPr>
        <w:t>ware</w:t>
      </w:r>
      <w:r w:rsidRPr="00844EB6">
        <w:rPr>
          <w:rFonts w:cs="Arial"/>
          <w:bCs/>
          <w:color w:val="000000" w:themeColor="text1"/>
          <w:sz w:val="24"/>
          <w:lang w:eastAsia="es-CR"/>
        </w:rPr>
        <w:t>.</w:t>
      </w:r>
    </w:p>
    <w:p w14:paraId="60A7C2B5" w14:textId="77777777" w:rsidR="000722BA" w:rsidRPr="00844EB6"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r>
      <w:r w:rsidRPr="00844EB6">
        <w:rPr>
          <w:rFonts w:cs="Arial"/>
          <w:bCs/>
          <w:color w:val="000000" w:themeColor="text1"/>
          <w:sz w:val="24"/>
          <w:lang w:eastAsia="es-CR"/>
        </w:rPr>
        <w:tab/>
      </w:r>
      <w:r w:rsidRPr="00844EB6">
        <w:rPr>
          <w:rFonts w:cs="Arial"/>
          <w:bCs/>
          <w:color w:val="000000" w:themeColor="text1"/>
          <w:sz w:val="24"/>
          <w:lang w:eastAsia="es-CR"/>
        </w:rPr>
        <w:tab/>
        <w:t xml:space="preserve">2.2.3 Requerimientos de </w:t>
      </w:r>
      <w:r w:rsidRPr="00844EB6">
        <w:rPr>
          <w:rFonts w:cs="Arial"/>
          <w:bCs/>
          <w:i/>
          <w:color w:val="000000" w:themeColor="text1"/>
          <w:sz w:val="24"/>
          <w:lang w:eastAsia="es-CR"/>
        </w:rPr>
        <w:t>software</w:t>
      </w:r>
      <w:r w:rsidRPr="00844EB6">
        <w:rPr>
          <w:rFonts w:cs="Arial"/>
          <w:bCs/>
          <w:color w:val="000000" w:themeColor="text1"/>
          <w:sz w:val="24"/>
          <w:lang w:eastAsia="es-CR"/>
        </w:rPr>
        <w:t>.</w:t>
      </w:r>
    </w:p>
    <w:p w14:paraId="1EE57E03" w14:textId="77777777" w:rsidR="000722BA" w:rsidRDefault="000722BA" w:rsidP="0061210B">
      <w:pPr>
        <w:spacing w:before="20" w:after="20"/>
        <w:rPr>
          <w:rFonts w:cs="Arial"/>
          <w:bCs/>
          <w:color w:val="000000" w:themeColor="text1"/>
          <w:sz w:val="24"/>
          <w:lang w:eastAsia="es-CR"/>
        </w:rPr>
      </w:pPr>
      <w:r w:rsidRPr="00844EB6">
        <w:rPr>
          <w:rFonts w:cs="Arial"/>
          <w:bCs/>
          <w:color w:val="000000" w:themeColor="text1"/>
          <w:sz w:val="24"/>
          <w:lang w:eastAsia="es-CR"/>
        </w:rPr>
        <w:tab/>
        <w:t>7. Enunciado del alcance.</w:t>
      </w:r>
    </w:p>
    <w:p w14:paraId="7D2DF53F" w14:textId="3729BD07" w:rsidR="00C303A6" w:rsidRPr="00844EB6" w:rsidRDefault="00C303A6" w:rsidP="0061210B">
      <w:pPr>
        <w:spacing w:before="20" w:after="20"/>
        <w:rPr>
          <w:rFonts w:cs="Arial"/>
          <w:bCs/>
          <w:color w:val="000000" w:themeColor="text1"/>
          <w:sz w:val="24"/>
          <w:lang w:eastAsia="es-CR"/>
        </w:rPr>
      </w:pPr>
      <w:r>
        <w:rPr>
          <w:rFonts w:cs="Arial"/>
          <w:bCs/>
          <w:color w:val="000000" w:themeColor="text1"/>
          <w:sz w:val="24"/>
          <w:lang w:eastAsia="es-CR"/>
        </w:rPr>
        <w:tab/>
        <w:t>8. Anexos.</w:t>
      </w:r>
    </w:p>
    <w:p w14:paraId="651FEDEA" w14:textId="77777777" w:rsidR="000722BA" w:rsidRPr="00844EB6" w:rsidRDefault="000722BA" w:rsidP="0061210B">
      <w:pPr>
        <w:spacing w:before="20" w:after="20"/>
        <w:rPr>
          <w:rFonts w:cs="Arial"/>
          <w:color w:val="000000" w:themeColor="text1"/>
          <w:sz w:val="24"/>
        </w:rPr>
      </w:pPr>
    </w:p>
    <w:p w14:paraId="14F70606"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color w:val="000000" w:themeColor="text1"/>
          <w:sz w:val="32"/>
          <w:szCs w:val="32"/>
          <w:lang w:eastAsia="es-CR"/>
        </w:rPr>
      </w:pPr>
      <w:r w:rsidRPr="00844EB6">
        <w:rPr>
          <w:rFonts w:ascii="Arial" w:eastAsia="Times New Roman" w:hAnsi="Arial" w:cs="Arial"/>
          <w:b/>
          <w:bCs/>
          <w:color w:val="000000" w:themeColor="text1"/>
          <w:sz w:val="32"/>
          <w:szCs w:val="32"/>
          <w:lang w:eastAsia="es-CR"/>
        </w:rPr>
        <w:t>Introducción.</w:t>
      </w:r>
    </w:p>
    <w:p w14:paraId="63AEC9C0" w14:textId="026C310A" w:rsidR="000722BA" w:rsidRPr="00844EB6" w:rsidRDefault="000722BA" w:rsidP="0061210B">
      <w:pPr>
        <w:pStyle w:val="ListParagraph"/>
        <w:spacing w:before="20" w:after="20" w:line="360" w:lineRule="auto"/>
        <w:ind w:left="0" w:firstLine="360"/>
        <w:jc w:val="both"/>
        <w:rPr>
          <w:rFonts w:ascii="Arial" w:eastAsia="Times New Roman" w:hAnsi="Arial" w:cs="Arial"/>
          <w:color w:val="000000" w:themeColor="text1"/>
          <w:sz w:val="24"/>
          <w:szCs w:val="24"/>
          <w:lang w:eastAsia="es-CR"/>
        </w:rPr>
      </w:pPr>
      <w:r w:rsidRPr="00844EB6">
        <w:rPr>
          <w:rFonts w:ascii="Arial" w:eastAsia="Times New Roman" w:hAnsi="Arial" w:cs="Arial"/>
          <w:color w:val="000000" w:themeColor="text1"/>
          <w:sz w:val="24"/>
          <w:szCs w:val="24"/>
          <w:lang w:eastAsia="es-CR"/>
        </w:rPr>
        <w:t xml:space="preserve">Este documento provee una visión general del proceso de especificación de requerimientos del </w:t>
      </w:r>
      <w:r w:rsidRPr="00844EB6">
        <w:rPr>
          <w:rFonts w:ascii="Arial" w:eastAsia="Times New Roman" w:hAnsi="Arial" w:cs="Arial"/>
          <w:i/>
          <w:color w:val="000000" w:themeColor="text1"/>
          <w:sz w:val="24"/>
          <w:szCs w:val="24"/>
          <w:lang w:eastAsia="es-CR"/>
        </w:rPr>
        <w:t>software</w:t>
      </w:r>
      <w:r w:rsidRPr="00844EB6">
        <w:rPr>
          <w:rFonts w:ascii="Arial" w:eastAsia="Times New Roman" w:hAnsi="Arial" w:cs="Arial"/>
          <w:color w:val="000000" w:themeColor="text1"/>
          <w:sz w:val="24"/>
          <w:szCs w:val="24"/>
          <w:lang w:eastAsia="es-CR"/>
        </w:rPr>
        <w:t>. Puntualmente se definen: el propós</w:t>
      </w:r>
      <w:r w:rsidR="009F516B" w:rsidRPr="00844EB6">
        <w:rPr>
          <w:rFonts w:ascii="Arial" w:eastAsia="Times New Roman" w:hAnsi="Arial" w:cs="Arial"/>
          <w:color w:val="000000" w:themeColor="text1"/>
          <w:sz w:val="24"/>
          <w:szCs w:val="24"/>
          <w:lang w:eastAsia="es-CR"/>
        </w:rPr>
        <w:t>i</w:t>
      </w:r>
      <w:r w:rsidRPr="00844EB6">
        <w:rPr>
          <w:rFonts w:ascii="Arial" w:eastAsia="Times New Roman" w:hAnsi="Arial" w:cs="Arial"/>
          <w:color w:val="000000" w:themeColor="text1"/>
          <w:sz w:val="24"/>
          <w:szCs w:val="24"/>
          <w:lang w:eastAsia="es-CR"/>
        </w:rPr>
        <w:t>to y ámbito del sistema, así como las definiciones y referencias que se utilizaron en la elaboración de este documento. También se describe la visión general de la solución que se pretende generar y un listado de los requerimientos funcionales y no funcionales con los que debe c</w:t>
      </w:r>
      <w:r w:rsidR="00B501BE" w:rsidRPr="00844EB6">
        <w:rPr>
          <w:rFonts w:ascii="Arial" w:eastAsia="Times New Roman" w:hAnsi="Arial" w:cs="Arial"/>
          <w:color w:val="000000" w:themeColor="text1"/>
          <w:sz w:val="24"/>
          <w:szCs w:val="24"/>
          <w:lang w:eastAsia="es-CR"/>
        </w:rPr>
        <w:t xml:space="preserve">umplir el producto, esto según </w:t>
      </w:r>
      <w:r w:rsidRPr="00844EB6">
        <w:rPr>
          <w:rFonts w:ascii="Arial" w:eastAsia="Times New Roman" w:hAnsi="Arial" w:cs="Arial"/>
          <w:color w:val="000000" w:themeColor="text1"/>
          <w:sz w:val="24"/>
          <w:szCs w:val="24"/>
          <w:lang w:eastAsia="es-CR"/>
        </w:rPr>
        <w:t>el proceso de entrevista con el cliente y las discusiones en grupo que determinaron las funcionalidades expuestas en dicha entrevista. Por último, al final del documento se adjuntan los anexos que se mencionan a lo largo del mismo.</w:t>
      </w:r>
    </w:p>
    <w:p w14:paraId="437EC615" w14:textId="77777777" w:rsidR="000722BA" w:rsidRPr="00844EB6" w:rsidRDefault="000722BA" w:rsidP="0061210B">
      <w:pPr>
        <w:pStyle w:val="ListParagraph"/>
        <w:spacing w:before="20" w:after="20" w:line="360" w:lineRule="auto"/>
        <w:ind w:left="0" w:firstLine="360"/>
        <w:jc w:val="both"/>
        <w:rPr>
          <w:rFonts w:ascii="Arial" w:eastAsia="Times New Roman" w:hAnsi="Arial" w:cs="Arial"/>
          <w:color w:val="000000" w:themeColor="text1"/>
          <w:sz w:val="24"/>
          <w:szCs w:val="24"/>
          <w:lang w:eastAsia="es-CR"/>
        </w:rPr>
      </w:pPr>
    </w:p>
    <w:p w14:paraId="7181ECB7"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844EB6">
        <w:rPr>
          <w:rFonts w:ascii="Arial" w:eastAsia="Times New Roman" w:hAnsi="Arial" w:cs="Arial"/>
          <w:b/>
          <w:bCs/>
          <w:color w:val="000000" w:themeColor="text1"/>
          <w:sz w:val="32"/>
          <w:szCs w:val="32"/>
          <w:lang w:eastAsia="es-CR"/>
        </w:rPr>
        <w:t>Propósito y ámbito del sistema.</w:t>
      </w:r>
    </w:p>
    <w:p w14:paraId="20632790" w14:textId="6CDFF7CA" w:rsidR="000722BA"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 xml:space="preserve">El propósito de este proyecto </w:t>
      </w:r>
      <w:r w:rsidR="00B501BE" w:rsidRPr="00844EB6">
        <w:rPr>
          <w:rFonts w:cs="Arial"/>
          <w:color w:val="000000" w:themeColor="text1"/>
          <w:sz w:val="24"/>
          <w:lang w:eastAsia="es-CR"/>
        </w:rPr>
        <w:t>es</w:t>
      </w:r>
      <w:r w:rsidRPr="00844EB6">
        <w:rPr>
          <w:rFonts w:cs="Arial"/>
          <w:color w:val="000000" w:themeColor="text1"/>
          <w:sz w:val="24"/>
          <w:lang w:eastAsia="es-CR"/>
        </w:rPr>
        <w:t xml:space="preserve"> definir los requerimientos necesarios para la construcción de un producto que solucione la proble</w:t>
      </w:r>
      <w:r w:rsidR="00DA1351" w:rsidRPr="00844EB6">
        <w:rPr>
          <w:rFonts w:cs="Arial"/>
          <w:color w:val="000000" w:themeColor="text1"/>
          <w:sz w:val="24"/>
          <w:lang w:eastAsia="es-CR"/>
        </w:rPr>
        <w:t>mática que enfrenta el cliente, luego diseñar y construir dicha solución.</w:t>
      </w:r>
    </w:p>
    <w:p w14:paraId="16F17530" w14:textId="77777777" w:rsidR="000722BA"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lastRenderedPageBreak/>
        <w:t>Además se establece el ámbito en el que se desarrolla el sistema que incluye la industria en la que el cliente se desenvuelve y las limitaciones del proyecto.</w:t>
      </w:r>
    </w:p>
    <w:p w14:paraId="48297CEB" w14:textId="77777777" w:rsidR="000722BA" w:rsidRPr="00844EB6" w:rsidRDefault="000722BA" w:rsidP="0061210B">
      <w:pPr>
        <w:spacing w:before="20" w:after="20"/>
        <w:ind w:firstLine="360"/>
        <w:rPr>
          <w:rFonts w:cs="Arial"/>
          <w:color w:val="000000" w:themeColor="text1"/>
          <w:sz w:val="24"/>
          <w:lang w:eastAsia="es-CR"/>
        </w:rPr>
      </w:pPr>
    </w:p>
    <w:p w14:paraId="7AAA0BF9" w14:textId="77777777" w:rsidR="000722BA" w:rsidRPr="00844EB6" w:rsidRDefault="000722BA" w:rsidP="0061210B">
      <w:pPr>
        <w:pStyle w:val="ListParagraph"/>
        <w:numPr>
          <w:ilvl w:val="1"/>
          <w:numId w:val="34"/>
        </w:numPr>
        <w:spacing w:before="20" w:after="20" w:line="360" w:lineRule="auto"/>
        <w:jc w:val="both"/>
        <w:rPr>
          <w:rFonts w:ascii="Arial" w:eastAsia="Times New Roman" w:hAnsi="Arial" w:cs="Arial"/>
          <w:color w:val="000000" w:themeColor="text1"/>
          <w:sz w:val="28"/>
          <w:szCs w:val="28"/>
          <w:lang w:eastAsia="es-CR"/>
        </w:rPr>
      </w:pPr>
      <w:r w:rsidRPr="00844EB6">
        <w:rPr>
          <w:rFonts w:ascii="Arial" w:eastAsia="Times New Roman" w:hAnsi="Arial" w:cs="Arial"/>
          <w:b/>
          <w:bCs/>
          <w:color w:val="000000" w:themeColor="text1"/>
          <w:sz w:val="28"/>
          <w:szCs w:val="28"/>
          <w:lang w:eastAsia="es-CR"/>
        </w:rPr>
        <w:t>Propósito.</w:t>
      </w:r>
    </w:p>
    <w:p w14:paraId="689A5008" w14:textId="4F550299" w:rsidR="000722BA"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 xml:space="preserve">El propósito general de este proyecto es desarrollar una aplicación web para </w:t>
      </w:r>
      <w:r w:rsidR="009F497C" w:rsidRPr="00844EB6">
        <w:rPr>
          <w:rFonts w:cs="Arial"/>
          <w:color w:val="000000" w:themeColor="text1"/>
          <w:sz w:val="24"/>
          <w:lang w:eastAsia="es-CR"/>
        </w:rPr>
        <w:t>la correcta administración del</w:t>
      </w:r>
      <w:r w:rsidRPr="00844EB6">
        <w:rPr>
          <w:rFonts w:cs="Arial"/>
          <w:color w:val="000000" w:themeColor="text1"/>
          <w:sz w:val="24"/>
          <w:lang w:eastAsia="es-CR"/>
        </w:rPr>
        <w:t xml:space="preserve"> restaurante</w:t>
      </w:r>
      <w:r w:rsidR="009F497C" w:rsidRPr="00844EB6">
        <w:rPr>
          <w:rFonts w:cs="Arial"/>
          <w:color w:val="000000" w:themeColor="text1"/>
          <w:sz w:val="24"/>
          <w:lang w:eastAsia="es-CR"/>
        </w:rPr>
        <w:t xml:space="preserve"> La Ruta Astral</w:t>
      </w:r>
      <w:r w:rsidRPr="00844EB6">
        <w:rPr>
          <w:rFonts w:cs="Arial"/>
          <w:color w:val="000000" w:themeColor="text1"/>
          <w:sz w:val="24"/>
          <w:lang w:eastAsia="es-CR"/>
        </w:rPr>
        <w:t>, siguiendo los requerimientos establecidos en el proceso de análisis.</w:t>
      </w:r>
    </w:p>
    <w:p w14:paraId="188CC806" w14:textId="77777777" w:rsidR="007D7772"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Actualmente el restaurante lleva toda la administración relacionada a reservaciones, mesas y platos de forma manual, esto provoca un mal cont</w:t>
      </w:r>
      <w:r w:rsidR="009F497C" w:rsidRPr="00844EB6">
        <w:rPr>
          <w:rFonts w:cs="Arial"/>
          <w:color w:val="000000" w:themeColor="text1"/>
          <w:sz w:val="24"/>
          <w:lang w:eastAsia="es-CR"/>
        </w:rPr>
        <w:t xml:space="preserve">rol de ganancias, el menú no está </w:t>
      </w:r>
      <w:r w:rsidRPr="00844EB6">
        <w:rPr>
          <w:rFonts w:cs="Arial"/>
          <w:color w:val="000000" w:themeColor="text1"/>
          <w:sz w:val="24"/>
          <w:lang w:eastAsia="es-CR"/>
        </w:rPr>
        <w:t xml:space="preserve">al día y </w:t>
      </w:r>
      <w:r w:rsidR="009F497C" w:rsidRPr="00844EB6">
        <w:rPr>
          <w:rFonts w:cs="Arial"/>
          <w:color w:val="000000" w:themeColor="text1"/>
          <w:sz w:val="24"/>
          <w:lang w:eastAsia="es-CR"/>
        </w:rPr>
        <w:t>no</w:t>
      </w:r>
      <w:r w:rsidRPr="00844EB6">
        <w:rPr>
          <w:rFonts w:cs="Arial"/>
          <w:color w:val="000000" w:themeColor="text1"/>
          <w:sz w:val="24"/>
          <w:lang w:eastAsia="es-CR"/>
        </w:rPr>
        <w:t xml:space="preserve"> se cuenta con un control de datos respectivos a sus clientes.</w:t>
      </w:r>
    </w:p>
    <w:p w14:paraId="4743EF05" w14:textId="031FD3DB" w:rsidR="000722BA" w:rsidRPr="00844EB6" w:rsidRDefault="007D7772"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 xml:space="preserve">Para satisfacer las necesidades del cliente se </w:t>
      </w:r>
      <w:r w:rsidR="000722BA" w:rsidRPr="00844EB6">
        <w:rPr>
          <w:rFonts w:cs="Arial"/>
          <w:color w:val="000000" w:themeColor="text1"/>
          <w:sz w:val="24"/>
          <w:lang w:eastAsia="es-CR"/>
        </w:rPr>
        <w:t xml:space="preserve">desea </w:t>
      </w:r>
      <w:r w:rsidRPr="00844EB6">
        <w:rPr>
          <w:rFonts w:cs="Arial"/>
          <w:color w:val="000000" w:themeColor="text1"/>
          <w:sz w:val="24"/>
          <w:lang w:eastAsia="es-CR"/>
        </w:rPr>
        <w:t>implementar el sistema, mediante la plataforma web, de</w:t>
      </w:r>
      <w:r w:rsidR="000722BA" w:rsidRPr="00844EB6">
        <w:rPr>
          <w:rFonts w:cs="Arial"/>
          <w:color w:val="000000" w:themeColor="text1"/>
          <w:sz w:val="24"/>
          <w:lang w:eastAsia="es-CR"/>
        </w:rPr>
        <w:t xml:space="preserve"> reservaciones en </w:t>
      </w:r>
      <w:r w:rsidR="004E4D8D">
        <w:rPr>
          <w:rFonts w:cs="Arial"/>
          <w:color w:val="000000" w:themeColor="text1"/>
          <w:sz w:val="24"/>
          <w:lang w:eastAsia="es-CR"/>
        </w:rPr>
        <w:t>el</w:t>
      </w:r>
      <w:r w:rsidR="000722BA" w:rsidRPr="00844EB6">
        <w:rPr>
          <w:rFonts w:cs="Arial"/>
          <w:color w:val="000000" w:themeColor="text1"/>
          <w:sz w:val="24"/>
          <w:lang w:eastAsia="es-CR"/>
        </w:rPr>
        <w:t xml:space="preserve"> restaurante con un manejo correcto del estado de las mesas (disponible, ocupada o reservada) y la administración del salón, las órdenes, la facturación y del menú con sus respectivos ítems.</w:t>
      </w:r>
    </w:p>
    <w:p w14:paraId="143562EC" w14:textId="6B56A459" w:rsidR="000722BA"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 xml:space="preserve">Esta necesidad surge a raíz de que </w:t>
      </w:r>
      <w:r w:rsidR="00DD319F" w:rsidRPr="00844EB6">
        <w:rPr>
          <w:rFonts w:cs="Arial"/>
          <w:color w:val="000000" w:themeColor="text1"/>
          <w:sz w:val="24"/>
          <w:lang w:eastAsia="es-CR"/>
        </w:rPr>
        <w:t xml:space="preserve">la administración, </w:t>
      </w:r>
      <w:r w:rsidRPr="00844EB6">
        <w:rPr>
          <w:rFonts w:cs="Arial"/>
          <w:color w:val="000000" w:themeColor="text1"/>
          <w:sz w:val="24"/>
          <w:lang w:eastAsia="es-CR"/>
        </w:rPr>
        <w:t>los clientes</w:t>
      </w:r>
      <w:r w:rsidR="00DD319F" w:rsidRPr="00844EB6">
        <w:rPr>
          <w:rFonts w:cs="Arial"/>
          <w:color w:val="000000" w:themeColor="text1"/>
          <w:sz w:val="24"/>
          <w:lang w:eastAsia="es-CR"/>
        </w:rPr>
        <w:t xml:space="preserve"> y</w:t>
      </w:r>
      <w:r w:rsidRPr="00844EB6">
        <w:rPr>
          <w:rFonts w:cs="Arial"/>
          <w:color w:val="000000" w:themeColor="text1"/>
          <w:sz w:val="24"/>
          <w:lang w:eastAsia="es-CR"/>
        </w:rPr>
        <w:t xml:space="preserve"> los </w:t>
      </w:r>
      <w:r w:rsidR="00DD319F" w:rsidRPr="00844EB6">
        <w:rPr>
          <w:rFonts w:cs="Arial"/>
          <w:color w:val="000000" w:themeColor="text1"/>
          <w:sz w:val="24"/>
          <w:lang w:eastAsia="es-CR"/>
        </w:rPr>
        <w:t>empleados</w:t>
      </w:r>
      <w:r w:rsidRPr="00844EB6">
        <w:rPr>
          <w:rFonts w:cs="Arial"/>
          <w:color w:val="000000" w:themeColor="text1"/>
          <w:sz w:val="24"/>
          <w:lang w:eastAsia="es-CR"/>
        </w:rPr>
        <w:t xml:space="preserve"> del restaurante</w:t>
      </w:r>
      <w:r w:rsidR="00DD319F" w:rsidRPr="00844EB6">
        <w:rPr>
          <w:rFonts w:cs="Arial"/>
          <w:color w:val="000000" w:themeColor="text1"/>
          <w:sz w:val="24"/>
          <w:lang w:eastAsia="es-CR"/>
        </w:rPr>
        <w:t>,</w:t>
      </w:r>
      <w:r w:rsidRPr="00844EB6">
        <w:rPr>
          <w:rFonts w:cs="Arial"/>
          <w:color w:val="000000" w:themeColor="text1"/>
          <w:sz w:val="24"/>
          <w:lang w:eastAsia="es-CR"/>
        </w:rPr>
        <w:t xml:space="preserve"> repor</w:t>
      </w:r>
      <w:r w:rsidR="00DD319F" w:rsidRPr="00844EB6">
        <w:rPr>
          <w:rFonts w:cs="Arial"/>
          <w:color w:val="000000" w:themeColor="text1"/>
          <w:sz w:val="24"/>
          <w:lang w:eastAsia="es-CR"/>
        </w:rPr>
        <w:t xml:space="preserve">tan la ineficiencia del sistema </w:t>
      </w:r>
      <w:r w:rsidRPr="00844EB6">
        <w:rPr>
          <w:rFonts w:cs="Arial"/>
          <w:color w:val="000000" w:themeColor="text1"/>
          <w:sz w:val="24"/>
          <w:lang w:eastAsia="es-CR"/>
        </w:rPr>
        <w:t>con el que trabajan.</w:t>
      </w:r>
    </w:p>
    <w:p w14:paraId="5F20A284" w14:textId="77777777" w:rsidR="000722BA" w:rsidRPr="00844EB6" w:rsidRDefault="000722BA" w:rsidP="0061210B">
      <w:pPr>
        <w:spacing w:before="20" w:after="20"/>
        <w:rPr>
          <w:rFonts w:cs="Arial"/>
          <w:color w:val="000000" w:themeColor="text1"/>
          <w:sz w:val="24"/>
          <w:lang w:eastAsia="es-CR"/>
        </w:rPr>
      </w:pPr>
    </w:p>
    <w:p w14:paraId="0207974C" w14:textId="77777777" w:rsidR="000722BA" w:rsidRPr="00844EB6" w:rsidRDefault="000722BA" w:rsidP="0061210B">
      <w:pPr>
        <w:pStyle w:val="ListParagraph"/>
        <w:numPr>
          <w:ilvl w:val="1"/>
          <w:numId w:val="34"/>
        </w:numPr>
        <w:spacing w:before="20" w:after="20" w:line="360" w:lineRule="auto"/>
        <w:jc w:val="both"/>
        <w:rPr>
          <w:rFonts w:ascii="Arial" w:eastAsia="Times New Roman" w:hAnsi="Arial" w:cs="Arial"/>
          <w:color w:val="000000" w:themeColor="text1"/>
          <w:sz w:val="28"/>
          <w:szCs w:val="28"/>
          <w:lang w:eastAsia="es-CR"/>
        </w:rPr>
      </w:pPr>
      <w:r w:rsidRPr="00844EB6">
        <w:rPr>
          <w:rFonts w:ascii="Arial" w:eastAsia="Times New Roman" w:hAnsi="Arial" w:cs="Arial"/>
          <w:b/>
          <w:bCs/>
          <w:color w:val="000000" w:themeColor="text1"/>
          <w:sz w:val="28"/>
          <w:szCs w:val="28"/>
          <w:lang w:eastAsia="es-CR"/>
        </w:rPr>
        <w:t>Ámbito del sistema.</w:t>
      </w:r>
    </w:p>
    <w:p w14:paraId="7843DCF4" w14:textId="34A0EAF0" w:rsidR="000722BA" w:rsidRPr="00844EB6" w:rsidRDefault="000722BA" w:rsidP="0061210B">
      <w:pPr>
        <w:numPr>
          <w:ilvl w:val="0"/>
          <w:numId w:val="19"/>
        </w:numPr>
        <w:tabs>
          <w:tab w:val="num" w:pos="360"/>
        </w:tabs>
        <w:spacing w:before="20" w:after="20"/>
        <w:ind w:left="360"/>
        <w:textAlignment w:val="baseline"/>
        <w:rPr>
          <w:rFonts w:cs="Arial"/>
          <w:color w:val="000000" w:themeColor="text1"/>
          <w:sz w:val="24"/>
          <w:lang w:eastAsia="es-CR"/>
        </w:rPr>
      </w:pPr>
      <w:r w:rsidRPr="00844EB6">
        <w:rPr>
          <w:rFonts w:cs="Arial"/>
          <w:color w:val="000000" w:themeColor="text1"/>
          <w:sz w:val="24"/>
          <w:lang w:eastAsia="es-CR"/>
        </w:rPr>
        <w:t>La</w:t>
      </w:r>
      <w:r w:rsidR="00DD319F" w:rsidRPr="00844EB6">
        <w:rPr>
          <w:rFonts w:cs="Arial"/>
          <w:color w:val="000000" w:themeColor="text1"/>
          <w:sz w:val="24"/>
          <w:lang w:eastAsia="es-CR"/>
        </w:rPr>
        <w:t xml:space="preserve"> industria en la que se </w:t>
      </w:r>
      <w:r w:rsidRPr="00844EB6">
        <w:rPr>
          <w:rFonts w:cs="Arial"/>
          <w:color w:val="000000" w:themeColor="text1"/>
          <w:sz w:val="24"/>
          <w:lang w:eastAsia="es-CR"/>
        </w:rPr>
        <w:t xml:space="preserve">desarrolla </w:t>
      </w:r>
      <w:r w:rsidR="00DD319F" w:rsidRPr="00844EB6">
        <w:rPr>
          <w:rFonts w:cs="Arial"/>
          <w:color w:val="000000" w:themeColor="text1"/>
          <w:sz w:val="24"/>
          <w:lang w:eastAsia="es-CR"/>
        </w:rPr>
        <w:t>el</w:t>
      </w:r>
      <w:r w:rsidRPr="00844EB6">
        <w:rPr>
          <w:rFonts w:cs="Arial"/>
          <w:color w:val="000000" w:themeColor="text1"/>
          <w:sz w:val="24"/>
          <w:lang w:eastAsia="es-CR"/>
        </w:rPr>
        <w:t xml:space="preserve"> negocio es el turismo gastronómico.</w:t>
      </w:r>
    </w:p>
    <w:p w14:paraId="5E806C22" w14:textId="77777777" w:rsidR="000722BA" w:rsidRPr="00844EB6" w:rsidRDefault="000722BA" w:rsidP="0061210B">
      <w:pPr>
        <w:numPr>
          <w:ilvl w:val="0"/>
          <w:numId w:val="19"/>
        </w:numPr>
        <w:tabs>
          <w:tab w:val="num" w:pos="360"/>
        </w:tabs>
        <w:spacing w:before="20" w:after="20"/>
        <w:ind w:left="360"/>
        <w:textAlignment w:val="baseline"/>
        <w:rPr>
          <w:rFonts w:cs="Arial"/>
          <w:color w:val="000000" w:themeColor="text1"/>
          <w:sz w:val="24"/>
          <w:lang w:eastAsia="es-CR"/>
        </w:rPr>
      </w:pPr>
      <w:r w:rsidRPr="00844EB6">
        <w:rPr>
          <w:rFonts w:cs="Arial"/>
          <w:color w:val="000000" w:themeColor="text1"/>
          <w:sz w:val="24"/>
          <w:lang w:eastAsia="es-CR"/>
        </w:rPr>
        <w:t xml:space="preserve">Las restricciones del proyecto son: </w:t>
      </w:r>
    </w:p>
    <w:p w14:paraId="7FC1500E" w14:textId="77777777" w:rsidR="000722BA" w:rsidRPr="00844EB6" w:rsidRDefault="000722BA" w:rsidP="0061210B">
      <w:pPr>
        <w:pStyle w:val="ListParagraph"/>
        <w:numPr>
          <w:ilvl w:val="1"/>
          <w:numId w:val="19"/>
        </w:numPr>
        <w:tabs>
          <w:tab w:val="num" w:pos="1080"/>
        </w:tabs>
        <w:spacing w:before="20" w:after="20" w:line="360" w:lineRule="auto"/>
        <w:ind w:left="1080"/>
        <w:jc w:val="both"/>
        <w:textAlignment w:val="baseline"/>
        <w:rPr>
          <w:rFonts w:ascii="Arial" w:eastAsia="Times New Roman" w:hAnsi="Arial" w:cs="Arial"/>
          <w:color w:val="000000" w:themeColor="text1"/>
          <w:sz w:val="24"/>
          <w:szCs w:val="24"/>
          <w:lang w:eastAsia="es-CR"/>
        </w:rPr>
      </w:pPr>
      <w:r w:rsidRPr="00844EB6">
        <w:rPr>
          <w:rFonts w:ascii="Arial" w:eastAsia="Times New Roman" w:hAnsi="Arial" w:cs="Arial"/>
          <w:color w:val="000000" w:themeColor="text1"/>
          <w:sz w:val="24"/>
          <w:szCs w:val="24"/>
          <w:lang w:eastAsia="es-CR"/>
        </w:rPr>
        <w:t>El desarrollo se ve limitado en tiempo ya que solo se cuenta con 15 semanas para desarrollarlo completamente.</w:t>
      </w:r>
    </w:p>
    <w:p w14:paraId="36292505" w14:textId="77777777" w:rsidR="000722BA" w:rsidRPr="00844EB6" w:rsidRDefault="000722BA" w:rsidP="0061210B">
      <w:pPr>
        <w:numPr>
          <w:ilvl w:val="1"/>
          <w:numId w:val="19"/>
        </w:numPr>
        <w:tabs>
          <w:tab w:val="num" w:pos="1080"/>
        </w:tabs>
        <w:spacing w:before="20" w:after="20"/>
        <w:ind w:left="1080"/>
        <w:textAlignment w:val="baseline"/>
        <w:rPr>
          <w:rFonts w:cs="Arial"/>
          <w:color w:val="000000" w:themeColor="text1"/>
          <w:sz w:val="24"/>
          <w:lang w:eastAsia="es-CR"/>
        </w:rPr>
      </w:pPr>
      <w:r w:rsidRPr="00844EB6">
        <w:rPr>
          <w:rFonts w:cs="Arial"/>
          <w:color w:val="000000" w:themeColor="text1"/>
          <w:sz w:val="24"/>
          <w:lang w:eastAsia="es-CR"/>
        </w:rPr>
        <w:t>La agilidad con la que se avanza es poca debido a que el equipo tiene conocimientos básicos en las tecnologías a usar, a esto se le suma la carga de investigación y documentación.</w:t>
      </w:r>
    </w:p>
    <w:p w14:paraId="637DF513" w14:textId="77777777" w:rsidR="000722BA" w:rsidRPr="00844EB6" w:rsidRDefault="000722BA" w:rsidP="0061210B">
      <w:pPr>
        <w:numPr>
          <w:ilvl w:val="1"/>
          <w:numId w:val="19"/>
        </w:numPr>
        <w:tabs>
          <w:tab w:val="num" w:pos="1080"/>
        </w:tabs>
        <w:spacing w:before="20" w:after="20"/>
        <w:ind w:left="1080"/>
        <w:textAlignment w:val="baseline"/>
        <w:rPr>
          <w:rFonts w:cs="Arial"/>
          <w:color w:val="000000" w:themeColor="text1"/>
          <w:sz w:val="24"/>
          <w:lang w:eastAsia="es-CR"/>
        </w:rPr>
      </w:pPr>
      <w:r w:rsidRPr="00844EB6">
        <w:rPr>
          <w:rFonts w:cs="Arial"/>
          <w:color w:val="000000" w:themeColor="text1"/>
          <w:sz w:val="24"/>
          <w:lang w:eastAsia="es-CR"/>
        </w:rPr>
        <w:lastRenderedPageBreak/>
        <w:t>La curva de aprendizaje retrasa el proyecto y se enfrenta simultáneamente con el desarrollo del mismo.</w:t>
      </w:r>
    </w:p>
    <w:p w14:paraId="722FC5F2" w14:textId="77777777" w:rsidR="000722BA" w:rsidRPr="00844EB6" w:rsidRDefault="000722BA" w:rsidP="0061210B">
      <w:pPr>
        <w:numPr>
          <w:ilvl w:val="1"/>
          <w:numId w:val="19"/>
        </w:numPr>
        <w:tabs>
          <w:tab w:val="num" w:pos="1080"/>
        </w:tabs>
        <w:spacing w:before="20" w:after="20"/>
        <w:ind w:left="1080"/>
        <w:textAlignment w:val="baseline"/>
        <w:rPr>
          <w:rFonts w:cs="Arial"/>
          <w:color w:val="000000" w:themeColor="text1"/>
          <w:sz w:val="24"/>
          <w:lang w:eastAsia="es-CR"/>
        </w:rPr>
      </w:pPr>
      <w:r w:rsidRPr="00844EB6">
        <w:rPr>
          <w:rFonts w:cs="Arial"/>
          <w:color w:val="000000" w:themeColor="text1"/>
          <w:sz w:val="24"/>
          <w:lang w:eastAsia="es-CR"/>
        </w:rPr>
        <w:t>El tiempo efectivo para desarrollar el proyecto es limitado, esto debido a que el equipo no se dedica a tiempo completo por razones laborales.</w:t>
      </w:r>
    </w:p>
    <w:p w14:paraId="2DC9D245" w14:textId="2AEE12A6" w:rsidR="000722BA" w:rsidRPr="00844EB6" w:rsidRDefault="000722BA" w:rsidP="0061210B">
      <w:pPr>
        <w:numPr>
          <w:ilvl w:val="1"/>
          <w:numId w:val="19"/>
        </w:numPr>
        <w:tabs>
          <w:tab w:val="num" w:pos="1080"/>
        </w:tabs>
        <w:spacing w:before="20" w:after="20"/>
        <w:ind w:left="1080"/>
        <w:textAlignment w:val="baseline"/>
        <w:rPr>
          <w:rFonts w:cs="Arial"/>
          <w:color w:val="000000" w:themeColor="text1"/>
          <w:sz w:val="24"/>
        </w:rPr>
      </w:pPr>
      <w:r w:rsidRPr="00844EB6">
        <w:rPr>
          <w:rFonts w:cs="Arial"/>
          <w:color w:val="000000" w:themeColor="text1"/>
          <w:sz w:val="24"/>
          <w:lang w:eastAsia="es-CR"/>
        </w:rPr>
        <w:t>El equipo no está  familiarizado con la administración y el manejo de un restaurante, la lógica de negocios del cliente se as</w:t>
      </w:r>
      <w:r w:rsidR="00781C10">
        <w:rPr>
          <w:rFonts w:cs="Arial"/>
          <w:color w:val="000000" w:themeColor="text1"/>
          <w:sz w:val="24"/>
          <w:lang w:eastAsia="es-CR"/>
        </w:rPr>
        <w:t>imila mientras e</w:t>
      </w:r>
      <w:r w:rsidR="00831946" w:rsidRPr="00844EB6">
        <w:rPr>
          <w:rFonts w:cs="Arial"/>
          <w:color w:val="000000" w:themeColor="text1"/>
          <w:sz w:val="24"/>
          <w:lang w:eastAsia="es-CR"/>
        </w:rPr>
        <w:t>l proyecto avanza</w:t>
      </w:r>
      <w:r w:rsidRPr="00844EB6">
        <w:rPr>
          <w:rFonts w:cs="Arial"/>
          <w:color w:val="000000" w:themeColor="text1"/>
          <w:sz w:val="24"/>
          <w:lang w:eastAsia="es-CR"/>
        </w:rPr>
        <w:t>.</w:t>
      </w:r>
      <w:r w:rsidRPr="00844EB6">
        <w:rPr>
          <w:rFonts w:cs="Arial"/>
          <w:color w:val="000000" w:themeColor="text1"/>
          <w:sz w:val="24"/>
        </w:rPr>
        <w:t xml:space="preserve"> </w:t>
      </w:r>
    </w:p>
    <w:p w14:paraId="32947690" w14:textId="77777777" w:rsidR="000722BA" w:rsidRPr="00844EB6" w:rsidRDefault="000722BA" w:rsidP="0061210B">
      <w:pPr>
        <w:spacing w:before="20" w:after="20"/>
        <w:textAlignment w:val="baseline"/>
        <w:rPr>
          <w:rFonts w:cs="Arial"/>
          <w:color w:val="000000" w:themeColor="text1"/>
          <w:sz w:val="24"/>
        </w:rPr>
      </w:pPr>
    </w:p>
    <w:p w14:paraId="04952F75"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844EB6">
        <w:rPr>
          <w:rFonts w:ascii="Arial" w:eastAsia="Times New Roman" w:hAnsi="Arial" w:cs="Arial"/>
          <w:b/>
          <w:bCs/>
          <w:color w:val="000000" w:themeColor="text1"/>
          <w:sz w:val="32"/>
          <w:szCs w:val="32"/>
          <w:lang w:eastAsia="es-CR"/>
        </w:rPr>
        <w:t>Definiciones, acrónimos y abreviaturas.</w:t>
      </w:r>
    </w:p>
    <w:p w14:paraId="6A4A575F"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color w:val="000000" w:themeColor="text1"/>
          <w:shd w:val="clear" w:color="auto" w:fill="FFFFFF"/>
        </w:rPr>
      </w:pPr>
      <w:r w:rsidRPr="00844EB6">
        <w:rPr>
          <w:rFonts w:ascii="Arial" w:hAnsi="Arial" w:cs="Arial"/>
          <w:b/>
          <w:color w:val="000000" w:themeColor="text1"/>
          <w:lang w:val="en-US"/>
        </w:rPr>
        <w:t>Captcha</w:t>
      </w:r>
      <w:r w:rsidRPr="00844EB6">
        <w:rPr>
          <w:rFonts w:ascii="Arial" w:eastAsiaTheme="minorHAnsi" w:hAnsi="Arial" w:cs="Arial"/>
          <w:b/>
          <w:color w:val="000000" w:themeColor="text1"/>
          <w:lang w:val="en-US"/>
        </w:rPr>
        <w:t>:</w:t>
      </w:r>
      <w:r w:rsidRPr="00844EB6">
        <w:rPr>
          <w:rFonts w:ascii="Arial" w:eastAsiaTheme="minorHAnsi" w:hAnsi="Arial" w:cs="Arial"/>
          <w:color w:val="000000" w:themeColor="text1"/>
          <w:lang w:val="en-US"/>
        </w:rPr>
        <w:t xml:space="preserve"> </w:t>
      </w:r>
      <w:r w:rsidRPr="00844EB6">
        <w:rPr>
          <w:rFonts w:ascii="Arial" w:hAnsi="Arial" w:cs="Arial"/>
          <w:color w:val="000000" w:themeColor="text1"/>
          <w:lang w:val="en-US"/>
        </w:rPr>
        <w:t>Son las siglas de “</w:t>
      </w:r>
      <w:r w:rsidRPr="00844EB6">
        <w:rPr>
          <w:rFonts w:ascii="Arial" w:hAnsi="Arial" w:cs="Arial"/>
          <w:bCs/>
          <w:color w:val="000000" w:themeColor="text1"/>
          <w:lang w:val="en-US"/>
        </w:rPr>
        <w:t>C</w:t>
      </w:r>
      <w:r w:rsidRPr="00844EB6">
        <w:rPr>
          <w:rFonts w:ascii="Arial" w:hAnsi="Arial" w:cs="Arial"/>
          <w:color w:val="000000" w:themeColor="text1"/>
          <w:lang w:val="en-US"/>
        </w:rPr>
        <w:t xml:space="preserve">ompletely </w:t>
      </w:r>
      <w:r w:rsidRPr="00844EB6">
        <w:rPr>
          <w:rFonts w:ascii="Arial" w:hAnsi="Arial" w:cs="Arial"/>
          <w:bCs/>
          <w:color w:val="000000" w:themeColor="text1"/>
          <w:lang w:val="en-US"/>
        </w:rPr>
        <w:t>A</w:t>
      </w:r>
      <w:r w:rsidRPr="00844EB6">
        <w:rPr>
          <w:rFonts w:ascii="Arial" w:hAnsi="Arial" w:cs="Arial"/>
          <w:color w:val="000000" w:themeColor="text1"/>
          <w:lang w:val="en-US"/>
        </w:rPr>
        <w:t xml:space="preserve">utomated </w:t>
      </w:r>
      <w:r w:rsidRPr="00844EB6">
        <w:rPr>
          <w:rFonts w:ascii="Arial" w:hAnsi="Arial" w:cs="Arial"/>
          <w:bCs/>
          <w:color w:val="000000" w:themeColor="text1"/>
          <w:lang w:val="en-US"/>
        </w:rPr>
        <w:t>P</w:t>
      </w:r>
      <w:r w:rsidRPr="00844EB6">
        <w:rPr>
          <w:rFonts w:ascii="Arial" w:hAnsi="Arial" w:cs="Arial"/>
          <w:color w:val="000000" w:themeColor="text1"/>
          <w:lang w:val="en-US"/>
        </w:rPr>
        <w:t xml:space="preserve">ublic </w:t>
      </w:r>
      <w:r w:rsidRPr="00844EB6">
        <w:rPr>
          <w:rFonts w:ascii="Arial" w:hAnsi="Arial" w:cs="Arial"/>
          <w:bCs/>
          <w:color w:val="000000" w:themeColor="text1"/>
          <w:lang w:val="en-US"/>
        </w:rPr>
        <w:t>T</w:t>
      </w:r>
      <w:r w:rsidRPr="00844EB6">
        <w:rPr>
          <w:rFonts w:ascii="Arial" w:hAnsi="Arial" w:cs="Arial"/>
          <w:color w:val="000000" w:themeColor="text1"/>
          <w:lang w:val="en-US"/>
        </w:rPr>
        <w:t xml:space="preserve">uring test to tell </w:t>
      </w:r>
      <w:r w:rsidRPr="00844EB6">
        <w:rPr>
          <w:rFonts w:ascii="Arial" w:hAnsi="Arial" w:cs="Arial"/>
          <w:bCs/>
          <w:color w:val="000000" w:themeColor="text1"/>
          <w:lang w:val="en-US"/>
        </w:rPr>
        <w:t>C</w:t>
      </w:r>
      <w:r w:rsidRPr="00844EB6">
        <w:rPr>
          <w:rFonts w:ascii="Arial" w:hAnsi="Arial" w:cs="Arial"/>
          <w:color w:val="000000" w:themeColor="text1"/>
          <w:lang w:val="en-US"/>
        </w:rPr>
        <w:t xml:space="preserve">omputers and </w:t>
      </w:r>
      <w:r w:rsidRPr="00844EB6">
        <w:rPr>
          <w:rFonts w:ascii="Arial" w:hAnsi="Arial" w:cs="Arial"/>
          <w:bCs/>
          <w:color w:val="000000" w:themeColor="text1"/>
          <w:lang w:val="en-US"/>
        </w:rPr>
        <w:t>H</w:t>
      </w:r>
      <w:r w:rsidRPr="00844EB6">
        <w:rPr>
          <w:rFonts w:ascii="Arial" w:hAnsi="Arial" w:cs="Arial"/>
          <w:color w:val="000000" w:themeColor="text1"/>
          <w:lang w:val="en-US"/>
        </w:rPr>
        <w:t xml:space="preserve">umans </w:t>
      </w:r>
      <w:r w:rsidRPr="00844EB6">
        <w:rPr>
          <w:rFonts w:ascii="Arial" w:hAnsi="Arial" w:cs="Arial"/>
          <w:bCs/>
          <w:color w:val="000000" w:themeColor="text1"/>
          <w:lang w:val="en-US"/>
        </w:rPr>
        <w:t>A</w:t>
      </w:r>
      <w:r w:rsidRPr="00844EB6">
        <w:rPr>
          <w:rFonts w:ascii="Arial" w:hAnsi="Arial" w:cs="Arial"/>
          <w:color w:val="000000" w:themeColor="text1"/>
          <w:lang w:val="en-US"/>
        </w:rPr>
        <w:t xml:space="preserve">part”. </w:t>
      </w:r>
      <w:r w:rsidRPr="00844EB6">
        <w:rPr>
          <w:rFonts w:ascii="Arial" w:hAnsi="Arial" w:cs="Arial"/>
          <w:color w:val="000000" w:themeColor="text1"/>
        </w:rPr>
        <w:t xml:space="preserve">Se traduce como </w:t>
      </w:r>
      <w:r w:rsidRPr="00844EB6">
        <w:rPr>
          <w:rFonts w:ascii="Arial" w:hAnsi="Arial" w:cs="Arial"/>
          <w:color w:val="000000" w:themeColor="text1"/>
          <w:shd w:val="clear" w:color="auto" w:fill="FFFFFF"/>
        </w:rPr>
        <w:t>prueba de Turing completamente automática y pública para diferenciar computadoras de humanos. Es un test controlado por una máquina para determinar que quien esté intentando acceder realmente sea un humano.</w:t>
      </w:r>
    </w:p>
    <w:p w14:paraId="4106B65F"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color w:val="000000" w:themeColor="text1"/>
        </w:rPr>
      </w:pPr>
      <w:r w:rsidRPr="00844EB6">
        <w:rPr>
          <w:rFonts w:ascii="Arial" w:hAnsi="Arial" w:cs="Arial"/>
          <w:b/>
          <w:color w:val="000000" w:themeColor="text1"/>
        </w:rPr>
        <w:t>CRUD</w:t>
      </w:r>
      <w:r w:rsidRPr="00844EB6">
        <w:rPr>
          <w:rFonts w:ascii="Arial" w:hAnsi="Arial" w:cs="Arial"/>
          <w:color w:val="000000" w:themeColor="text1"/>
        </w:rPr>
        <w:t>:</w:t>
      </w:r>
      <w:r w:rsidRPr="00844EB6">
        <w:rPr>
          <w:rFonts w:ascii="Arial" w:hAnsi="Arial" w:cs="Arial"/>
          <w:color w:val="000000" w:themeColor="text1"/>
          <w:shd w:val="clear" w:color="auto" w:fill="FFFFFF"/>
        </w:rPr>
        <w:t xml:space="preserve"> Es el acrónimo, por sus siglas en inglés (</w:t>
      </w:r>
      <w:r w:rsidRPr="00844EB6">
        <w:rPr>
          <w:rFonts w:ascii="Arial" w:hAnsi="Arial" w:cs="Arial"/>
          <w:bCs/>
          <w:color w:val="000000" w:themeColor="text1"/>
          <w:shd w:val="clear" w:color="auto" w:fill="FFFFFF"/>
        </w:rPr>
        <w:t>C</w:t>
      </w:r>
      <w:r w:rsidRPr="00844EB6">
        <w:rPr>
          <w:rFonts w:ascii="Arial" w:hAnsi="Arial" w:cs="Arial"/>
          <w:color w:val="000000" w:themeColor="text1"/>
          <w:shd w:val="clear" w:color="auto" w:fill="FFFFFF"/>
        </w:rPr>
        <w:t xml:space="preserve">reate, </w:t>
      </w:r>
      <w:r w:rsidRPr="00844EB6">
        <w:rPr>
          <w:rFonts w:ascii="Arial" w:hAnsi="Arial" w:cs="Arial"/>
          <w:bCs/>
          <w:color w:val="000000" w:themeColor="text1"/>
          <w:shd w:val="clear" w:color="auto" w:fill="FFFFFF"/>
        </w:rPr>
        <w:t>R</w:t>
      </w:r>
      <w:r w:rsidRPr="00844EB6">
        <w:rPr>
          <w:rFonts w:ascii="Arial" w:hAnsi="Arial" w:cs="Arial"/>
          <w:color w:val="000000" w:themeColor="text1"/>
          <w:shd w:val="clear" w:color="auto" w:fill="FFFFFF"/>
        </w:rPr>
        <w:t xml:space="preserve">ead, </w:t>
      </w:r>
      <w:r w:rsidRPr="00844EB6">
        <w:rPr>
          <w:rFonts w:ascii="Arial" w:hAnsi="Arial" w:cs="Arial"/>
          <w:bCs/>
          <w:color w:val="000000" w:themeColor="text1"/>
          <w:shd w:val="clear" w:color="auto" w:fill="FFFFFF"/>
        </w:rPr>
        <w:t>U</w:t>
      </w:r>
      <w:r w:rsidRPr="00844EB6">
        <w:rPr>
          <w:rFonts w:ascii="Arial" w:hAnsi="Arial" w:cs="Arial"/>
          <w:color w:val="000000" w:themeColor="text1"/>
          <w:shd w:val="clear" w:color="auto" w:fill="FFFFFF"/>
        </w:rPr>
        <w:t xml:space="preserve">pdate and </w:t>
      </w:r>
      <w:r w:rsidRPr="00844EB6">
        <w:rPr>
          <w:rFonts w:ascii="Arial" w:hAnsi="Arial" w:cs="Arial"/>
          <w:bCs/>
          <w:color w:val="000000" w:themeColor="text1"/>
          <w:shd w:val="clear" w:color="auto" w:fill="FFFFFF"/>
        </w:rPr>
        <w:t>D</w:t>
      </w:r>
      <w:r w:rsidRPr="00844EB6">
        <w:rPr>
          <w:rFonts w:ascii="Arial" w:hAnsi="Arial" w:cs="Arial"/>
          <w:color w:val="000000" w:themeColor="text1"/>
          <w:shd w:val="clear" w:color="auto" w:fill="FFFFFF"/>
        </w:rPr>
        <w:t>elete), de crear, obtener, actualizar y borrar. Son las funcionalidades básicas que se pueden realizar en una base datos.</w:t>
      </w:r>
    </w:p>
    <w:p w14:paraId="398F32B4"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color w:val="000000" w:themeColor="text1"/>
          <w:shd w:val="clear" w:color="auto" w:fill="FFFFFF"/>
        </w:rPr>
      </w:pPr>
      <w:r w:rsidRPr="00844EB6">
        <w:rPr>
          <w:rFonts w:ascii="Arial" w:hAnsi="Arial" w:cs="Arial"/>
          <w:b/>
          <w:color w:val="000000" w:themeColor="text1"/>
          <w:shd w:val="clear" w:color="auto" w:fill="FFFFFF"/>
        </w:rPr>
        <w:t>Cookie:</w:t>
      </w:r>
      <w:r w:rsidRPr="00844EB6">
        <w:rPr>
          <w:rFonts w:ascii="Arial" w:eastAsiaTheme="minorHAnsi" w:hAnsi="Arial" w:cs="Arial"/>
          <w:b/>
          <w:color w:val="000000" w:themeColor="text1"/>
        </w:rPr>
        <w:t xml:space="preserve"> </w:t>
      </w:r>
      <w:r w:rsidRPr="00844EB6">
        <w:rPr>
          <w:rFonts w:ascii="Arial" w:eastAsiaTheme="minorHAnsi" w:hAnsi="Arial" w:cs="Arial"/>
          <w:color w:val="000000" w:themeColor="text1"/>
        </w:rPr>
        <w:t>T</w:t>
      </w:r>
      <w:r w:rsidRPr="00844EB6">
        <w:rPr>
          <w:rFonts w:ascii="Arial" w:hAnsi="Arial" w:cs="Arial"/>
          <w:color w:val="000000" w:themeColor="text1"/>
          <w:shd w:val="clear" w:color="auto" w:fill="FFFFFF"/>
        </w:rPr>
        <w:t xml:space="preserve">ambién llamada </w:t>
      </w:r>
      <w:r w:rsidRPr="00844EB6">
        <w:rPr>
          <w:rFonts w:ascii="Arial" w:hAnsi="Arial" w:cs="Arial"/>
          <w:bCs/>
          <w:color w:val="000000" w:themeColor="text1"/>
          <w:shd w:val="clear" w:color="auto" w:fill="FFFFFF"/>
        </w:rPr>
        <w:t xml:space="preserve">galleta informática, </w:t>
      </w:r>
      <w:r w:rsidRPr="00844EB6">
        <w:rPr>
          <w:rFonts w:ascii="Arial" w:hAnsi="Arial" w:cs="Arial"/>
          <w:color w:val="000000" w:themeColor="text1"/>
          <w:shd w:val="clear" w:color="auto" w:fill="FFFFFF"/>
        </w:rPr>
        <w:t>es una pequeña cantidad de información enviada por un sitio web y almacenada en el navegador del usuario, con la funcionalidad que el sitio web pueda consultar la actividad previa del usuario.</w:t>
      </w:r>
    </w:p>
    <w:p w14:paraId="4598F536"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color w:val="000000" w:themeColor="text1"/>
          <w:shd w:val="clear" w:color="auto" w:fill="FFFFFF"/>
        </w:rPr>
      </w:pPr>
      <w:r w:rsidRPr="00844EB6">
        <w:rPr>
          <w:rFonts w:ascii="Arial" w:hAnsi="Arial" w:cs="Arial"/>
          <w:b/>
          <w:color w:val="000000" w:themeColor="text1"/>
          <w:shd w:val="clear" w:color="auto" w:fill="FFFFFF"/>
        </w:rPr>
        <w:t xml:space="preserve">Mantenimiento: </w:t>
      </w:r>
      <w:r w:rsidRPr="00844EB6">
        <w:rPr>
          <w:rFonts w:ascii="Arial" w:hAnsi="Arial" w:cs="Arial"/>
          <w:color w:val="000000" w:themeColor="text1"/>
          <w:shd w:val="clear" w:color="auto" w:fill="FFFFFF"/>
        </w:rPr>
        <w:t xml:space="preserve">Se refiere al conjunto de opciones que permiten que el sistema realice las funcionalidades </w:t>
      </w:r>
      <w:r w:rsidRPr="00844EB6">
        <w:rPr>
          <w:rFonts w:ascii="Arial" w:hAnsi="Arial" w:cs="Arial"/>
          <w:b/>
          <w:color w:val="000000" w:themeColor="text1"/>
          <w:shd w:val="clear" w:color="auto" w:fill="FFFFFF"/>
        </w:rPr>
        <w:t>CRUD</w:t>
      </w:r>
      <w:r w:rsidRPr="00844EB6">
        <w:rPr>
          <w:rFonts w:ascii="Arial" w:hAnsi="Arial" w:cs="Arial"/>
          <w:color w:val="000000" w:themeColor="text1"/>
          <w:shd w:val="clear" w:color="auto" w:fill="FFFFFF"/>
        </w:rPr>
        <w:t xml:space="preserve"> con respecto a los datos. </w:t>
      </w:r>
    </w:p>
    <w:p w14:paraId="1803FFF2" w14:textId="77777777"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color w:val="000000" w:themeColor="text1"/>
        </w:rPr>
      </w:pPr>
      <w:r w:rsidRPr="00844EB6">
        <w:rPr>
          <w:rFonts w:ascii="Arial" w:eastAsiaTheme="minorHAnsi" w:hAnsi="Arial" w:cs="Arial"/>
          <w:b/>
          <w:color w:val="000000" w:themeColor="text1"/>
        </w:rPr>
        <w:t xml:space="preserve">Usuario misceláneo: </w:t>
      </w:r>
      <w:r w:rsidRPr="00844EB6">
        <w:rPr>
          <w:rFonts w:ascii="Arial" w:eastAsiaTheme="minorHAnsi" w:hAnsi="Arial" w:cs="Arial"/>
          <w:color w:val="000000" w:themeColor="text1"/>
        </w:rPr>
        <w:t xml:space="preserve">Tipo de usuario que tiene un rol específico dentro de la lógica de negocios del restaurante pero según el alcance del proyecto no realiza acciones dentro del sistema, ejemplos: contador, personal de limpieza, entre otros. </w:t>
      </w:r>
    </w:p>
    <w:p w14:paraId="6C7EACE5" w14:textId="77777777"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color w:val="000000" w:themeColor="text1"/>
        </w:rPr>
      </w:pPr>
    </w:p>
    <w:p w14:paraId="52BBC00E"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844EB6">
        <w:rPr>
          <w:rFonts w:ascii="Arial" w:eastAsia="Times New Roman" w:hAnsi="Arial" w:cs="Arial"/>
          <w:b/>
          <w:bCs/>
          <w:color w:val="000000" w:themeColor="text1"/>
          <w:sz w:val="32"/>
          <w:szCs w:val="32"/>
          <w:lang w:eastAsia="es-CR"/>
        </w:rPr>
        <w:lastRenderedPageBreak/>
        <w:t>Referencias.</w:t>
      </w:r>
    </w:p>
    <w:p w14:paraId="07C3C476" w14:textId="77777777" w:rsidR="000722BA" w:rsidRPr="00844EB6" w:rsidRDefault="000722BA" w:rsidP="0061210B">
      <w:pPr>
        <w:pStyle w:val="ListParagraph"/>
        <w:numPr>
          <w:ilvl w:val="0"/>
          <w:numId w:val="32"/>
        </w:numPr>
        <w:spacing w:after="0" w:line="360" w:lineRule="auto"/>
        <w:jc w:val="both"/>
        <w:rPr>
          <w:rFonts w:ascii="Arial" w:hAnsi="Arial" w:cs="Arial"/>
          <w:color w:val="000000" w:themeColor="text1"/>
          <w:sz w:val="24"/>
          <w:szCs w:val="24"/>
          <w:lang w:eastAsia="es-CR"/>
        </w:rPr>
      </w:pPr>
      <w:r w:rsidRPr="00844EB6">
        <w:rPr>
          <w:rFonts w:ascii="Arial" w:hAnsi="Arial" w:cs="Arial"/>
          <w:color w:val="000000" w:themeColor="text1"/>
          <w:sz w:val="24"/>
          <w:szCs w:val="24"/>
          <w:lang w:eastAsia="es-CR"/>
        </w:rPr>
        <w:t xml:space="preserve">Fichas proporcionadas como parte del material de apoyo de Proyecto 1. </w:t>
      </w:r>
    </w:p>
    <w:p w14:paraId="7C54A181" w14:textId="77777777" w:rsidR="000722BA" w:rsidRPr="00844EB6" w:rsidRDefault="000722BA" w:rsidP="0061210B">
      <w:pPr>
        <w:spacing w:after="0"/>
        <w:rPr>
          <w:rFonts w:cs="Arial"/>
          <w:color w:val="000000" w:themeColor="text1"/>
          <w:sz w:val="24"/>
          <w:lang w:eastAsia="es-CR"/>
        </w:rPr>
      </w:pPr>
      <w:r w:rsidRPr="00844EB6">
        <w:rPr>
          <w:rFonts w:cs="Arial"/>
          <w:color w:val="000000" w:themeColor="text1"/>
          <w:sz w:val="24"/>
          <w:lang w:eastAsia="es-CR"/>
        </w:rPr>
        <w:t>Álvaro Cordero, segundo cuatrimestre 2015.</w:t>
      </w:r>
    </w:p>
    <w:p w14:paraId="55C4CC5F" w14:textId="77777777" w:rsidR="000722BA" w:rsidRPr="00844EB6" w:rsidRDefault="000722BA" w:rsidP="0061210B">
      <w:pPr>
        <w:pStyle w:val="ListParagraph"/>
        <w:numPr>
          <w:ilvl w:val="0"/>
          <w:numId w:val="32"/>
        </w:numPr>
        <w:spacing w:after="0" w:line="360" w:lineRule="auto"/>
        <w:jc w:val="both"/>
        <w:rPr>
          <w:rFonts w:ascii="Arial" w:hAnsi="Arial" w:cs="Arial"/>
          <w:color w:val="000000" w:themeColor="text1"/>
          <w:sz w:val="24"/>
          <w:szCs w:val="24"/>
          <w:lang w:eastAsia="es-CR"/>
        </w:rPr>
      </w:pPr>
      <w:r w:rsidRPr="00844EB6">
        <w:rPr>
          <w:rFonts w:ascii="Arial" w:hAnsi="Arial" w:cs="Arial"/>
          <w:color w:val="000000" w:themeColor="text1"/>
          <w:sz w:val="24"/>
          <w:szCs w:val="24"/>
          <w:lang w:eastAsia="es-CR"/>
        </w:rPr>
        <w:t xml:space="preserve">Material Proporcionado como parte de las clases magistrales. Álvaro </w:t>
      </w:r>
    </w:p>
    <w:p w14:paraId="79E131C0" w14:textId="77777777" w:rsidR="000722BA" w:rsidRPr="00844EB6" w:rsidRDefault="000722BA" w:rsidP="0061210B">
      <w:pPr>
        <w:spacing w:after="0"/>
        <w:rPr>
          <w:rFonts w:cs="Arial"/>
          <w:color w:val="000000" w:themeColor="text1"/>
          <w:sz w:val="24"/>
          <w:lang w:eastAsia="es-CR"/>
        </w:rPr>
      </w:pPr>
      <w:r w:rsidRPr="00844EB6">
        <w:rPr>
          <w:rFonts w:cs="Arial"/>
          <w:color w:val="000000" w:themeColor="text1"/>
          <w:sz w:val="24"/>
          <w:lang w:eastAsia="es-CR"/>
        </w:rPr>
        <w:t>Cordero, Pablo Monestel, segundo cuatrimestre 2015.</w:t>
      </w:r>
    </w:p>
    <w:p w14:paraId="4F3E7967" w14:textId="5B93CB7D" w:rsidR="000722BA" w:rsidRPr="00844EB6" w:rsidRDefault="00AA244A" w:rsidP="0061210B">
      <w:pPr>
        <w:spacing w:after="0"/>
        <w:rPr>
          <w:rFonts w:cs="Arial"/>
          <w:color w:val="000000" w:themeColor="text1"/>
          <w:sz w:val="24"/>
          <w:lang w:eastAsia="es-CR"/>
        </w:rPr>
      </w:pPr>
      <w:r w:rsidRPr="00844EB6">
        <w:rPr>
          <w:rFonts w:cs="Arial"/>
          <w:color w:val="000000" w:themeColor="text1"/>
          <w:sz w:val="24"/>
          <w:lang w:eastAsia="es-CR"/>
        </w:rPr>
        <w:tab/>
      </w:r>
    </w:p>
    <w:p w14:paraId="2AC43890"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844EB6">
        <w:rPr>
          <w:rFonts w:ascii="Arial" w:eastAsia="Times New Roman" w:hAnsi="Arial" w:cs="Arial"/>
          <w:b/>
          <w:bCs/>
          <w:color w:val="000000" w:themeColor="text1"/>
          <w:sz w:val="32"/>
          <w:szCs w:val="32"/>
          <w:lang w:eastAsia="es-CR"/>
        </w:rPr>
        <w:t>Visión general de la solución.</w:t>
      </w:r>
    </w:p>
    <w:p w14:paraId="44BAC57A" w14:textId="38803699" w:rsidR="000722BA" w:rsidRPr="00844EB6" w:rsidRDefault="000722BA" w:rsidP="0061210B">
      <w:pPr>
        <w:spacing w:before="20" w:after="20"/>
        <w:ind w:firstLine="360"/>
        <w:rPr>
          <w:rFonts w:cs="Arial"/>
          <w:color w:val="000000" w:themeColor="text1"/>
          <w:sz w:val="24"/>
          <w:lang w:eastAsia="es-CR"/>
        </w:rPr>
      </w:pPr>
      <w:r w:rsidRPr="00844EB6">
        <w:rPr>
          <w:rFonts w:cs="Arial"/>
          <w:color w:val="000000" w:themeColor="text1"/>
          <w:sz w:val="24"/>
          <w:lang w:eastAsia="es-CR"/>
        </w:rPr>
        <w:t xml:space="preserve">Se presenta una idea general de la solución que se </w:t>
      </w:r>
      <w:r w:rsidR="00AA244A" w:rsidRPr="00844EB6">
        <w:rPr>
          <w:rFonts w:cs="Arial"/>
          <w:color w:val="000000" w:themeColor="text1"/>
          <w:sz w:val="24"/>
          <w:lang w:eastAsia="es-CR"/>
        </w:rPr>
        <w:t>quiere construir</w:t>
      </w:r>
      <w:r w:rsidRPr="00844EB6">
        <w:rPr>
          <w:rFonts w:cs="Arial"/>
          <w:color w:val="000000" w:themeColor="text1"/>
          <w:sz w:val="24"/>
          <w:lang w:eastAsia="es-CR"/>
        </w:rPr>
        <w:t>, estableciendo la perspectiva que se tiene del producto y las características que deben tener los usuarios; así como los supuestos de los que se parte para construir el sistema y las dependencias del mismo.</w:t>
      </w:r>
    </w:p>
    <w:p w14:paraId="4C36B901" w14:textId="77777777" w:rsidR="000722BA" w:rsidRPr="00844EB6" w:rsidRDefault="000722BA" w:rsidP="0061210B">
      <w:pPr>
        <w:spacing w:before="20" w:after="20"/>
        <w:ind w:firstLine="360"/>
        <w:rPr>
          <w:rFonts w:cs="Arial"/>
          <w:color w:val="000000" w:themeColor="text1"/>
          <w:sz w:val="24"/>
          <w:lang w:eastAsia="es-CR"/>
        </w:rPr>
      </w:pPr>
    </w:p>
    <w:p w14:paraId="6A64337A" w14:textId="77777777" w:rsidR="000722BA" w:rsidRPr="00844EB6" w:rsidRDefault="000722BA" w:rsidP="0061210B">
      <w:pPr>
        <w:pStyle w:val="Heading2"/>
        <w:keepLines/>
        <w:numPr>
          <w:ilvl w:val="1"/>
          <w:numId w:val="35"/>
        </w:numPr>
        <w:spacing w:before="20" w:after="20"/>
        <w:rPr>
          <w:rFonts w:cs="Arial"/>
          <w:color w:val="000000" w:themeColor="text1"/>
          <w:sz w:val="28"/>
          <w:szCs w:val="28"/>
        </w:rPr>
      </w:pPr>
      <w:r w:rsidRPr="00844EB6">
        <w:rPr>
          <w:rFonts w:cs="Arial"/>
          <w:color w:val="000000" w:themeColor="text1"/>
          <w:sz w:val="28"/>
          <w:szCs w:val="28"/>
        </w:rPr>
        <w:t>Perspectiva del producto.</w:t>
      </w:r>
    </w:p>
    <w:p w14:paraId="2117C08A" w14:textId="77777777"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color w:val="000000" w:themeColor="text1"/>
        </w:rPr>
      </w:pPr>
      <w:r w:rsidRPr="00844EB6">
        <w:rPr>
          <w:rFonts w:ascii="Arial" w:hAnsi="Arial" w:cs="Arial"/>
          <w:color w:val="000000" w:themeColor="text1"/>
        </w:rPr>
        <w:t>Se pretende construir una aplicación web para la administración de restaurantes que permita llevar un control de mesas, platos, reservaciones, órdenes, pedidos, clientes, personal, facturas, sistema de puntos para los clientes frecuentes y reportes de los datos almacenados.</w:t>
      </w:r>
    </w:p>
    <w:p w14:paraId="27423338" w14:textId="77777777" w:rsidR="000722BA" w:rsidRPr="00844EB6" w:rsidRDefault="000722BA" w:rsidP="0061210B">
      <w:pPr>
        <w:pStyle w:val="NormalWeb"/>
        <w:spacing w:before="20" w:beforeAutospacing="0" w:after="20" w:afterAutospacing="0" w:line="360" w:lineRule="auto"/>
        <w:jc w:val="both"/>
        <w:rPr>
          <w:rFonts w:ascii="Arial" w:hAnsi="Arial" w:cs="Arial"/>
          <w:color w:val="000000" w:themeColor="text1"/>
        </w:rPr>
      </w:pPr>
    </w:p>
    <w:p w14:paraId="31B3B0F4" w14:textId="77777777" w:rsidR="000722BA" w:rsidRPr="00844EB6" w:rsidRDefault="000722BA" w:rsidP="0061210B">
      <w:pPr>
        <w:pStyle w:val="NormalWeb"/>
        <w:spacing w:before="20" w:beforeAutospacing="0" w:after="20" w:afterAutospacing="0" w:line="360" w:lineRule="auto"/>
        <w:jc w:val="both"/>
        <w:rPr>
          <w:rFonts w:ascii="Arial" w:hAnsi="Arial" w:cs="Arial"/>
          <w:b/>
          <w:color w:val="000000" w:themeColor="text1"/>
        </w:rPr>
      </w:pPr>
      <w:r w:rsidRPr="00844EB6">
        <w:rPr>
          <w:rFonts w:ascii="Arial" w:hAnsi="Arial" w:cs="Arial"/>
          <w:b/>
          <w:color w:val="000000" w:themeColor="text1"/>
        </w:rPr>
        <w:t>5.1.1 Módulo de configuración.</w:t>
      </w:r>
    </w:p>
    <w:p w14:paraId="559850AA" w14:textId="63E51035" w:rsidR="000722BA" w:rsidRPr="00844EB6" w:rsidRDefault="000722BA" w:rsidP="0061210B">
      <w:pPr>
        <w:pStyle w:val="NormalWeb"/>
        <w:numPr>
          <w:ilvl w:val="0"/>
          <w:numId w:val="39"/>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Configuración de:</w:t>
      </w:r>
    </w:p>
    <w:p w14:paraId="4F5B634C" w14:textId="77777777" w:rsidR="000722BA" w:rsidRPr="00844EB6" w:rsidRDefault="000722BA" w:rsidP="0061210B">
      <w:pPr>
        <w:pStyle w:val="NormalWeb"/>
        <w:numPr>
          <w:ilvl w:val="0"/>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Roles de un usuario.</w:t>
      </w:r>
    </w:p>
    <w:p w14:paraId="7FFD36C5" w14:textId="77777777" w:rsidR="000722BA" w:rsidRPr="00844EB6" w:rsidRDefault="000722BA" w:rsidP="0061210B">
      <w:pPr>
        <w:pStyle w:val="NormalWeb"/>
        <w:numPr>
          <w:ilvl w:val="0"/>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Menú.</w:t>
      </w:r>
    </w:p>
    <w:p w14:paraId="302B0D71" w14:textId="77777777" w:rsidR="000722BA" w:rsidRPr="00844EB6" w:rsidRDefault="000722BA" w:rsidP="0061210B">
      <w:pPr>
        <w:pStyle w:val="NormalWeb"/>
        <w:numPr>
          <w:ilvl w:val="0"/>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Tiempos establecidos para las reservaciones:</w:t>
      </w:r>
    </w:p>
    <w:p w14:paraId="7EAF74D9" w14:textId="77777777" w:rsidR="000722BA" w:rsidRPr="00844EB6" w:rsidRDefault="000722BA" w:rsidP="0061210B">
      <w:pPr>
        <w:pStyle w:val="NormalWeb"/>
        <w:numPr>
          <w:ilvl w:val="1"/>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Duración.</w:t>
      </w:r>
    </w:p>
    <w:p w14:paraId="2C22B001" w14:textId="77777777" w:rsidR="000722BA" w:rsidRPr="00844EB6" w:rsidRDefault="000722BA" w:rsidP="0061210B">
      <w:pPr>
        <w:pStyle w:val="NormalWeb"/>
        <w:numPr>
          <w:ilvl w:val="1"/>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Anticipo para realizar la reservaciones.</w:t>
      </w:r>
    </w:p>
    <w:p w14:paraId="49C6E3EA" w14:textId="77777777" w:rsidR="000722BA" w:rsidRPr="00844EB6" w:rsidRDefault="000722BA" w:rsidP="0061210B">
      <w:pPr>
        <w:pStyle w:val="NormalWeb"/>
        <w:numPr>
          <w:ilvl w:val="0"/>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Datos sensibles del sistema:</w:t>
      </w:r>
    </w:p>
    <w:p w14:paraId="6E2261C5" w14:textId="77777777" w:rsidR="000722BA" w:rsidRPr="00844EB6" w:rsidRDefault="000722BA" w:rsidP="0061210B">
      <w:pPr>
        <w:pStyle w:val="NormalWeb"/>
        <w:numPr>
          <w:ilvl w:val="1"/>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Impuestos de ventas y de servicio.</w:t>
      </w:r>
    </w:p>
    <w:p w14:paraId="380DB3A2" w14:textId="77777777" w:rsidR="000722BA" w:rsidRPr="00844EB6" w:rsidRDefault="000722BA" w:rsidP="0061210B">
      <w:pPr>
        <w:pStyle w:val="NormalWeb"/>
        <w:numPr>
          <w:ilvl w:val="1"/>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Información general del establecimiento.</w:t>
      </w:r>
    </w:p>
    <w:p w14:paraId="00B12B71" w14:textId="77777777" w:rsidR="000722BA" w:rsidRPr="00844EB6" w:rsidRDefault="000722BA" w:rsidP="0061210B">
      <w:pPr>
        <w:pStyle w:val="NormalWeb"/>
        <w:numPr>
          <w:ilvl w:val="0"/>
          <w:numId w:val="3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Mesas.</w:t>
      </w:r>
    </w:p>
    <w:p w14:paraId="27DC3C82" w14:textId="77777777" w:rsidR="000722BA" w:rsidRPr="00844EB6" w:rsidRDefault="000722BA" w:rsidP="0061210B">
      <w:pPr>
        <w:pStyle w:val="NormalWeb"/>
        <w:spacing w:before="20" w:beforeAutospacing="0" w:after="20" w:afterAutospacing="0" w:line="360" w:lineRule="auto"/>
        <w:jc w:val="both"/>
        <w:rPr>
          <w:rFonts w:ascii="Arial" w:hAnsi="Arial" w:cs="Arial"/>
          <w:color w:val="000000" w:themeColor="text1"/>
        </w:rPr>
      </w:pPr>
    </w:p>
    <w:p w14:paraId="470A1261"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5.1.2 Módulo de seguridad.</w:t>
      </w:r>
    </w:p>
    <w:p w14:paraId="686FFFB2" w14:textId="77777777" w:rsidR="000722BA" w:rsidRPr="00844EB6" w:rsidRDefault="000722BA" w:rsidP="0061210B">
      <w:pPr>
        <w:pStyle w:val="NormalWeb"/>
        <w:numPr>
          <w:ilvl w:val="0"/>
          <w:numId w:val="2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Definición de tipos de acceso y acciones que se pueden realizar según los roles de cada usuario.</w:t>
      </w:r>
    </w:p>
    <w:p w14:paraId="2BB139C4" w14:textId="77777777" w:rsidR="000722BA" w:rsidRPr="00844EB6" w:rsidRDefault="000722BA" w:rsidP="0061210B">
      <w:pPr>
        <w:pStyle w:val="NormalWeb"/>
        <w:numPr>
          <w:ilvl w:val="0"/>
          <w:numId w:val="2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Registro de las acciones que realiza cada usuario en el sistema.</w:t>
      </w:r>
    </w:p>
    <w:p w14:paraId="4901CF79" w14:textId="77777777" w:rsidR="000722BA" w:rsidRPr="00844EB6" w:rsidRDefault="000722BA" w:rsidP="0061210B">
      <w:pPr>
        <w:pStyle w:val="NormalWeb"/>
        <w:spacing w:before="20" w:beforeAutospacing="0" w:after="20" w:afterAutospacing="0" w:line="360" w:lineRule="auto"/>
        <w:ind w:left="720"/>
        <w:jc w:val="both"/>
        <w:textAlignment w:val="baseline"/>
        <w:rPr>
          <w:rFonts w:ascii="Arial" w:hAnsi="Arial" w:cs="Arial"/>
          <w:color w:val="000000" w:themeColor="text1"/>
        </w:rPr>
      </w:pPr>
    </w:p>
    <w:p w14:paraId="6581226E"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5.1.3 Módulo de reportes.</w:t>
      </w:r>
    </w:p>
    <w:p w14:paraId="2612CF1F" w14:textId="77777777" w:rsidR="000722BA" w:rsidRPr="00844EB6" w:rsidRDefault="000722BA" w:rsidP="0061210B">
      <w:pPr>
        <w:pStyle w:val="NormalWeb"/>
        <w:numPr>
          <w:ilvl w:val="0"/>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Gestión de diferentes reportes como:</w:t>
      </w:r>
    </w:p>
    <w:p w14:paraId="3AA0A716" w14:textId="77777777" w:rsidR="000722BA" w:rsidRPr="00844EB6" w:rsidRDefault="000722BA" w:rsidP="0061210B">
      <w:pPr>
        <w:pStyle w:val="NormalWeb"/>
        <w:numPr>
          <w:ilvl w:val="1"/>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Ventas.</w:t>
      </w:r>
    </w:p>
    <w:p w14:paraId="4036D421" w14:textId="77777777" w:rsidR="000722BA" w:rsidRPr="00844EB6" w:rsidRDefault="000722BA" w:rsidP="0061210B">
      <w:pPr>
        <w:pStyle w:val="NormalWeb"/>
        <w:numPr>
          <w:ilvl w:val="1"/>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Asistencia y concurrencia de clientes.</w:t>
      </w:r>
    </w:p>
    <w:p w14:paraId="1274C75D" w14:textId="77777777" w:rsidR="000722BA" w:rsidRPr="00844EB6" w:rsidRDefault="000722BA" w:rsidP="0061210B">
      <w:pPr>
        <w:pStyle w:val="NormalWeb"/>
        <w:numPr>
          <w:ilvl w:val="1"/>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Sistema de puntos.</w:t>
      </w:r>
    </w:p>
    <w:p w14:paraId="2510F84E" w14:textId="77777777" w:rsidR="000722BA" w:rsidRPr="00844EB6" w:rsidRDefault="000722BA" w:rsidP="0061210B">
      <w:pPr>
        <w:pStyle w:val="NormalWeb"/>
        <w:numPr>
          <w:ilvl w:val="1"/>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Bitácora de acciones dentro del sistema.</w:t>
      </w:r>
    </w:p>
    <w:p w14:paraId="171280AF" w14:textId="77777777" w:rsidR="000722BA" w:rsidRPr="00844EB6" w:rsidRDefault="000722BA" w:rsidP="0061210B">
      <w:pPr>
        <w:pStyle w:val="NormalWeb"/>
        <w:numPr>
          <w:ilvl w:val="1"/>
          <w:numId w:val="25"/>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Información de mercadeo.</w:t>
      </w:r>
    </w:p>
    <w:p w14:paraId="3BDF83D4" w14:textId="77777777" w:rsidR="000722BA" w:rsidRPr="00844EB6" w:rsidRDefault="000722BA" w:rsidP="0061210B">
      <w:pPr>
        <w:pStyle w:val="NormalWeb"/>
        <w:spacing w:before="20" w:beforeAutospacing="0" w:after="20" w:afterAutospacing="0" w:line="360" w:lineRule="auto"/>
        <w:jc w:val="both"/>
        <w:rPr>
          <w:rFonts w:ascii="Arial" w:hAnsi="Arial" w:cs="Arial"/>
          <w:b/>
          <w:color w:val="000000" w:themeColor="text1"/>
        </w:rPr>
      </w:pPr>
    </w:p>
    <w:p w14:paraId="08D13615"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5.1.4 Módulo core o principal.</w:t>
      </w:r>
    </w:p>
    <w:p w14:paraId="7712C27E" w14:textId="77777777" w:rsidR="000722BA" w:rsidRPr="00844EB6" w:rsidRDefault="000722BA" w:rsidP="0061210B">
      <w:pPr>
        <w:pStyle w:val="NormalWeb"/>
        <w:numPr>
          <w:ilvl w:val="0"/>
          <w:numId w:val="22"/>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Manejo de los estados de una mesa:</w:t>
      </w:r>
    </w:p>
    <w:p w14:paraId="25BC517D" w14:textId="77777777" w:rsidR="000722BA" w:rsidRPr="00844EB6" w:rsidRDefault="000722BA" w:rsidP="0061210B">
      <w:pPr>
        <w:pStyle w:val="NormalWeb"/>
        <w:numPr>
          <w:ilvl w:val="1"/>
          <w:numId w:val="22"/>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Ocupada.</w:t>
      </w:r>
    </w:p>
    <w:p w14:paraId="448EE9AC" w14:textId="77777777" w:rsidR="000722BA" w:rsidRPr="00844EB6" w:rsidRDefault="000722BA" w:rsidP="0061210B">
      <w:pPr>
        <w:pStyle w:val="NormalWeb"/>
        <w:numPr>
          <w:ilvl w:val="1"/>
          <w:numId w:val="22"/>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Libre.</w:t>
      </w:r>
    </w:p>
    <w:p w14:paraId="39A74D57" w14:textId="77777777" w:rsidR="000722BA" w:rsidRPr="00844EB6" w:rsidRDefault="000722BA" w:rsidP="0061210B">
      <w:pPr>
        <w:pStyle w:val="NormalWeb"/>
        <w:numPr>
          <w:ilvl w:val="1"/>
          <w:numId w:val="22"/>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Reservada.</w:t>
      </w:r>
    </w:p>
    <w:p w14:paraId="624EE4FC" w14:textId="77777777" w:rsidR="000722BA" w:rsidRPr="00844EB6" w:rsidRDefault="000722BA" w:rsidP="0061210B">
      <w:pPr>
        <w:pStyle w:val="NormalWeb"/>
        <w:numPr>
          <w:ilvl w:val="0"/>
          <w:numId w:val="2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Mantenimiento de usuarios.</w:t>
      </w:r>
    </w:p>
    <w:p w14:paraId="07B38459" w14:textId="77777777" w:rsidR="000722BA" w:rsidRPr="00844EB6" w:rsidRDefault="000722BA" w:rsidP="0061210B">
      <w:pPr>
        <w:pStyle w:val="NormalWeb"/>
        <w:numPr>
          <w:ilvl w:val="1"/>
          <w:numId w:val="2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Ingreso.</w:t>
      </w:r>
    </w:p>
    <w:p w14:paraId="0CE8F3EC" w14:textId="77777777" w:rsidR="000722BA" w:rsidRPr="00844EB6" w:rsidRDefault="000722BA" w:rsidP="0061210B">
      <w:pPr>
        <w:pStyle w:val="NormalWeb"/>
        <w:numPr>
          <w:ilvl w:val="1"/>
          <w:numId w:val="2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Actualización.</w:t>
      </w:r>
    </w:p>
    <w:p w14:paraId="5FE250F1" w14:textId="77777777" w:rsidR="000722BA" w:rsidRPr="00844EB6" w:rsidRDefault="000722BA" w:rsidP="0061210B">
      <w:pPr>
        <w:pStyle w:val="NormalWeb"/>
        <w:numPr>
          <w:ilvl w:val="1"/>
          <w:numId w:val="23"/>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Métodos de pago.</w:t>
      </w:r>
    </w:p>
    <w:p w14:paraId="08480DD6"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Mantenimiento del menú.</w:t>
      </w:r>
    </w:p>
    <w:p w14:paraId="4F478DE1" w14:textId="77777777" w:rsidR="000722BA" w:rsidRPr="00844EB6" w:rsidRDefault="000722BA" w:rsidP="0061210B">
      <w:pPr>
        <w:pStyle w:val="NormalWeb"/>
        <w:numPr>
          <w:ilvl w:val="1"/>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Datos de los platos.</w:t>
      </w:r>
    </w:p>
    <w:p w14:paraId="071AC0FE" w14:textId="77777777" w:rsidR="000722BA" w:rsidRPr="00844EB6" w:rsidRDefault="000722BA" w:rsidP="0061210B">
      <w:pPr>
        <w:pStyle w:val="NormalWeb"/>
        <w:numPr>
          <w:ilvl w:val="1"/>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Características especiales.</w:t>
      </w:r>
    </w:p>
    <w:p w14:paraId="286A71FE"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Mantenimiento de reservaciones.</w:t>
      </w:r>
    </w:p>
    <w:p w14:paraId="16A3ED13"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Manejo de las órdenes.</w:t>
      </w:r>
    </w:p>
    <w:p w14:paraId="29CAB68A"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Facturación.</w:t>
      </w:r>
    </w:p>
    <w:p w14:paraId="60C98E4B"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lastRenderedPageBreak/>
        <w:t>Servicio exprés.</w:t>
      </w:r>
    </w:p>
    <w:p w14:paraId="2F64BBFF" w14:textId="77777777" w:rsidR="000722BA" w:rsidRPr="00844EB6" w:rsidRDefault="000722BA" w:rsidP="0061210B">
      <w:pPr>
        <w:pStyle w:val="NormalWeb"/>
        <w:numPr>
          <w:ilvl w:val="0"/>
          <w:numId w:val="24"/>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Lógica de puntos para clientes frecuentes.</w:t>
      </w:r>
    </w:p>
    <w:p w14:paraId="468CFCEE" w14:textId="77777777" w:rsidR="000722BA" w:rsidRPr="00844EB6" w:rsidRDefault="000722BA" w:rsidP="0061210B">
      <w:pPr>
        <w:pStyle w:val="Heading2"/>
        <w:numPr>
          <w:ilvl w:val="0"/>
          <w:numId w:val="0"/>
        </w:numPr>
        <w:spacing w:before="20" w:after="20"/>
        <w:rPr>
          <w:rFonts w:eastAsiaTheme="minorHAnsi" w:cs="Arial"/>
          <w:color w:val="000000" w:themeColor="text1"/>
          <w:sz w:val="24"/>
          <w:szCs w:val="24"/>
          <w:lang w:eastAsia="es-CR"/>
        </w:rPr>
      </w:pPr>
    </w:p>
    <w:p w14:paraId="29D00164" w14:textId="77777777" w:rsidR="000722BA" w:rsidRPr="00844EB6" w:rsidRDefault="000722BA" w:rsidP="0061210B">
      <w:pPr>
        <w:pStyle w:val="Heading2"/>
        <w:keepLines/>
        <w:numPr>
          <w:ilvl w:val="1"/>
          <w:numId w:val="35"/>
        </w:numPr>
        <w:spacing w:before="20" w:after="20"/>
        <w:rPr>
          <w:rFonts w:cs="Arial"/>
          <w:color w:val="000000" w:themeColor="text1"/>
          <w:sz w:val="28"/>
          <w:szCs w:val="28"/>
        </w:rPr>
      </w:pPr>
      <w:r w:rsidRPr="00844EB6">
        <w:rPr>
          <w:rFonts w:cs="Arial"/>
          <w:color w:val="000000" w:themeColor="text1"/>
          <w:sz w:val="28"/>
          <w:szCs w:val="28"/>
        </w:rPr>
        <w:t>Características de los usuarios.</w:t>
      </w:r>
    </w:p>
    <w:p w14:paraId="2BD22562" w14:textId="67E69C45"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color w:val="000000" w:themeColor="text1"/>
        </w:rPr>
      </w:pPr>
      <w:r w:rsidRPr="00844EB6">
        <w:rPr>
          <w:rFonts w:ascii="Arial" w:hAnsi="Arial" w:cs="Arial"/>
          <w:color w:val="000000" w:themeColor="text1"/>
        </w:rPr>
        <w:t>Los usuarios deberán tener un conocimiento bás</w:t>
      </w:r>
      <w:r w:rsidR="007D7FAE" w:rsidRPr="00844EB6">
        <w:rPr>
          <w:rFonts w:ascii="Arial" w:hAnsi="Arial" w:cs="Arial"/>
          <w:color w:val="000000" w:themeColor="text1"/>
        </w:rPr>
        <w:t xml:space="preserve">ico de navegación web y </w:t>
      </w:r>
      <w:r w:rsidRPr="00844EB6">
        <w:rPr>
          <w:rFonts w:ascii="Arial" w:hAnsi="Arial" w:cs="Arial"/>
          <w:color w:val="000000" w:themeColor="text1"/>
        </w:rPr>
        <w:t>poseer un correo electrónico para poder ser ingresados en el sistema.</w:t>
      </w:r>
    </w:p>
    <w:p w14:paraId="37F0E217" w14:textId="77777777" w:rsidR="000722BA" w:rsidRPr="00844EB6" w:rsidRDefault="000722BA" w:rsidP="0061210B">
      <w:pPr>
        <w:spacing w:before="20" w:after="20"/>
        <w:rPr>
          <w:rFonts w:cs="Arial"/>
          <w:color w:val="000000" w:themeColor="text1"/>
          <w:sz w:val="24"/>
        </w:rPr>
      </w:pPr>
    </w:p>
    <w:p w14:paraId="2F1E5CC1" w14:textId="77777777"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b/>
          <w:color w:val="000000" w:themeColor="text1"/>
        </w:rPr>
      </w:pPr>
      <w:r w:rsidRPr="00844EB6">
        <w:rPr>
          <w:rFonts w:ascii="Arial" w:hAnsi="Arial" w:cs="Arial"/>
          <w:b/>
          <w:color w:val="000000" w:themeColor="text1"/>
        </w:rPr>
        <w:t>5.1.1 Administrador.</w:t>
      </w:r>
    </w:p>
    <w:p w14:paraId="3AD92E22" w14:textId="77777777" w:rsidR="000722BA" w:rsidRPr="00844EB6" w:rsidRDefault="000722BA" w:rsidP="0061210B">
      <w:pPr>
        <w:pStyle w:val="NormalWeb"/>
        <w:numPr>
          <w:ilvl w:val="0"/>
          <w:numId w:val="26"/>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Usuario con permisos totales sobre el sistema.</w:t>
      </w:r>
    </w:p>
    <w:p w14:paraId="38CB95E9" w14:textId="70F7C46F" w:rsidR="000722BA" w:rsidRPr="00844EB6" w:rsidRDefault="000722BA" w:rsidP="0061210B">
      <w:pPr>
        <w:pStyle w:val="NormalWeb"/>
        <w:numPr>
          <w:ilvl w:val="0"/>
          <w:numId w:val="26"/>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Nivel educacional de secu</w:t>
      </w:r>
      <w:r w:rsidR="00AD0B02" w:rsidRPr="00844EB6">
        <w:rPr>
          <w:rFonts w:ascii="Arial" w:hAnsi="Arial" w:cs="Arial"/>
          <w:color w:val="000000" w:themeColor="text1"/>
        </w:rPr>
        <w:t>ndaria</w:t>
      </w:r>
      <w:r w:rsidR="006043B6" w:rsidRPr="00844EB6">
        <w:rPr>
          <w:rFonts w:ascii="Arial" w:hAnsi="Arial" w:cs="Arial"/>
          <w:color w:val="000000" w:themeColor="text1"/>
        </w:rPr>
        <w:t xml:space="preserve"> o universitario</w:t>
      </w:r>
      <w:r w:rsidRPr="00844EB6">
        <w:rPr>
          <w:rFonts w:ascii="Arial" w:hAnsi="Arial" w:cs="Arial"/>
          <w:color w:val="000000" w:themeColor="text1"/>
        </w:rPr>
        <w:t>.</w:t>
      </w:r>
    </w:p>
    <w:p w14:paraId="7542D106" w14:textId="77777777" w:rsidR="000722BA" w:rsidRPr="00844EB6" w:rsidRDefault="000722BA" w:rsidP="0061210B">
      <w:pPr>
        <w:pStyle w:val="NormalWeb"/>
        <w:numPr>
          <w:ilvl w:val="0"/>
          <w:numId w:val="26"/>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Conocimiento completo de la lógica del negocio.</w:t>
      </w:r>
    </w:p>
    <w:p w14:paraId="1F59DB07" w14:textId="77777777" w:rsidR="000722BA" w:rsidRPr="00844EB6" w:rsidRDefault="000722BA" w:rsidP="0061210B">
      <w:pPr>
        <w:spacing w:before="20" w:after="20"/>
        <w:rPr>
          <w:rFonts w:cs="Arial"/>
          <w:color w:val="000000" w:themeColor="text1"/>
          <w:sz w:val="24"/>
        </w:rPr>
      </w:pPr>
    </w:p>
    <w:p w14:paraId="55345B28" w14:textId="77777777" w:rsidR="000722BA" w:rsidRPr="00844EB6" w:rsidRDefault="000722BA" w:rsidP="0061210B">
      <w:pPr>
        <w:pStyle w:val="NormalWeb"/>
        <w:spacing w:before="20" w:beforeAutospacing="0" w:after="20" w:afterAutospacing="0" w:line="360" w:lineRule="auto"/>
        <w:ind w:firstLine="360"/>
        <w:jc w:val="both"/>
        <w:rPr>
          <w:rFonts w:ascii="Arial" w:eastAsiaTheme="minorHAnsi" w:hAnsi="Arial" w:cs="Arial"/>
          <w:b/>
          <w:color w:val="000000" w:themeColor="text1"/>
        </w:rPr>
      </w:pPr>
      <w:r w:rsidRPr="00844EB6">
        <w:rPr>
          <w:rFonts w:ascii="Arial" w:hAnsi="Arial" w:cs="Arial"/>
          <w:b/>
          <w:color w:val="000000" w:themeColor="text1"/>
        </w:rPr>
        <w:t>5.1.2 Soporte.</w:t>
      </w:r>
    </w:p>
    <w:p w14:paraId="5499EF89" w14:textId="77777777" w:rsidR="000722BA" w:rsidRPr="00844EB6" w:rsidRDefault="000722BA" w:rsidP="0061210B">
      <w:pPr>
        <w:pStyle w:val="NormalWeb"/>
        <w:numPr>
          <w:ilvl w:val="0"/>
          <w:numId w:val="27"/>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Es el encargado de la configuración general del sistema, no de la información sensible del negocio.</w:t>
      </w:r>
    </w:p>
    <w:p w14:paraId="30874B17" w14:textId="77777777" w:rsidR="000722BA" w:rsidRPr="00844EB6" w:rsidRDefault="000722BA" w:rsidP="0061210B">
      <w:pPr>
        <w:pStyle w:val="NormalWeb"/>
        <w:numPr>
          <w:ilvl w:val="0"/>
          <w:numId w:val="27"/>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Nivel educacional secundaria/técnico, universitario (deseable).</w:t>
      </w:r>
    </w:p>
    <w:p w14:paraId="51586F8C" w14:textId="77777777" w:rsidR="000722BA" w:rsidRPr="00844EB6" w:rsidRDefault="000722BA" w:rsidP="0061210B">
      <w:pPr>
        <w:pStyle w:val="NormalWeb"/>
        <w:numPr>
          <w:ilvl w:val="0"/>
          <w:numId w:val="27"/>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Conocimientos intermedios/avanzados en computación,  bases de datos y configuración de servidores.</w:t>
      </w:r>
    </w:p>
    <w:p w14:paraId="48BC1E8F" w14:textId="77777777" w:rsidR="000722BA" w:rsidRPr="00844EB6" w:rsidRDefault="000722BA" w:rsidP="0061210B">
      <w:pPr>
        <w:pStyle w:val="NormalWeb"/>
        <w:numPr>
          <w:ilvl w:val="0"/>
          <w:numId w:val="27"/>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Con conocimiento avanzados en computación y base de datos.</w:t>
      </w:r>
    </w:p>
    <w:p w14:paraId="73ED1F79" w14:textId="77777777" w:rsidR="000722BA" w:rsidRPr="00844EB6" w:rsidRDefault="000722BA" w:rsidP="0061210B">
      <w:pPr>
        <w:pStyle w:val="NormalWeb"/>
        <w:spacing w:before="20" w:beforeAutospacing="0" w:after="20" w:afterAutospacing="0" w:line="360" w:lineRule="auto"/>
        <w:ind w:left="720"/>
        <w:jc w:val="both"/>
        <w:textAlignment w:val="baseline"/>
        <w:rPr>
          <w:rFonts w:ascii="Arial" w:hAnsi="Arial" w:cs="Arial"/>
          <w:color w:val="000000" w:themeColor="text1"/>
        </w:rPr>
      </w:pPr>
    </w:p>
    <w:p w14:paraId="6ADD68C1"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5.1.3 Cajero.</w:t>
      </w:r>
    </w:p>
    <w:p w14:paraId="4B08A16F" w14:textId="77777777" w:rsidR="000722BA" w:rsidRPr="00844EB6" w:rsidRDefault="000722BA" w:rsidP="0061210B">
      <w:pPr>
        <w:pStyle w:val="NormalWeb"/>
        <w:numPr>
          <w:ilvl w:val="0"/>
          <w:numId w:val="28"/>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Encargado de los cobros.</w:t>
      </w:r>
    </w:p>
    <w:p w14:paraId="2525F9C4" w14:textId="77777777" w:rsidR="000722BA" w:rsidRPr="00844EB6" w:rsidRDefault="000722BA" w:rsidP="0061210B">
      <w:pPr>
        <w:pStyle w:val="NormalWeb"/>
        <w:numPr>
          <w:ilvl w:val="0"/>
          <w:numId w:val="28"/>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Nivel educacional de secundaria.</w:t>
      </w:r>
    </w:p>
    <w:p w14:paraId="3CEB90E5" w14:textId="77777777" w:rsidR="000722BA" w:rsidRPr="00844EB6" w:rsidRDefault="000722BA" w:rsidP="0061210B">
      <w:pPr>
        <w:pStyle w:val="NormalWeb"/>
        <w:numPr>
          <w:ilvl w:val="0"/>
          <w:numId w:val="28"/>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Conocimientos básicos en matemática (promedios, divisiones, porcentajes).</w:t>
      </w:r>
    </w:p>
    <w:p w14:paraId="34227FFA" w14:textId="77777777" w:rsidR="000722BA" w:rsidRPr="00844EB6" w:rsidRDefault="000722BA" w:rsidP="0061210B">
      <w:pPr>
        <w:pStyle w:val="NormalWeb"/>
        <w:numPr>
          <w:ilvl w:val="0"/>
          <w:numId w:val="28"/>
        </w:numPr>
        <w:spacing w:before="20" w:beforeAutospacing="0" w:after="20" w:afterAutospacing="0" w:line="360" w:lineRule="auto"/>
        <w:jc w:val="both"/>
        <w:rPr>
          <w:rFonts w:ascii="Arial" w:eastAsiaTheme="minorHAnsi" w:hAnsi="Arial" w:cs="Arial"/>
          <w:color w:val="000000" w:themeColor="text1"/>
        </w:rPr>
      </w:pPr>
      <w:r w:rsidRPr="00844EB6">
        <w:rPr>
          <w:rFonts w:ascii="Arial" w:eastAsiaTheme="minorHAnsi" w:hAnsi="Arial" w:cs="Arial"/>
          <w:color w:val="000000" w:themeColor="text1"/>
        </w:rPr>
        <w:t>Atención y servicio al cliente (deseable).</w:t>
      </w:r>
    </w:p>
    <w:p w14:paraId="2A946B0B" w14:textId="77777777" w:rsidR="000722BA" w:rsidRPr="00844EB6" w:rsidRDefault="000722BA" w:rsidP="0061210B">
      <w:pPr>
        <w:spacing w:before="20" w:after="20"/>
        <w:rPr>
          <w:rFonts w:cs="Arial"/>
          <w:color w:val="000000" w:themeColor="text1"/>
          <w:sz w:val="24"/>
        </w:rPr>
      </w:pPr>
    </w:p>
    <w:p w14:paraId="1ADB5AF1"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5.1.4 Encargado de cocina y/o bar.</w:t>
      </w:r>
    </w:p>
    <w:p w14:paraId="6C3C9023" w14:textId="77777777" w:rsidR="000722BA" w:rsidRPr="00844EB6" w:rsidRDefault="000722BA" w:rsidP="0061210B">
      <w:pPr>
        <w:pStyle w:val="NormalWeb"/>
        <w:numPr>
          <w:ilvl w:val="0"/>
          <w:numId w:val="29"/>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Persona encargada de la preparación de los productos.</w:t>
      </w:r>
    </w:p>
    <w:p w14:paraId="6A727E95" w14:textId="77777777" w:rsidR="000722BA" w:rsidRPr="00844EB6" w:rsidRDefault="000722BA" w:rsidP="0061210B">
      <w:pPr>
        <w:pStyle w:val="NormalWeb"/>
        <w:numPr>
          <w:ilvl w:val="0"/>
          <w:numId w:val="29"/>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lastRenderedPageBreak/>
        <w:t>Nivel educacional de secundaria (deseable).</w:t>
      </w:r>
    </w:p>
    <w:p w14:paraId="456EFB50" w14:textId="77777777" w:rsidR="000722BA" w:rsidRPr="00844EB6" w:rsidRDefault="000722BA" w:rsidP="0061210B">
      <w:pPr>
        <w:pStyle w:val="NormalWeb"/>
        <w:spacing w:before="20" w:beforeAutospacing="0" w:after="20" w:afterAutospacing="0" w:line="360" w:lineRule="auto"/>
        <w:ind w:left="720"/>
        <w:jc w:val="both"/>
        <w:textAlignment w:val="baseline"/>
        <w:rPr>
          <w:rFonts w:ascii="Arial" w:hAnsi="Arial" w:cs="Arial"/>
          <w:color w:val="000000" w:themeColor="text1"/>
        </w:rPr>
      </w:pPr>
    </w:p>
    <w:p w14:paraId="4DABF617"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5.1.5 Salonero.</w:t>
      </w:r>
    </w:p>
    <w:p w14:paraId="590CBBE0" w14:textId="77777777" w:rsidR="000722BA" w:rsidRPr="00844EB6" w:rsidRDefault="000722BA" w:rsidP="0061210B">
      <w:pPr>
        <w:pStyle w:val="NormalWeb"/>
        <w:numPr>
          <w:ilvl w:val="0"/>
          <w:numId w:val="29"/>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Persona encargada de la lógica del salón (órdenes, estados de los platos, detalles del menú, mesas, recepción, reservaciones, etc).</w:t>
      </w:r>
    </w:p>
    <w:p w14:paraId="58907350" w14:textId="77777777" w:rsidR="000722BA" w:rsidRPr="00844EB6" w:rsidRDefault="000722BA" w:rsidP="0061210B">
      <w:pPr>
        <w:pStyle w:val="NormalWeb"/>
        <w:numPr>
          <w:ilvl w:val="0"/>
          <w:numId w:val="29"/>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Nivel educacional de primaria, secundaria (deseable).</w:t>
      </w:r>
    </w:p>
    <w:p w14:paraId="38A4B654" w14:textId="77777777" w:rsidR="000722BA" w:rsidRPr="00844EB6" w:rsidRDefault="000722BA" w:rsidP="0061210B">
      <w:pPr>
        <w:pStyle w:val="NormalWeb"/>
        <w:numPr>
          <w:ilvl w:val="0"/>
          <w:numId w:val="29"/>
        </w:numPr>
        <w:spacing w:before="20" w:beforeAutospacing="0" w:after="20" w:afterAutospacing="0" w:line="360" w:lineRule="auto"/>
        <w:jc w:val="both"/>
        <w:rPr>
          <w:rFonts w:ascii="Arial" w:eastAsiaTheme="minorHAnsi" w:hAnsi="Arial" w:cs="Arial"/>
          <w:color w:val="000000" w:themeColor="text1"/>
        </w:rPr>
      </w:pPr>
      <w:r w:rsidRPr="00844EB6">
        <w:rPr>
          <w:rFonts w:ascii="Arial" w:eastAsiaTheme="minorHAnsi" w:hAnsi="Arial" w:cs="Arial"/>
          <w:color w:val="000000" w:themeColor="text1"/>
        </w:rPr>
        <w:t>Atención y servicio al cliente (deseable).</w:t>
      </w:r>
    </w:p>
    <w:p w14:paraId="21F38E6F"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color w:val="000000" w:themeColor="text1"/>
        </w:rPr>
      </w:pPr>
    </w:p>
    <w:p w14:paraId="17ABEA9B" w14:textId="77777777" w:rsidR="000722BA" w:rsidRPr="00844EB6" w:rsidRDefault="000722BA" w:rsidP="0061210B">
      <w:pPr>
        <w:pStyle w:val="NormalWeb"/>
        <w:spacing w:before="20" w:beforeAutospacing="0" w:after="20" w:afterAutospacing="0" w:line="360" w:lineRule="auto"/>
        <w:ind w:firstLine="360"/>
        <w:jc w:val="both"/>
        <w:rPr>
          <w:rFonts w:ascii="Arial" w:hAnsi="Arial" w:cs="Arial"/>
          <w:b/>
          <w:color w:val="000000" w:themeColor="text1"/>
        </w:rPr>
      </w:pPr>
      <w:r w:rsidRPr="00844EB6">
        <w:rPr>
          <w:rFonts w:ascii="Arial" w:hAnsi="Arial" w:cs="Arial"/>
          <w:b/>
          <w:color w:val="000000" w:themeColor="text1"/>
        </w:rPr>
        <w:t>5.1.6 Cliente.</w:t>
      </w:r>
    </w:p>
    <w:p w14:paraId="3953EB37" w14:textId="77777777" w:rsidR="000722BA" w:rsidRPr="00844EB6" w:rsidRDefault="000722BA" w:rsidP="0061210B">
      <w:pPr>
        <w:pStyle w:val="NormalWeb"/>
        <w:numPr>
          <w:ilvl w:val="0"/>
          <w:numId w:val="30"/>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Toda persona que desee registrarse en el sistema para poder hacer reservaciones o pedidos a domicilio.</w:t>
      </w:r>
    </w:p>
    <w:p w14:paraId="63736B94" w14:textId="77777777" w:rsidR="000722BA" w:rsidRPr="00844EB6" w:rsidRDefault="000722BA" w:rsidP="0061210B">
      <w:pPr>
        <w:pStyle w:val="NormalWeb"/>
        <w:numPr>
          <w:ilvl w:val="0"/>
          <w:numId w:val="30"/>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Se requiere únicamente que sea una persona letrada con un conocimiento básico de uso del internet o asistencia para ello.</w:t>
      </w:r>
    </w:p>
    <w:p w14:paraId="5DF2FB5C" w14:textId="77777777" w:rsidR="000722BA" w:rsidRPr="00844EB6" w:rsidRDefault="000722BA" w:rsidP="0061210B">
      <w:pPr>
        <w:spacing w:before="20" w:after="20"/>
        <w:rPr>
          <w:rFonts w:cs="Arial"/>
          <w:color w:val="000000" w:themeColor="text1"/>
          <w:sz w:val="24"/>
        </w:rPr>
      </w:pPr>
    </w:p>
    <w:p w14:paraId="4DA1D628" w14:textId="77777777" w:rsidR="000722BA" w:rsidRPr="00946369" w:rsidRDefault="000722BA" w:rsidP="0061210B">
      <w:pPr>
        <w:spacing w:before="20" w:after="20"/>
        <w:ind w:firstLine="360"/>
        <w:rPr>
          <w:rFonts w:cs="Arial"/>
          <w:b/>
          <w:color w:val="000000" w:themeColor="text1"/>
          <w:sz w:val="24"/>
          <w:lang w:eastAsia="es-CR"/>
        </w:rPr>
      </w:pPr>
      <w:r w:rsidRPr="00844EB6">
        <w:rPr>
          <w:rFonts w:cs="Arial"/>
          <w:b/>
          <w:color w:val="000000" w:themeColor="text1"/>
          <w:sz w:val="24"/>
          <w:lang w:eastAsia="es-CR"/>
        </w:rPr>
        <w:t>5.1.7 Misceláneo.</w:t>
      </w:r>
    </w:p>
    <w:p w14:paraId="54A19F49" w14:textId="77777777" w:rsidR="000722BA" w:rsidRPr="00946369" w:rsidRDefault="000722BA" w:rsidP="0061210B">
      <w:pPr>
        <w:pStyle w:val="ListParagraph"/>
        <w:numPr>
          <w:ilvl w:val="0"/>
          <w:numId w:val="36"/>
        </w:numPr>
        <w:spacing w:before="20" w:after="20" w:line="360" w:lineRule="auto"/>
        <w:jc w:val="both"/>
        <w:rPr>
          <w:rFonts w:ascii="Arial" w:eastAsia="Times New Roman" w:hAnsi="Arial" w:cs="Arial"/>
          <w:b/>
          <w:color w:val="000000" w:themeColor="text1"/>
          <w:sz w:val="24"/>
          <w:szCs w:val="24"/>
          <w:lang w:eastAsia="es-CR"/>
        </w:rPr>
      </w:pPr>
      <w:r w:rsidRPr="00946369">
        <w:rPr>
          <w:rFonts w:ascii="Arial" w:hAnsi="Arial" w:cs="Arial"/>
          <w:color w:val="000000" w:themeColor="text1"/>
          <w:sz w:val="24"/>
          <w:szCs w:val="24"/>
        </w:rPr>
        <w:t>Usuario registrado en la base de datos por motivo de la administración del negocio pero que no interactúa con el sistema.</w:t>
      </w:r>
    </w:p>
    <w:p w14:paraId="57689CCB" w14:textId="77777777" w:rsidR="000722BA" w:rsidRPr="00844EB6" w:rsidRDefault="000722BA" w:rsidP="0061210B">
      <w:pPr>
        <w:pStyle w:val="Heading2"/>
        <w:numPr>
          <w:ilvl w:val="0"/>
          <w:numId w:val="0"/>
        </w:numPr>
        <w:spacing w:before="20" w:after="20"/>
        <w:rPr>
          <w:rFonts w:cs="Arial"/>
          <w:color w:val="000000" w:themeColor="text1"/>
          <w:sz w:val="24"/>
          <w:szCs w:val="24"/>
        </w:rPr>
      </w:pPr>
    </w:p>
    <w:p w14:paraId="6353F973" w14:textId="77777777" w:rsidR="000722BA" w:rsidRPr="00844EB6" w:rsidRDefault="000722BA" w:rsidP="0061210B">
      <w:pPr>
        <w:pStyle w:val="Heading2"/>
        <w:numPr>
          <w:ilvl w:val="0"/>
          <w:numId w:val="0"/>
        </w:numPr>
        <w:spacing w:before="20" w:after="20"/>
        <w:ind w:firstLine="360"/>
        <w:rPr>
          <w:rFonts w:cs="Arial"/>
          <w:color w:val="000000" w:themeColor="text1"/>
          <w:sz w:val="28"/>
          <w:szCs w:val="28"/>
        </w:rPr>
      </w:pPr>
      <w:r w:rsidRPr="00844EB6">
        <w:rPr>
          <w:rFonts w:cs="Arial"/>
          <w:color w:val="000000" w:themeColor="text1"/>
          <w:sz w:val="28"/>
          <w:szCs w:val="28"/>
        </w:rPr>
        <w:t>5.3    Supuestos y dependencias</w:t>
      </w:r>
    </w:p>
    <w:p w14:paraId="2795AB96" w14:textId="2C6F73A0" w:rsidR="000722BA" w:rsidRPr="00844EB6" w:rsidRDefault="000722BA" w:rsidP="0061210B">
      <w:pPr>
        <w:pStyle w:val="NormalWeb"/>
        <w:numPr>
          <w:ilvl w:val="0"/>
          <w:numId w:val="31"/>
        </w:numPr>
        <w:spacing w:before="20" w:beforeAutospacing="0" w:after="20" w:afterAutospacing="0" w:line="360" w:lineRule="auto"/>
        <w:jc w:val="both"/>
        <w:textAlignment w:val="baseline"/>
        <w:rPr>
          <w:rFonts w:ascii="Arial" w:eastAsiaTheme="minorHAnsi" w:hAnsi="Arial" w:cs="Arial"/>
          <w:color w:val="000000" w:themeColor="text1"/>
        </w:rPr>
      </w:pPr>
      <w:r w:rsidRPr="00844EB6">
        <w:rPr>
          <w:rFonts w:ascii="Arial" w:hAnsi="Arial" w:cs="Arial"/>
          <w:color w:val="000000" w:themeColor="text1"/>
        </w:rPr>
        <w:t>En caso de</w:t>
      </w:r>
      <w:r w:rsidR="00E84A78" w:rsidRPr="00844EB6">
        <w:rPr>
          <w:rFonts w:ascii="Arial" w:hAnsi="Arial" w:cs="Arial"/>
          <w:color w:val="000000" w:themeColor="text1"/>
        </w:rPr>
        <w:t xml:space="preserve"> ser necesario dividir en pagos una factura</w:t>
      </w:r>
      <w:r w:rsidRPr="00844EB6">
        <w:rPr>
          <w:rFonts w:ascii="Arial" w:hAnsi="Arial" w:cs="Arial"/>
          <w:color w:val="000000" w:themeColor="text1"/>
        </w:rPr>
        <w:t xml:space="preserve"> el cajero se hará cargo de </w:t>
      </w:r>
      <w:r w:rsidR="00E84A78" w:rsidRPr="00844EB6">
        <w:rPr>
          <w:rFonts w:ascii="Arial" w:hAnsi="Arial" w:cs="Arial"/>
          <w:color w:val="000000" w:themeColor="text1"/>
        </w:rPr>
        <w:t>dicha división y</w:t>
      </w:r>
      <w:r w:rsidRPr="00844EB6">
        <w:rPr>
          <w:rFonts w:ascii="Arial" w:hAnsi="Arial" w:cs="Arial"/>
          <w:color w:val="000000" w:themeColor="text1"/>
        </w:rPr>
        <w:t xml:space="preserve"> cobrar</w:t>
      </w:r>
      <w:r w:rsidR="00D7548C" w:rsidRPr="00844EB6">
        <w:rPr>
          <w:rFonts w:ascii="Arial" w:hAnsi="Arial" w:cs="Arial"/>
          <w:color w:val="000000" w:themeColor="text1"/>
        </w:rPr>
        <w:t>á</w:t>
      </w:r>
      <w:r w:rsidRPr="00844EB6">
        <w:rPr>
          <w:rFonts w:ascii="Arial" w:hAnsi="Arial" w:cs="Arial"/>
          <w:color w:val="000000" w:themeColor="text1"/>
        </w:rPr>
        <w:t xml:space="preserve"> cada pago </w:t>
      </w:r>
      <w:r w:rsidR="00634EA8" w:rsidRPr="00844EB6">
        <w:rPr>
          <w:rFonts w:ascii="Arial" w:hAnsi="Arial" w:cs="Arial"/>
          <w:color w:val="000000" w:themeColor="text1"/>
        </w:rPr>
        <w:t>individual p</w:t>
      </w:r>
      <w:r w:rsidR="00AB7F96" w:rsidRPr="00844EB6">
        <w:rPr>
          <w:rFonts w:ascii="Arial" w:hAnsi="Arial" w:cs="Arial"/>
          <w:color w:val="000000" w:themeColor="text1"/>
        </w:rPr>
        <w:t>ara sumar el total</w:t>
      </w:r>
      <w:r w:rsidRPr="00844EB6">
        <w:rPr>
          <w:rFonts w:ascii="Arial" w:hAnsi="Arial" w:cs="Arial"/>
          <w:color w:val="000000" w:themeColor="text1"/>
        </w:rPr>
        <w:t>.</w:t>
      </w:r>
    </w:p>
    <w:p w14:paraId="33E4682B" w14:textId="31E89100" w:rsidR="000722BA" w:rsidRPr="00844EB6" w:rsidRDefault="0061210B" w:rsidP="0061210B">
      <w:pPr>
        <w:pStyle w:val="NormalWeb"/>
        <w:numPr>
          <w:ilvl w:val="0"/>
          <w:numId w:val="3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 xml:space="preserve">No se necesitará un mantenimiento de </w:t>
      </w:r>
      <w:r w:rsidR="000722BA" w:rsidRPr="00844EB6">
        <w:rPr>
          <w:rFonts w:ascii="Arial" w:hAnsi="Arial" w:cs="Arial"/>
          <w:color w:val="000000" w:themeColor="text1"/>
        </w:rPr>
        <w:t>roles.</w:t>
      </w:r>
    </w:p>
    <w:p w14:paraId="5C7D08D2" w14:textId="77777777" w:rsidR="000722BA" w:rsidRPr="00844EB6" w:rsidRDefault="000722BA" w:rsidP="0061210B">
      <w:pPr>
        <w:pStyle w:val="NormalWeb"/>
        <w:numPr>
          <w:ilvl w:val="0"/>
          <w:numId w:val="3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En caso de una reservación que exceda el cupo máximo de una mesa el personal del restaurante se hará cargo de ubicar a la clientela.</w:t>
      </w:r>
    </w:p>
    <w:p w14:paraId="43C839E7" w14:textId="77777777" w:rsidR="000722BA" w:rsidRPr="00844EB6" w:rsidRDefault="000722BA" w:rsidP="0061210B">
      <w:pPr>
        <w:pStyle w:val="NormalWeb"/>
        <w:numPr>
          <w:ilvl w:val="0"/>
          <w:numId w:val="3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El cliente no cambia la tecnología</w:t>
      </w:r>
    </w:p>
    <w:p w14:paraId="7362360C" w14:textId="77777777" w:rsidR="000722BA" w:rsidRPr="00844EB6" w:rsidRDefault="000722BA" w:rsidP="0061210B">
      <w:pPr>
        <w:pStyle w:val="NormalWeb"/>
        <w:numPr>
          <w:ilvl w:val="0"/>
          <w:numId w:val="31"/>
        </w:numPr>
        <w:spacing w:before="20" w:beforeAutospacing="0" w:after="20" w:afterAutospacing="0" w:line="360" w:lineRule="auto"/>
        <w:jc w:val="both"/>
        <w:textAlignment w:val="baseline"/>
        <w:rPr>
          <w:rFonts w:ascii="Arial" w:hAnsi="Arial" w:cs="Arial"/>
          <w:color w:val="000000" w:themeColor="text1"/>
        </w:rPr>
      </w:pPr>
      <w:r w:rsidRPr="00844EB6">
        <w:rPr>
          <w:rFonts w:ascii="Arial" w:hAnsi="Arial" w:cs="Arial"/>
          <w:color w:val="000000" w:themeColor="text1"/>
        </w:rPr>
        <w:t>No hay concurrencia, los datos se ingresan linealmente.</w:t>
      </w:r>
    </w:p>
    <w:p w14:paraId="19C0501D" w14:textId="77777777" w:rsidR="000722BA" w:rsidRPr="00844EB6" w:rsidRDefault="000722BA" w:rsidP="0061210B">
      <w:pPr>
        <w:pStyle w:val="ListParagraph"/>
        <w:spacing w:before="20" w:after="20" w:line="360" w:lineRule="auto"/>
        <w:ind w:left="360"/>
        <w:jc w:val="both"/>
        <w:rPr>
          <w:rFonts w:ascii="Arial" w:eastAsia="Times New Roman" w:hAnsi="Arial" w:cs="Arial"/>
          <w:b/>
          <w:bCs/>
          <w:color w:val="000000" w:themeColor="text1"/>
          <w:sz w:val="32"/>
          <w:szCs w:val="32"/>
          <w:lang w:eastAsia="es-CR"/>
        </w:rPr>
      </w:pPr>
    </w:p>
    <w:p w14:paraId="01CE35CA" w14:textId="77777777" w:rsidR="000722BA" w:rsidRPr="00844EB6" w:rsidRDefault="000722BA" w:rsidP="0061210B">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844EB6">
        <w:rPr>
          <w:rFonts w:ascii="Arial" w:eastAsia="Times New Roman" w:hAnsi="Arial" w:cs="Arial"/>
          <w:b/>
          <w:bCs/>
          <w:color w:val="000000" w:themeColor="text1"/>
          <w:sz w:val="32"/>
          <w:szCs w:val="32"/>
          <w:lang w:eastAsia="es-CR"/>
        </w:rPr>
        <w:t>Requerimientos.</w:t>
      </w:r>
    </w:p>
    <w:p w14:paraId="5EF24446" w14:textId="7D530C81" w:rsidR="000722BA" w:rsidRPr="00844EB6" w:rsidRDefault="000722BA" w:rsidP="0061210B">
      <w:pPr>
        <w:spacing w:before="20" w:after="20"/>
        <w:ind w:firstLine="360"/>
        <w:rPr>
          <w:rFonts w:cs="Arial"/>
          <w:color w:val="000000" w:themeColor="text1"/>
          <w:sz w:val="24"/>
        </w:rPr>
      </w:pPr>
      <w:r w:rsidRPr="00844EB6">
        <w:rPr>
          <w:rFonts w:cs="Arial"/>
          <w:color w:val="000000" w:themeColor="text1"/>
          <w:sz w:val="24"/>
        </w:rPr>
        <w:lastRenderedPageBreak/>
        <w:t xml:space="preserve">Se especifica cada </w:t>
      </w:r>
      <w:r w:rsidR="00B75D5A" w:rsidRPr="00844EB6">
        <w:rPr>
          <w:rFonts w:cs="Arial"/>
          <w:color w:val="000000" w:themeColor="text1"/>
          <w:sz w:val="24"/>
        </w:rPr>
        <w:t>uno de los requerimientos extraí</w:t>
      </w:r>
      <w:r w:rsidRPr="00844EB6">
        <w:rPr>
          <w:rFonts w:cs="Arial"/>
          <w:color w:val="000000" w:themeColor="text1"/>
          <w:sz w:val="24"/>
        </w:rPr>
        <w:t xml:space="preserve">dos de las entrevistas con el cliente y el proceso de retroalimentación del equipo de trabajo. </w:t>
      </w:r>
    </w:p>
    <w:p w14:paraId="0F320CA0" w14:textId="1B77A7C0" w:rsidR="000722BA" w:rsidRPr="00844EB6" w:rsidRDefault="000722BA" w:rsidP="0061210B">
      <w:pPr>
        <w:spacing w:before="20" w:after="20"/>
        <w:ind w:firstLine="360"/>
        <w:rPr>
          <w:rFonts w:cs="Arial"/>
          <w:color w:val="000000" w:themeColor="text1"/>
          <w:sz w:val="24"/>
        </w:rPr>
      </w:pPr>
      <w:r w:rsidRPr="00844EB6">
        <w:rPr>
          <w:rFonts w:cs="Arial"/>
          <w:color w:val="000000" w:themeColor="text1"/>
          <w:sz w:val="24"/>
        </w:rPr>
        <w:t>Este apartado incluye una sección de requerimientos funcionales, los cuales definen las acciones fundamentale</w:t>
      </w:r>
      <w:r w:rsidR="00C668D4" w:rsidRPr="00844EB6">
        <w:rPr>
          <w:rFonts w:cs="Arial"/>
          <w:color w:val="000000" w:themeColor="text1"/>
          <w:sz w:val="24"/>
        </w:rPr>
        <w:t>s del sistema que involucra</w:t>
      </w:r>
      <w:r w:rsidRPr="00844EB6">
        <w:rPr>
          <w:rFonts w:cs="Arial"/>
          <w:color w:val="000000" w:themeColor="text1"/>
          <w:sz w:val="24"/>
        </w:rPr>
        <w:t>: entradas, procesos y salidas de datos; también incluye los requerimientos no funcionales, los cuales no están asociados a la funcionalidad del sistema pero si pueden limitar o apoyar el funci</w:t>
      </w:r>
      <w:r w:rsidR="00900302" w:rsidRPr="00844EB6">
        <w:rPr>
          <w:rFonts w:cs="Arial"/>
          <w:color w:val="000000" w:themeColor="text1"/>
          <w:sz w:val="24"/>
        </w:rPr>
        <w:t>o</w:t>
      </w:r>
      <w:r w:rsidRPr="00844EB6">
        <w:rPr>
          <w:rFonts w:cs="Arial"/>
          <w:color w:val="000000" w:themeColor="text1"/>
          <w:sz w:val="24"/>
        </w:rPr>
        <w:t>namiento del mismo.</w:t>
      </w:r>
    </w:p>
    <w:p w14:paraId="0E1AFC6B" w14:textId="77777777" w:rsidR="000722BA" w:rsidRPr="00844EB6" w:rsidRDefault="000722BA" w:rsidP="0061210B">
      <w:pPr>
        <w:spacing w:before="20" w:after="20"/>
        <w:ind w:firstLine="360"/>
        <w:rPr>
          <w:rFonts w:cs="Arial"/>
          <w:color w:val="000000" w:themeColor="text1"/>
          <w:sz w:val="24"/>
        </w:rPr>
      </w:pPr>
      <w:r w:rsidRPr="00844EB6">
        <w:rPr>
          <w:rFonts w:cs="Arial"/>
          <w:color w:val="000000" w:themeColor="text1"/>
          <w:sz w:val="24"/>
        </w:rPr>
        <w:t>La redacción de los requerimientos es de manera atómica, se han seccionado en temas para su mejor comprensión.</w:t>
      </w:r>
    </w:p>
    <w:p w14:paraId="3C524161" w14:textId="77777777" w:rsidR="000722BA" w:rsidRPr="00844EB6" w:rsidRDefault="000722BA" w:rsidP="0061210B">
      <w:pPr>
        <w:spacing w:before="20" w:after="20"/>
        <w:rPr>
          <w:rFonts w:cs="Arial"/>
          <w:color w:val="000000" w:themeColor="text1"/>
          <w:sz w:val="24"/>
        </w:rPr>
      </w:pPr>
    </w:p>
    <w:p w14:paraId="3AA2FC08" w14:textId="77777777" w:rsidR="000722BA" w:rsidRPr="00844EB6" w:rsidRDefault="000722BA" w:rsidP="0061210B">
      <w:pPr>
        <w:spacing w:before="20" w:after="20"/>
        <w:ind w:firstLine="360"/>
        <w:rPr>
          <w:rFonts w:cs="Arial"/>
          <w:b/>
          <w:color w:val="000000" w:themeColor="text1"/>
          <w:sz w:val="28"/>
          <w:szCs w:val="28"/>
        </w:rPr>
      </w:pPr>
      <w:r w:rsidRPr="00844EB6">
        <w:rPr>
          <w:rFonts w:cs="Arial"/>
          <w:b/>
          <w:color w:val="000000" w:themeColor="text1"/>
          <w:sz w:val="28"/>
          <w:szCs w:val="28"/>
        </w:rPr>
        <w:t>6.1 Requerimientos funcionales.</w:t>
      </w:r>
    </w:p>
    <w:p w14:paraId="19AB97EC" w14:textId="77777777" w:rsidR="000722BA" w:rsidRPr="00844EB6" w:rsidRDefault="000722BA" w:rsidP="0061210B">
      <w:pPr>
        <w:spacing w:before="20" w:after="20"/>
        <w:ind w:firstLine="708"/>
        <w:rPr>
          <w:rFonts w:cs="Arial"/>
          <w:b/>
          <w:color w:val="000000" w:themeColor="text1"/>
          <w:sz w:val="24"/>
        </w:rPr>
      </w:pPr>
      <w:r w:rsidRPr="00844EB6">
        <w:rPr>
          <w:rFonts w:cs="Arial"/>
          <w:b/>
          <w:color w:val="000000" w:themeColor="text1"/>
          <w:sz w:val="24"/>
        </w:rPr>
        <w:t>6.1.1</w:t>
      </w:r>
      <w:r w:rsidRPr="00844EB6">
        <w:rPr>
          <w:rFonts w:cs="Arial"/>
          <w:b/>
          <w:color w:val="000000" w:themeColor="text1"/>
          <w:sz w:val="24"/>
        </w:rPr>
        <w:tab/>
        <w:t>Administración del negocio.</w:t>
      </w:r>
    </w:p>
    <w:p w14:paraId="66F00A7B" w14:textId="20D01730" w:rsidR="000722BA" w:rsidRPr="00844EB6" w:rsidRDefault="00524E63" w:rsidP="0061210B">
      <w:pPr>
        <w:spacing w:before="20" w:after="20"/>
        <w:rPr>
          <w:rFonts w:cs="Arial"/>
          <w:color w:val="000000" w:themeColor="text1"/>
          <w:sz w:val="24"/>
        </w:rPr>
      </w:pPr>
      <w:r w:rsidRPr="00524E63">
        <w:rPr>
          <w:rFonts w:cs="Arial"/>
          <w:b/>
          <w:color w:val="000000" w:themeColor="text1"/>
          <w:sz w:val="24"/>
        </w:rPr>
        <w:t>REQ001</w:t>
      </w:r>
      <w:r>
        <w:rPr>
          <w:rFonts w:cs="Arial"/>
          <w:color w:val="000000" w:themeColor="text1"/>
          <w:sz w:val="24"/>
        </w:rPr>
        <w:t xml:space="preserve"> </w:t>
      </w:r>
      <w:r w:rsidR="000722BA" w:rsidRPr="00844EB6">
        <w:rPr>
          <w:rFonts w:cs="Arial"/>
          <w:color w:val="000000" w:themeColor="text1"/>
          <w:sz w:val="24"/>
        </w:rPr>
        <w:t>El sistema debe per</w:t>
      </w:r>
      <w:r w:rsidR="00C41E45" w:rsidRPr="00844EB6">
        <w:rPr>
          <w:rFonts w:cs="Arial"/>
          <w:color w:val="000000" w:themeColor="text1"/>
          <w:sz w:val="24"/>
        </w:rPr>
        <w:t>mitir la actualización de la si</w:t>
      </w:r>
      <w:r w:rsidR="000722BA" w:rsidRPr="00844EB6">
        <w:rPr>
          <w:rFonts w:cs="Arial"/>
          <w:color w:val="000000" w:themeColor="text1"/>
          <w:sz w:val="24"/>
        </w:rPr>
        <w:t>guiente información del restaurante:</w:t>
      </w:r>
    </w:p>
    <w:p w14:paraId="21CEF10B" w14:textId="77777777" w:rsidR="000722BA" w:rsidRPr="00844EB6" w:rsidRDefault="000722BA" w:rsidP="0061210B">
      <w:pPr>
        <w:spacing w:before="20" w:after="20"/>
        <w:ind w:left="708"/>
        <w:rPr>
          <w:rFonts w:cs="Arial"/>
          <w:color w:val="000000" w:themeColor="text1"/>
          <w:sz w:val="24"/>
        </w:rPr>
      </w:pPr>
      <w:r w:rsidRPr="00844EB6">
        <w:rPr>
          <w:rFonts w:cs="Arial"/>
          <w:color w:val="000000" w:themeColor="text1"/>
          <w:sz w:val="24"/>
        </w:rPr>
        <w:t>Nombre.</w:t>
      </w:r>
      <w:r w:rsidRPr="00844EB6">
        <w:rPr>
          <w:rFonts w:cs="Arial"/>
          <w:color w:val="000000" w:themeColor="text1"/>
          <w:sz w:val="24"/>
        </w:rPr>
        <w:tab/>
      </w:r>
    </w:p>
    <w:p w14:paraId="1B01FD1A" w14:textId="77777777" w:rsidR="000722BA" w:rsidRPr="00844EB6" w:rsidRDefault="000722BA" w:rsidP="0061210B">
      <w:pPr>
        <w:spacing w:before="20" w:after="20"/>
        <w:ind w:left="708"/>
        <w:rPr>
          <w:rFonts w:cs="Arial"/>
          <w:color w:val="000000" w:themeColor="text1"/>
          <w:sz w:val="24"/>
        </w:rPr>
      </w:pPr>
      <w:r w:rsidRPr="00844EB6">
        <w:rPr>
          <w:rFonts w:cs="Arial"/>
          <w:color w:val="000000" w:themeColor="text1"/>
          <w:sz w:val="24"/>
        </w:rPr>
        <w:t>Dirección.</w:t>
      </w:r>
    </w:p>
    <w:p w14:paraId="36579A93" w14:textId="77777777" w:rsidR="000722BA" w:rsidRPr="00844EB6" w:rsidRDefault="000722BA" w:rsidP="0061210B">
      <w:pPr>
        <w:spacing w:before="20" w:after="20"/>
        <w:ind w:left="708"/>
        <w:rPr>
          <w:rFonts w:cs="Arial"/>
          <w:color w:val="000000" w:themeColor="text1"/>
          <w:sz w:val="24"/>
        </w:rPr>
      </w:pPr>
      <w:r w:rsidRPr="00844EB6">
        <w:rPr>
          <w:rFonts w:cs="Arial"/>
          <w:color w:val="000000" w:themeColor="text1"/>
          <w:sz w:val="24"/>
        </w:rPr>
        <w:t>Número de cédula jurídica.</w:t>
      </w:r>
    </w:p>
    <w:p w14:paraId="59D1C1DB" w14:textId="77777777" w:rsidR="000722BA" w:rsidRPr="00844EB6" w:rsidRDefault="000722BA" w:rsidP="0061210B">
      <w:pPr>
        <w:spacing w:before="20" w:after="20"/>
        <w:rPr>
          <w:rFonts w:cs="Arial"/>
          <w:color w:val="000000" w:themeColor="text1"/>
          <w:sz w:val="24"/>
        </w:rPr>
      </w:pPr>
    </w:p>
    <w:p w14:paraId="5F06E133" w14:textId="0B385B98" w:rsidR="000722BA" w:rsidRPr="00844EB6" w:rsidRDefault="00524E63" w:rsidP="0061210B">
      <w:pPr>
        <w:spacing w:before="20" w:after="20"/>
        <w:rPr>
          <w:rFonts w:cs="Arial"/>
          <w:color w:val="000000" w:themeColor="text1"/>
          <w:sz w:val="24"/>
        </w:rPr>
      </w:pPr>
      <w:r w:rsidRPr="00524E63">
        <w:rPr>
          <w:rFonts w:cs="Arial"/>
          <w:b/>
          <w:color w:val="000000" w:themeColor="text1"/>
          <w:sz w:val="24"/>
        </w:rPr>
        <w:t>REQ00</w:t>
      </w:r>
      <w:r>
        <w:rPr>
          <w:rFonts w:cs="Arial"/>
          <w:b/>
          <w:color w:val="000000" w:themeColor="text1"/>
          <w:sz w:val="24"/>
        </w:rPr>
        <w:t xml:space="preserve">2 </w:t>
      </w:r>
      <w:r w:rsidR="000722BA" w:rsidRPr="00844EB6">
        <w:rPr>
          <w:rFonts w:cs="Arial"/>
          <w:color w:val="000000" w:themeColor="text1"/>
          <w:sz w:val="24"/>
        </w:rPr>
        <w:t xml:space="preserve">El sistema debe permitir el </w:t>
      </w:r>
      <w:r w:rsidR="000722BA" w:rsidRPr="00844EB6">
        <w:rPr>
          <w:rFonts w:cs="Arial"/>
          <w:b/>
          <w:color w:val="000000" w:themeColor="text1"/>
          <w:sz w:val="24"/>
        </w:rPr>
        <w:t>mantenimiento</w:t>
      </w:r>
      <w:r w:rsidR="000722BA" w:rsidRPr="00844EB6">
        <w:rPr>
          <w:rFonts w:cs="Arial"/>
          <w:color w:val="000000" w:themeColor="text1"/>
          <w:sz w:val="24"/>
        </w:rPr>
        <w:t>, véase en el apartado de términos, de la información referente a los puestos de trabajo.</w:t>
      </w:r>
    </w:p>
    <w:p w14:paraId="25FA37E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0B401CC6" w14:textId="0DDC9D93"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 xml:space="preserve">REQ003 </w:t>
      </w:r>
      <w:r w:rsidR="000722BA" w:rsidRPr="00844EB6">
        <w:rPr>
          <w:rFonts w:ascii="Arial" w:hAnsi="Arial" w:cs="Arial"/>
          <w:color w:val="000000" w:themeColor="text1"/>
          <w:sz w:val="24"/>
          <w:szCs w:val="24"/>
          <w:lang w:val="es-CR"/>
        </w:rPr>
        <w:t>El sistema debe solicitar el nombre y la descripción de un puesto a ingresar.</w:t>
      </w:r>
    </w:p>
    <w:p w14:paraId="359C88B5"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1356B1C" w14:textId="0845AA57"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REQ00</w:t>
      </w:r>
      <w:r>
        <w:rPr>
          <w:rFonts w:cs="Arial"/>
          <w:b/>
          <w:color w:val="000000" w:themeColor="text1"/>
          <w:sz w:val="24"/>
          <w:lang w:val="es-CR"/>
        </w:rPr>
        <w:t>4</w:t>
      </w:r>
      <w:r w:rsidRPr="00524E63">
        <w:rPr>
          <w:rFonts w:cs="Arial"/>
          <w:b/>
          <w:color w:val="000000" w:themeColor="text1"/>
          <w:sz w:val="24"/>
          <w:lang w:val="es-CR"/>
        </w:rPr>
        <w:t xml:space="preserve"> </w:t>
      </w:r>
      <w:r w:rsidR="000722BA" w:rsidRPr="00844EB6">
        <w:rPr>
          <w:rFonts w:ascii="Arial" w:hAnsi="Arial" w:cs="Arial"/>
          <w:color w:val="000000" w:themeColor="text1"/>
          <w:sz w:val="24"/>
          <w:szCs w:val="24"/>
          <w:lang w:val="es-CR"/>
        </w:rPr>
        <w:t xml:space="preserve">El sistema debe permitir el </w:t>
      </w:r>
      <w:r w:rsidR="000722BA" w:rsidRPr="00844EB6">
        <w:rPr>
          <w:rFonts w:ascii="Arial" w:hAnsi="Arial" w:cs="Arial"/>
          <w:b/>
          <w:color w:val="000000" w:themeColor="text1"/>
          <w:sz w:val="24"/>
          <w:szCs w:val="24"/>
          <w:lang w:val="es-CR"/>
        </w:rPr>
        <w:t>mantenimiento</w:t>
      </w:r>
      <w:r w:rsidR="000722BA" w:rsidRPr="00844EB6">
        <w:rPr>
          <w:rFonts w:ascii="Arial" w:hAnsi="Arial" w:cs="Arial"/>
          <w:color w:val="000000" w:themeColor="text1"/>
          <w:sz w:val="24"/>
          <w:szCs w:val="24"/>
          <w:lang w:val="es-CR"/>
        </w:rPr>
        <w:t>, véase en el apartado de términos, de la información referente a los usuarios, según el anexo “permisos de usuario”.</w:t>
      </w:r>
    </w:p>
    <w:p w14:paraId="095AE57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F21ED54" w14:textId="081F40A4"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 xml:space="preserve">REQ005 </w:t>
      </w:r>
      <w:r w:rsidR="000722BA" w:rsidRPr="00844EB6">
        <w:rPr>
          <w:rFonts w:ascii="Arial" w:hAnsi="Arial" w:cs="Arial"/>
          <w:color w:val="000000" w:themeColor="text1"/>
          <w:sz w:val="24"/>
          <w:szCs w:val="24"/>
          <w:lang w:val="es-CR"/>
        </w:rPr>
        <w:t>El sistema debe permitir la actualización de los porcentajes de impuestos, según los permisos de usuario especificados en el anexo “permisos de usuario”.</w:t>
      </w:r>
    </w:p>
    <w:p w14:paraId="539AAD5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FF7FBBA" w14:textId="3462A4F2"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 xml:space="preserve">REQ006 </w:t>
      </w:r>
      <w:r w:rsidR="000722BA" w:rsidRPr="00844EB6">
        <w:rPr>
          <w:rFonts w:ascii="Arial" w:hAnsi="Arial" w:cs="Arial"/>
          <w:color w:val="000000" w:themeColor="text1"/>
          <w:sz w:val="24"/>
          <w:szCs w:val="24"/>
          <w:lang w:val="es-CR"/>
        </w:rPr>
        <w:t>El sistema debe permitir que se establezca una contraseña genéri</w:t>
      </w:r>
      <w:r w:rsidR="00F041E5">
        <w:rPr>
          <w:rFonts w:ascii="Arial" w:hAnsi="Arial" w:cs="Arial"/>
          <w:color w:val="000000" w:themeColor="text1"/>
          <w:sz w:val="24"/>
          <w:szCs w:val="24"/>
          <w:lang w:val="es-CR"/>
        </w:rPr>
        <w:t xml:space="preserve">ca para la creación de </w:t>
      </w:r>
      <w:r w:rsidR="000722BA" w:rsidRPr="00844EB6">
        <w:rPr>
          <w:rFonts w:ascii="Arial" w:hAnsi="Arial" w:cs="Arial"/>
          <w:color w:val="000000" w:themeColor="text1"/>
          <w:sz w:val="24"/>
          <w:szCs w:val="24"/>
          <w:lang w:val="es-CR"/>
        </w:rPr>
        <w:t>usuario</w:t>
      </w:r>
      <w:r w:rsidR="00F041E5">
        <w:rPr>
          <w:rFonts w:ascii="Arial" w:hAnsi="Arial" w:cs="Arial"/>
          <w:color w:val="000000" w:themeColor="text1"/>
          <w:sz w:val="24"/>
          <w:szCs w:val="24"/>
          <w:lang w:val="es-CR"/>
        </w:rPr>
        <w:t>s</w:t>
      </w:r>
      <w:r w:rsidR="000722BA" w:rsidRPr="00844EB6">
        <w:rPr>
          <w:rFonts w:ascii="Arial" w:hAnsi="Arial" w:cs="Arial"/>
          <w:color w:val="000000" w:themeColor="text1"/>
          <w:sz w:val="24"/>
          <w:szCs w:val="24"/>
          <w:lang w:val="es-CR"/>
        </w:rPr>
        <w:t>, según el anexo “permisos de usuario”.</w:t>
      </w:r>
    </w:p>
    <w:p w14:paraId="1780FFB7"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ADECDBF" w14:textId="57B59119"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 xml:space="preserve">REQ007 </w:t>
      </w:r>
      <w:r w:rsidR="000722BA" w:rsidRPr="00844EB6">
        <w:rPr>
          <w:rFonts w:ascii="Arial" w:hAnsi="Arial" w:cs="Arial"/>
          <w:color w:val="000000" w:themeColor="text1"/>
          <w:sz w:val="24"/>
          <w:szCs w:val="24"/>
          <w:lang w:val="es-CR"/>
        </w:rPr>
        <w:t>El sistema debe permitir configurar el índice actual de facturación para utilizar en el consecutivo.</w:t>
      </w:r>
    </w:p>
    <w:p w14:paraId="6087F00D"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A11107E" w14:textId="7EC015E4"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REQ00</w:t>
      </w:r>
      <w:r>
        <w:rPr>
          <w:rFonts w:cs="Arial"/>
          <w:b/>
          <w:color w:val="000000" w:themeColor="text1"/>
          <w:sz w:val="24"/>
          <w:lang w:val="es-CR"/>
        </w:rPr>
        <w:t>8</w:t>
      </w:r>
      <w:r w:rsidRPr="00524E63">
        <w:rPr>
          <w:rFonts w:cs="Arial"/>
          <w:b/>
          <w:color w:val="000000" w:themeColor="text1"/>
          <w:sz w:val="24"/>
          <w:lang w:val="es-CR"/>
        </w:rPr>
        <w:t xml:space="preserve"> </w:t>
      </w:r>
      <w:r w:rsidR="000722BA" w:rsidRPr="00844EB6">
        <w:rPr>
          <w:rFonts w:ascii="Arial" w:hAnsi="Arial" w:cs="Arial"/>
          <w:color w:val="000000" w:themeColor="text1"/>
          <w:sz w:val="24"/>
          <w:szCs w:val="24"/>
          <w:lang w:val="es-CR"/>
        </w:rPr>
        <w:t>El sistema debe permitir la actualización del monto a cobrar por el servicio exprés.</w:t>
      </w:r>
    </w:p>
    <w:p w14:paraId="5BB28F95" w14:textId="77777777" w:rsidR="000722BA" w:rsidRPr="00844EB6" w:rsidRDefault="000722BA" w:rsidP="0061210B">
      <w:pPr>
        <w:pStyle w:val="Body"/>
        <w:spacing w:before="20" w:after="20" w:line="360" w:lineRule="auto"/>
        <w:jc w:val="both"/>
        <w:rPr>
          <w:rFonts w:ascii="Arial" w:hAnsi="Arial" w:cs="Arial"/>
          <w:b/>
          <w:color w:val="000000" w:themeColor="text1"/>
          <w:sz w:val="24"/>
          <w:szCs w:val="24"/>
          <w:lang w:val="es-CR"/>
        </w:rPr>
      </w:pPr>
    </w:p>
    <w:p w14:paraId="6C3B30DA" w14:textId="77777777" w:rsidR="000722BA" w:rsidRPr="00844EB6" w:rsidRDefault="000722BA" w:rsidP="0061210B">
      <w:pPr>
        <w:pStyle w:val="Body"/>
        <w:spacing w:before="20" w:after="20" w:line="360" w:lineRule="auto"/>
        <w:jc w:val="both"/>
        <w:rPr>
          <w:rFonts w:ascii="Arial" w:hAnsi="Arial" w:cs="Arial"/>
          <w:b/>
          <w:color w:val="000000" w:themeColor="text1"/>
          <w:sz w:val="24"/>
          <w:szCs w:val="24"/>
          <w:lang w:val="es-CR"/>
        </w:rPr>
      </w:pPr>
      <w:r w:rsidRPr="00844EB6">
        <w:rPr>
          <w:rFonts w:ascii="Arial" w:hAnsi="Arial" w:cs="Arial"/>
          <w:b/>
          <w:color w:val="000000" w:themeColor="text1"/>
          <w:sz w:val="24"/>
          <w:szCs w:val="24"/>
          <w:lang w:val="es-CR"/>
        </w:rPr>
        <w:tab/>
        <w:t>6.1.2</w:t>
      </w:r>
      <w:r w:rsidRPr="00844EB6">
        <w:rPr>
          <w:rFonts w:ascii="Arial" w:hAnsi="Arial" w:cs="Arial"/>
          <w:b/>
          <w:color w:val="000000" w:themeColor="text1"/>
          <w:sz w:val="24"/>
          <w:szCs w:val="24"/>
          <w:lang w:val="es-CR"/>
        </w:rPr>
        <w:tab/>
        <w:t>Aspectos generales del sistema.</w:t>
      </w:r>
    </w:p>
    <w:p w14:paraId="35CE0059" w14:textId="7799E678"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REQ00</w:t>
      </w:r>
      <w:r>
        <w:rPr>
          <w:rFonts w:cs="Arial"/>
          <w:b/>
          <w:color w:val="000000" w:themeColor="text1"/>
          <w:sz w:val="24"/>
          <w:lang w:val="es-CR"/>
        </w:rPr>
        <w:t xml:space="preserve">9 </w:t>
      </w:r>
      <w:r w:rsidR="000722BA" w:rsidRPr="00844EB6">
        <w:rPr>
          <w:rFonts w:ascii="Arial" w:hAnsi="Arial" w:cs="Arial"/>
          <w:color w:val="000000" w:themeColor="text1"/>
          <w:sz w:val="24"/>
          <w:szCs w:val="24"/>
          <w:lang w:val="es-CR"/>
        </w:rPr>
        <w:t>El sistema debe permitir un inicio de sesión para el usuario.</w:t>
      </w:r>
    </w:p>
    <w:p w14:paraId="3AF0389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2CB6CB2C" w14:textId="2F0987C6"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10 </w:t>
      </w:r>
      <w:r w:rsidR="000722BA" w:rsidRPr="00844EB6">
        <w:rPr>
          <w:rFonts w:ascii="Arial" w:hAnsi="Arial" w:cs="Arial"/>
          <w:color w:val="000000" w:themeColor="text1"/>
          <w:sz w:val="24"/>
          <w:szCs w:val="24"/>
          <w:lang w:val="es-CR"/>
        </w:rPr>
        <w:t>El sistema debe permitir cerrar la sesión actual de un usuario.</w:t>
      </w:r>
    </w:p>
    <w:p w14:paraId="7B9D2F2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827A32B" w14:textId="16DBF66C" w:rsidR="000722BA" w:rsidRPr="00844EB6" w:rsidRDefault="00524E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11 </w:t>
      </w:r>
      <w:r w:rsidR="00FF7930">
        <w:rPr>
          <w:rFonts w:ascii="Arial" w:hAnsi="Arial" w:cs="Arial"/>
          <w:color w:val="000000" w:themeColor="text1"/>
          <w:sz w:val="24"/>
          <w:szCs w:val="24"/>
          <w:lang w:val="es-CR"/>
        </w:rPr>
        <w:t>El sistema debe validar</w:t>
      </w:r>
      <w:r w:rsidR="000722BA" w:rsidRPr="00844EB6">
        <w:rPr>
          <w:rFonts w:ascii="Arial" w:hAnsi="Arial" w:cs="Arial"/>
          <w:color w:val="000000" w:themeColor="text1"/>
          <w:sz w:val="24"/>
          <w:szCs w:val="24"/>
          <w:lang w:val="es-CR"/>
        </w:rPr>
        <w:t xml:space="preserve"> el usuario y contraseña del usuario para el inicio de sesión. </w:t>
      </w:r>
    </w:p>
    <w:p w14:paraId="03AB8FF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7BE2342" w14:textId="1EE11995" w:rsidR="000722BA" w:rsidRPr="00844EB6" w:rsidRDefault="006E0431"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12 </w:t>
      </w:r>
      <w:r w:rsidR="000722BA" w:rsidRPr="00844EB6">
        <w:rPr>
          <w:rFonts w:ascii="Arial" w:hAnsi="Arial" w:cs="Arial"/>
          <w:color w:val="000000" w:themeColor="text1"/>
          <w:sz w:val="24"/>
          <w:szCs w:val="24"/>
          <w:lang w:val="es-CR"/>
        </w:rPr>
        <w:t>El sistema debe indicar los campos que son requeridos en cada formulario.</w:t>
      </w:r>
    </w:p>
    <w:p w14:paraId="045B8DD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75D5C67" w14:textId="582CA4DC" w:rsidR="000722BA" w:rsidRPr="00844EB6" w:rsidRDefault="006E0431"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13</w:t>
      </w:r>
      <w:r w:rsidR="00FB5E32">
        <w:rPr>
          <w:rFonts w:cs="Arial"/>
          <w:b/>
          <w:color w:val="000000" w:themeColor="text1"/>
          <w:sz w:val="24"/>
          <w:lang w:val="es-CR"/>
        </w:rPr>
        <w:t xml:space="preserve"> </w:t>
      </w:r>
      <w:r w:rsidR="000722BA" w:rsidRPr="00844EB6">
        <w:rPr>
          <w:rFonts w:ascii="Arial" w:hAnsi="Arial" w:cs="Arial"/>
          <w:color w:val="000000" w:themeColor="text1"/>
          <w:sz w:val="24"/>
          <w:szCs w:val="24"/>
          <w:lang w:val="es-CR"/>
        </w:rPr>
        <w:t xml:space="preserve">El sistema debe advertir </w:t>
      </w:r>
      <w:r w:rsidR="00632AA9">
        <w:rPr>
          <w:rFonts w:ascii="Arial" w:hAnsi="Arial" w:cs="Arial"/>
          <w:color w:val="000000" w:themeColor="text1"/>
          <w:sz w:val="24"/>
          <w:szCs w:val="24"/>
          <w:lang w:val="es-CR"/>
        </w:rPr>
        <w:t>los</w:t>
      </w:r>
      <w:r w:rsidR="000722BA" w:rsidRPr="00844EB6">
        <w:rPr>
          <w:rFonts w:ascii="Arial" w:hAnsi="Arial" w:cs="Arial"/>
          <w:color w:val="000000" w:themeColor="text1"/>
          <w:sz w:val="24"/>
          <w:szCs w:val="24"/>
          <w:lang w:val="es-CR"/>
        </w:rPr>
        <w:t xml:space="preserve"> campos requeridos </w:t>
      </w:r>
      <w:r w:rsidR="00632AA9">
        <w:rPr>
          <w:rFonts w:ascii="Arial" w:hAnsi="Arial" w:cs="Arial"/>
          <w:color w:val="000000" w:themeColor="text1"/>
          <w:sz w:val="24"/>
          <w:szCs w:val="24"/>
          <w:lang w:val="es-CR"/>
        </w:rPr>
        <w:t xml:space="preserve">que </w:t>
      </w:r>
      <w:r w:rsidR="000722BA" w:rsidRPr="00844EB6">
        <w:rPr>
          <w:rFonts w:ascii="Arial" w:hAnsi="Arial" w:cs="Arial"/>
          <w:color w:val="000000" w:themeColor="text1"/>
          <w:sz w:val="24"/>
          <w:szCs w:val="24"/>
          <w:lang w:val="es-CR"/>
        </w:rPr>
        <w:t xml:space="preserve">no </w:t>
      </w:r>
      <w:r w:rsidR="00C07495">
        <w:rPr>
          <w:rFonts w:ascii="Arial" w:hAnsi="Arial" w:cs="Arial"/>
          <w:color w:val="000000" w:themeColor="text1"/>
          <w:sz w:val="24"/>
          <w:szCs w:val="24"/>
          <w:lang w:val="es-CR"/>
        </w:rPr>
        <w:t>se</w:t>
      </w:r>
      <w:r w:rsidR="000722BA" w:rsidRPr="00844EB6">
        <w:rPr>
          <w:rFonts w:ascii="Arial" w:hAnsi="Arial" w:cs="Arial"/>
          <w:color w:val="000000" w:themeColor="text1"/>
          <w:sz w:val="24"/>
          <w:szCs w:val="24"/>
          <w:lang w:val="es-CR"/>
        </w:rPr>
        <w:t xml:space="preserve"> </w:t>
      </w:r>
      <w:r w:rsidR="00E2277B">
        <w:rPr>
          <w:rFonts w:ascii="Arial" w:hAnsi="Arial" w:cs="Arial"/>
          <w:color w:val="000000" w:themeColor="text1"/>
          <w:sz w:val="24"/>
          <w:szCs w:val="24"/>
          <w:lang w:val="es-CR"/>
        </w:rPr>
        <w:t>i</w:t>
      </w:r>
      <w:r w:rsidR="00C07495">
        <w:rPr>
          <w:rFonts w:ascii="Arial" w:hAnsi="Arial" w:cs="Arial"/>
          <w:color w:val="000000" w:themeColor="text1"/>
          <w:sz w:val="24"/>
          <w:szCs w:val="24"/>
          <w:lang w:val="es-CR"/>
        </w:rPr>
        <w:t>ngresaron</w:t>
      </w:r>
      <w:r w:rsidR="000722BA" w:rsidRPr="00844EB6">
        <w:rPr>
          <w:rFonts w:ascii="Arial" w:hAnsi="Arial" w:cs="Arial"/>
          <w:color w:val="000000" w:themeColor="text1"/>
          <w:sz w:val="24"/>
          <w:szCs w:val="24"/>
          <w:lang w:val="es-CR"/>
        </w:rPr>
        <w:t xml:space="preserve"> correcta</w:t>
      </w:r>
      <w:r w:rsidR="00C07495">
        <w:rPr>
          <w:rFonts w:ascii="Arial" w:hAnsi="Arial" w:cs="Arial"/>
          <w:color w:val="000000" w:themeColor="text1"/>
          <w:sz w:val="24"/>
          <w:szCs w:val="24"/>
          <w:lang w:val="es-CR"/>
        </w:rPr>
        <w:t>mente</w:t>
      </w:r>
      <w:r w:rsidR="000722BA" w:rsidRPr="00844EB6">
        <w:rPr>
          <w:rFonts w:ascii="Arial" w:hAnsi="Arial" w:cs="Arial"/>
          <w:color w:val="000000" w:themeColor="text1"/>
          <w:sz w:val="24"/>
          <w:szCs w:val="24"/>
          <w:lang w:val="es-CR"/>
        </w:rPr>
        <w:t>.</w:t>
      </w:r>
    </w:p>
    <w:p w14:paraId="63AEB97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10D6F68" w14:textId="677222A6" w:rsidR="000722BA" w:rsidRPr="00844EB6" w:rsidRDefault="00FB5E32"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14 </w:t>
      </w:r>
      <w:r w:rsidR="000722BA" w:rsidRPr="00844EB6">
        <w:rPr>
          <w:rFonts w:ascii="Arial" w:hAnsi="Arial" w:cs="Arial"/>
          <w:color w:val="000000" w:themeColor="text1"/>
          <w:sz w:val="24"/>
          <w:szCs w:val="24"/>
          <w:lang w:val="es-CR"/>
        </w:rPr>
        <w:t>El sistema debe lanzar una advertencia y pedir una confirmación en las acciones que involucren el borrado de algún dato en la base de datos.</w:t>
      </w:r>
    </w:p>
    <w:p w14:paraId="3B77C19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C49E13E" w14:textId="39337B50" w:rsidR="000722BA" w:rsidRPr="00844EB6" w:rsidRDefault="00F03D7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15 </w:t>
      </w:r>
      <w:r w:rsidR="000722BA" w:rsidRPr="00844EB6">
        <w:rPr>
          <w:rFonts w:ascii="Arial" w:hAnsi="Arial" w:cs="Arial"/>
          <w:color w:val="000000" w:themeColor="text1"/>
          <w:sz w:val="24"/>
          <w:szCs w:val="24"/>
          <w:lang w:val="es-CR"/>
        </w:rPr>
        <w:t>El sistema debe llevar un registro de ventas.</w:t>
      </w:r>
    </w:p>
    <w:p w14:paraId="3952F43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E70DDF1" w14:textId="5239ABD7" w:rsidR="000722BA" w:rsidRPr="00844EB6" w:rsidRDefault="00F03D7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16 </w:t>
      </w:r>
      <w:r w:rsidR="000722BA" w:rsidRPr="00844EB6">
        <w:rPr>
          <w:rFonts w:ascii="Arial" w:hAnsi="Arial" w:cs="Arial"/>
          <w:color w:val="000000" w:themeColor="text1"/>
          <w:sz w:val="24"/>
          <w:szCs w:val="24"/>
          <w:lang w:val="es-CR"/>
        </w:rPr>
        <w:t>El sistema debe llevar un registro de las acciones que realizan los usuarios dentro del mismo, exceptuando las consultas, con los siguientes datos:</w:t>
      </w:r>
    </w:p>
    <w:p w14:paraId="0AFF4437"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Nombre o ID del usuario.</w:t>
      </w:r>
    </w:p>
    <w:p w14:paraId="7DE8A767"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Fecha en la que realizó la acción.</w:t>
      </w:r>
    </w:p>
    <w:p w14:paraId="616B07D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Hora en la que realizó la acción.</w:t>
      </w:r>
    </w:p>
    <w:p w14:paraId="621797E5" w14:textId="0478CC13" w:rsidR="000722BA" w:rsidRPr="00844EB6" w:rsidRDefault="00B0785D" w:rsidP="0061210B">
      <w:pPr>
        <w:pStyle w:val="Body"/>
        <w:spacing w:before="20" w:after="20" w:line="360" w:lineRule="auto"/>
        <w:jc w:val="both"/>
        <w:rPr>
          <w:rFonts w:ascii="Arial" w:hAnsi="Arial" w:cs="Arial"/>
          <w:color w:val="000000" w:themeColor="text1"/>
          <w:sz w:val="24"/>
          <w:szCs w:val="24"/>
          <w:lang w:val="es-CR"/>
        </w:rPr>
      </w:pPr>
      <w:r>
        <w:rPr>
          <w:rFonts w:ascii="Arial" w:hAnsi="Arial" w:cs="Arial"/>
          <w:color w:val="000000" w:themeColor="text1"/>
          <w:sz w:val="24"/>
          <w:szCs w:val="24"/>
          <w:lang w:val="es-CR"/>
        </w:rPr>
        <w:tab/>
        <w:t>Detalle de</w:t>
      </w:r>
      <w:r w:rsidR="000722BA" w:rsidRPr="00844EB6">
        <w:rPr>
          <w:rFonts w:ascii="Arial" w:hAnsi="Arial" w:cs="Arial"/>
          <w:color w:val="000000" w:themeColor="text1"/>
          <w:sz w:val="24"/>
          <w:szCs w:val="24"/>
          <w:lang w:val="es-CR"/>
        </w:rPr>
        <w:t xml:space="preserve"> la acción.</w:t>
      </w:r>
    </w:p>
    <w:p w14:paraId="3E2B042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34B55D0" w14:textId="64880F78" w:rsidR="000722BA" w:rsidRPr="00844EB6" w:rsidRDefault="00F03D7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17 </w:t>
      </w:r>
      <w:r w:rsidR="000722BA" w:rsidRPr="00844EB6">
        <w:rPr>
          <w:rFonts w:ascii="Arial" w:hAnsi="Arial" w:cs="Arial"/>
          <w:color w:val="000000" w:themeColor="text1"/>
          <w:sz w:val="24"/>
          <w:szCs w:val="24"/>
          <w:lang w:val="es-CR"/>
        </w:rPr>
        <w:t>El sistema debe llevar un conteo de las veces que un cliente registrado visita el restaurante.</w:t>
      </w:r>
    </w:p>
    <w:p w14:paraId="4C27D9E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2FDEC4B0" w14:textId="4B395EF6" w:rsidR="000722BA" w:rsidRPr="00844EB6" w:rsidRDefault="009B1C72"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18 </w:t>
      </w:r>
      <w:r w:rsidR="000722BA" w:rsidRPr="00844EB6">
        <w:rPr>
          <w:rFonts w:ascii="Arial" w:hAnsi="Arial" w:cs="Arial"/>
          <w:color w:val="000000" w:themeColor="text1"/>
          <w:sz w:val="24"/>
          <w:szCs w:val="24"/>
          <w:lang w:val="es-CR"/>
        </w:rPr>
        <w:t>El sistema debe llevar un conteo de visitas, registrando la fecha y la hora, sin importar si hay un usuario registrado ligado a la factura o no.</w:t>
      </w:r>
    </w:p>
    <w:p w14:paraId="102C6B0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311E1C1" w14:textId="487D8652" w:rsidR="000722BA" w:rsidRPr="00844EB6" w:rsidRDefault="00D803CA"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19 </w:t>
      </w:r>
      <w:r w:rsidR="000722BA" w:rsidRPr="00844EB6">
        <w:rPr>
          <w:rFonts w:ascii="Arial" w:hAnsi="Arial" w:cs="Arial"/>
          <w:color w:val="000000" w:themeColor="text1"/>
          <w:sz w:val="24"/>
          <w:szCs w:val="24"/>
          <w:lang w:val="es-CR"/>
        </w:rPr>
        <w:t xml:space="preserve">El sistema debe llevar un conteo de </w:t>
      </w:r>
      <w:r w:rsidR="006959B9">
        <w:rPr>
          <w:rFonts w:ascii="Arial" w:hAnsi="Arial" w:cs="Arial"/>
          <w:color w:val="000000" w:themeColor="text1"/>
          <w:sz w:val="24"/>
          <w:szCs w:val="24"/>
          <w:lang w:val="es-CR"/>
        </w:rPr>
        <w:t>los</w:t>
      </w:r>
      <w:r w:rsidR="000722BA" w:rsidRPr="00844EB6">
        <w:rPr>
          <w:rFonts w:ascii="Arial" w:hAnsi="Arial" w:cs="Arial"/>
          <w:color w:val="000000" w:themeColor="text1"/>
          <w:sz w:val="24"/>
          <w:szCs w:val="24"/>
          <w:lang w:val="es-CR"/>
        </w:rPr>
        <w:t xml:space="preserve"> puntos </w:t>
      </w:r>
      <w:r w:rsidR="006959B9">
        <w:rPr>
          <w:rFonts w:ascii="Arial" w:hAnsi="Arial" w:cs="Arial"/>
          <w:color w:val="000000" w:themeColor="text1"/>
          <w:sz w:val="24"/>
          <w:szCs w:val="24"/>
          <w:lang w:val="es-CR"/>
        </w:rPr>
        <w:t xml:space="preserve">que </w:t>
      </w:r>
      <w:r w:rsidR="000722BA" w:rsidRPr="00844EB6">
        <w:rPr>
          <w:rFonts w:ascii="Arial" w:hAnsi="Arial" w:cs="Arial"/>
          <w:color w:val="000000" w:themeColor="text1"/>
          <w:sz w:val="24"/>
          <w:szCs w:val="24"/>
          <w:lang w:val="es-CR"/>
        </w:rPr>
        <w:t>ha procesado cada usuario tipo cliente.</w:t>
      </w:r>
    </w:p>
    <w:p w14:paraId="300E5B2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1CC40FC" w14:textId="627A92A5" w:rsidR="000722BA" w:rsidRPr="00844EB6" w:rsidRDefault="005F546A"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20 </w:t>
      </w:r>
      <w:r w:rsidR="006A4A21">
        <w:rPr>
          <w:rFonts w:ascii="Arial" w:hAnsi="Arial" w:cs="Arial"/>
          <w:color w:val="000000" w:themeColor="text1"/>
          <w:sz w:val="24"/>
          <w:szCs w:val="24"/>
          <w:lang w:val="es-CR"/>
        </w:rPr>
        <w:t>El sistema debe llevar un conte</w:t>
      </w:r>
      <w:r w:rsidR="000722BA" w:rsidRPr="00844EB6">
        <w:rPr>
          <w:rFonts w:ascii="Arial" w:hAnsi="Arial" w:cs="Arial"/>
          <w:color w:val="000000" w:themeColor="text1"/>
          <w:sz w:val="24"/>
          <w:szCs w:val="24"/>
          <w:lang w:val="es-CR"/>
        </w:rPr>
        <w:t>o de los platos más vendidos.</w:t>
      </w:r>
    </w:p>
    <w:p w14:paraId="03E5DE84" w14:textId="77777777" w:rsidR="000722BA" w:rsidRPr="00844EB6" w:rsidRDefault="000722BA" w:rsidP="0061210B">
      <w:pPr>
        <w:pStyle w:val="Body"/>
        <w:spacing w:before="20" w:after="20" w:line="360" w:lineRule="auto"/>
        <w:ind w:left="708"/>
        <w:jc w:val="both"/>
        <w:rPr>
          <w:rFonts w:ascii="Arial" w:hAnsi="Arial" w:cs="Arial"/>
          <w:b/>
          <w:color w:val="000000" w:themeColor="text1"/>
          <w:sz w:val="24"/>
          <w:szCs w:val="24"/>
          <w:lang w:val="es-CR"/>
        </w:rPr>
      </w:pPr>
    </w:p>
    <w:p w14:paraId="24960EB3" w14:textId="77777777" w:rsidR="000722BA" w:rsidRPr="00844EB6" w:rsidRDefault="000722BA" w:rsidP="0061210B">
      <w:pPr>
        <w:pStyle w:val="Body"/>
        <w:spacing w:before="20" w:after="20" w:line="360" w:lineRule="auto"/>
        <w:ind w:left="708"/>
        <w:jc w:val="both"/>
        <w:rPr>
          <w:rFonts w:ascii="Arial" w:hAnsi="Arial" w:cs="Arial"/>
          <w:color w:val="000000" w:themeColor="text1"/>
          <w:sz w:val="24"/>
          <w:szCs w:val="24"/>
          <w:lang w:val="es-CR"/>
        </w:rPr>
      </w:pPr>
      <w:r w:rsidRPr="00844EB6">
        <w:rPr>
          <w:rFonts w:ascii="Arial" w:hAnsi="Arial" w:cs="Arial"/>
          <w:b/>
          <w:color w:val="000000" w:themeColor="text1"/>
          <w:sz w:val="24"/>
          <w:szCs w:val="24"/>
          <w:lang w:val="es-CR"/>
        </w:rPr>
        <w:t>6.1.3</w:t>
      </w:r>
      <w:r w:rsidRPr="00844EB6">
        <w:rPr>
          <w:rFonts w:ascii="Arial" w:hAnsi="Arial" w:cs="Arial"/>
          <w:b/>
          <w:color w:val="000000" w:themeColor="text1"/>
          <w:sz w:val="24"/>
          <w:szCs w:val="24"/>
          <w:lang w:val="es-CR"/>
        </w:rPr>
        <w:tab/>
        <w:t>Usuarios.</w:t>
      </w:r>
    </w:p>
    <w:p w14:paraId="2BBEAAF7" w14:textId="2C38DB3E" w:rsidR="000722BA" w:rsidRPr="00844EB6" w:rsidRDefault="00583208"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21 </w:t>
      </w:r>
      <w:r w:rsidR="000722BA" w:rsidRPr="00844EB6">
        <w:rPr>
          <w:rFonts w:ascii="Arial" w:hAnsi="Arial" w:cs="Arial"/>
          <w:color w:val="000000" w:themeColor="text1"/>
          <w:sz w:val="24"/>
          <w:szCs w:val="24"/>
          <w:lang w:val="es-CR"/>
        </w:rPr>
        <w:t>El sistema debe permitir el registro de usuarios de tipo:</w:t>
      </w:r>
    </w:p>
    <w:p w14:paraId="4CB1999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Administrador.</w:t>
      </w:r>
    </w:p>
    <w:p w14:paraId="545D800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Soporte.</w:t>
      </w:r>
    </w:p>
    <w:p w14:paraId="2206894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Salonero.</w:t>
      </w:r>
    </w:p>
    <w:p w14:paraId="6FCC593A"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Encargado de cocina/bar.</w:t>
      </w:r>
    </w:p>
    <w:p w14:paraId="0D88056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Repartidor.</w:t>
      </w:r>
    </w:p>
    <w:p w14:paraId="3642FEB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Cliente.</w:t>
      </w:r>
    </w:p>
    <w:p w14:paraId="43331105" w14:textId="7319FBE0" w:rsidR="000722BA" w:rsidRPr="00844EB6" w:rsidRDefault="00507643" w:rsidP="0061210B">
      <w:pPr>
        <w:pStyle w:val="Body"/>
        <w:spacing w:before="20" w:after="20" w:line="360" w:lineRule="auto"/>
        <w:jc w:val="both"/>
        <w:rPr>
          <w:rFonts w:ascii="Arial" w:hAnsi="Arial" w:cs="Arial"/>
          <w:color w:val="000000" w:themeColor="text1"/>
          <w:sz w:val="24"/>
          <w:szCs w:val="24"/>
          <w:lang w:val="es-CR"/>
        </w:rPr>
      </w:pPr>
      <w:r>
        <w:rPr>
          <w:rFonts w:ascii="Arial" w:hAnsi="Arial" w:cs="Arial"/>
          <w:color w:val="000000" w:themeColor="text1"/>
          <w:sz w:val="24"/>
          <w:szCs w:val="24"/>
          <w:lang w:val="es-CR"/>
        </w:rPr>
        <w:lastRenderedPageBreak/>
        <w:tab/>
        <w:t>Usuario miscelá</w:t>
      </w:r>
      <w:r w:rsidR="000722BA" w:rsidRPr="00844EB6">
        <w:rPr>
          <w:rFonts w:ascii="Arial" w:hAnsi="Arial" w:cs="Arial"/>
          <w:color w:val="000000" w:themeColor="text1"/>
          <w:sz w:val="24"/>
          <w:szCs w:val="24"/>
          <w:lang w:val="es-CR"/>
        </w:rPr>
        <w:t>neo, véase en el apartado de términos.</w:t>
      </w:r>
    </w:p>
    <w:p w14:paraId="1920B26D"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669CFA0" w14:textId="16965A24" w:rsidR="000722BA" w:rsidRPr="00844EB6" w:rsidRDefault="00C54C84"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22 </w:t>
      </w:r>
      <w:r w:rsidR="000722BA" w:rsidRPr="00844EB6">
        <w:rPr>
          <w:rFonts w:ascii="Arial" w:hAnsi="Arial" w:cs="Arial"/>
          <w:color w:val="000000" w:themeColor="text1"/>
          <w:sz w:val="24"/>
          <w:szCs w:val="24"/>
          <w:lang w:val="es-CR"/>
        </w:rPr>
        <w:t>El sistema de solicitar los siguientes datos para el registro de cada usuario:</w:t>
      </w:r>
    </w:p>
    <w:p w14:paraId="744EE04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Tipo de usuario.</w:t>
      </w:r>
    </w:p>
    <w:p w14:paraId="10FFC62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Primer nombre.</w:t>
      </w:r>
    </w:p>
    <w:p w14:paraId="3F60F06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Segundo nombre (opcional).</w:t>
      </w:r>
    </w:p>
    <w:p w14:paraId="04F26D8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Primer apellido.</w:t>
      </w:r>
    </w:p>
    <w:p w14:paraId="636118BA"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Segundo apellido (opcional).</w:t>
      </w:r>
      <w:r w:rsidRPr="00844EB6">
        <w:rPr>
          <w:rFonts w:ascii="Arial" w:hAnsi="Arial" w:cs="Arial"/>
          <w:color w:val="000000" w:themeColor="text1"/>
          <w:sz w:val="24"/>
          <w:szCs w:val="24"/>
          <w:lang w:val="es-CR"/>
        </w:rPr>
        <w:tab/>
      </w:r>
    </w:p>
    <w:p w14:paraId="1EFE905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Dirección de correo.</w:t>
      </w:r>
    </w:p>
    <w:p w14:paraId="26F4C56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Fecha de nacimiento.</w:t>
      </w:r>
    </w:p>
    <w:p w14:paraId="1745F229"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Teléfono.</w:t>
      </w:r>
    </w:p>
    <w:p w14:paraId="7167DE6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Nacionalidad.</w:t>
      </w:r>
    </w:p>
    <w:p w14:paraId="38CB97D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Contraseña.</w:t>
      </w:r>
    </w:p>
    <w:p w14:paraId="758BFF9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6D86B4B" w14:textId="72188021" w:rsidR="000722BA" w:rsidRPr="00844EB6" w:rsidRDefault="00B10392"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23 </w:t>
      </w:r>
      <w:r w:rsidR="000722BA" w:rsidRPr="00844EB6">
        <w:rPr>
          <w:rFonts w:ascii="Arial" w:hAnsi="Arial" w:cs="Arial"/>
          <w:color w:val="000000" w:themeColor="text1"/>
          <w:sz w:val="24"/>
          <w:szCs w:val="24"/>
          <w:lang w:val="es-CR"/>
        </w:rPr>
        <w:t>El sistema debe solicitar el puesto que desempeña cada usuario al momento de su registro, excepto en el caso que el usuario sea cliente.</w:t>
      </w:r>
    </w:p>
    <w:p w14:paraId="0798DB6A"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0E2629B5" w14:textId="73C883A0" w:rsidR="000722BA" w:rsidRPr="00844EB6" w:rsidRDefault="009479D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24 </w:t>
      </w:r>
      <w:r w:rsidR="000722BA" w:rsidRPr="00844EB6">
        <w:rPr>
          <w:rFonts w:ascii="Arial" w:hAnsi="Arial" w:cs="Arial"/>
          <w:color w:val="000000" w:themeColor="text1"/>
          <w:sz w:val="24"/>
          <w:szCs w:val="24"/>
          <w:lang w:val="es-CR"/>
        </w:rPr>
        <w:t>El sistema debe solicitar adicionalmente una contraseña y la confirmación de esa contraseña para el tipo de usuario cliente.</w:t>
      </w:r>
    </w:p>
    <w:p w14:paraId="691AC11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26DB1D8" w14:textId="1E606804" w:rsidR="000722BA" w:rsidRPr="00844EB6" w:rsidRDefault="009479D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25 </w:t>
      </w:r>
      <w:r w:rsidR="000722BA" w:rsidRPr="00844EB6">
        <w:rPr>
          <w:rFonts w:ascii="Arial" w:hAnsi="Arial" w:cs="Arial"/>
          <w:color w:val="000000" w:themeColor="text1"/>
          <w:sz w:val="24"/>
          <w:szCs w:val="24"/>
          <w:lang w:val="es-CR"/>
        </w:rPr>
        <w:t>El sistema debe agregar la contraseña genérica en el momento de la creación de un nuevo usuario a dicho usuario, excepto para el usuario tipo cliente.</w:t>
      </w:r>
    </w:p>
    <w:p w14:paraId="054C914D"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56EE4AD" w14:textId="07F7726E" w:rsidR="000722BA" w:rsidRPr="00844EB6" w:rsidRDefault="009479D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26 </w:t>
      </w:r>
      <w:r w:rsidR="00B1110F">
        <w:rPr>
          <w:rFonts w:ascii="Arial" w:hAnsi="Arial" w:cs="Arial"/>
          <w:color w:val="000000" w:themeColor="text1"/>
          <w:sz w:val="24"/>
          <w:szCs w:val="24"/>
          <w:lang w:val="es-CR"/>
        </w:rPr>
        <w:t>El sistema</w:t>
      </w:r>
      <w:r w:rsidR="000722BA" w:rsidRPr="00844EB6">
        <w:rPr>
          <w:rFonts w:ascii="Arial" w:hAnsi="Arial" w:cs="Arial"/>
          <w:color w:val="000000" w:themeColor="text1"/>
          <w:sz w:val="24"/>
          <w:szCs w:val="24"/>
          <w:lang w:val="es-CR"/>
        </w:rPr>
        <w:t xml:space="preserve"> debe permitir que cada usuario actualice su contraseña.</w:t>
      </w:r>
    </w:p>
    <w:p w14:paraId="6A47B96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CA0AE96" w14:textId="45D9C9BE" w:rsidR="000722BA" w:rsidRPr="00844EB6" w:rsidRDefault="009479D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27 </w:t>
      </w:r>
      <w:r w:rsidR="000722BA" w:rsidRPr="00844EB6">
        <w:rPr>
          <w:rFonts w:ascii="Arial" w:hAnsi="Arial" w:cs="Arial"/>
          <w:color w:val="000000" w:themeColor="text1"/>
          <w:sz w:val="24"/>
          <w:szCs w:val="24"/>
          <w:lang w:val="es-CR"/>
        </w:rPr>
        <w:t xml:space="preserve">El sistema debe permitir únicamente hacer pedidos exprés a los clientes que ya hayan ingresado una forma de pago principal y una secundaria, al momento de ingreso o en otro momento. </w:t>
      </w:r>
    </w:p>
    <w:p w14:paraId="1B56883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1B5342C" w14:textId="7B22334E" w:rsidR="000722BA" w:rsidRPr="00844EB6" w:rsidRDefault="00A42B0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28 </w:t>
      </w:r>
      <w:r w:rsidR="000722BA" w:rsidRPr="00844EB6">
        <w:rPr>
          <w:rFonts w:ascii="Arial" w:hAnsi="Arial" w:cs="Arial"/>
          <w:color w:val="000000" w:themeColor="text1"/>
          <w:sz w:val="24"/>
          <w:szCs w:val="24"/>
          <w:lang w:val="es-CR"/>
        </w:rPr>
        <w:t>El sistema debe solicitar los siguientes datos para el registro de formas de pago de los clientes:</w:t>
      </w:r>
    </w:p>
    <w:p w14:paraId="7F9F55A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Tipo de tarjeta (Visa, Master Card, American Express).</w:t>
      </w:r>
    </w:p>
    <w:p w14:paraId="1EA69196"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Nombre del titular de la tarjeta.</w:t>
      </w:r>
    </w:p>
    <w:p w14:paraId="772BE2C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Número de la tarjeta.</w:t>
      </w:r>
    </w:p>
    <w:p w14:paraId="69A7205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Fecha de expiración de la tarjeta.</w:t>
      </w:r>
    </w:p>
    <w:p w14:paraId="4B8F965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Código de seguridad de la tarjeta.</w:t>
      </w:r>
    </w:p>
    <w:p w14:paraId="5E889745"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9202D53" w14:textId="174BCFC0" w:rsidR="000722BA" w:rsidRPr="00844EB6" w:rsidRDefault="00A42B0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29 </w:t>
      </w:r>
      <w:r w:rsidR="000722BA" w:rsidRPr="00844EB6">
        <w:rPr>
          <w:rFonts w:ascii="Arial" w:hAnsi="Arial" w:cs="Arial"/>
          <w:color w:val="000000" w:themeColor="text1"/>
          <w:sz w:val="24"/>
          <w:szCs w:val="24"/>
          <w:lang w:val="es-CR"/>
        </w:rPr>
        <w:t>El sistema debe validar que los datos de la tarjeta sean los correctos según el tipo de tarjeta.</w:t>
      </w:r>
    </w:p>
    <w:p w14:paraId="22779B47"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18CA944" w14:textId="32215A86" w:rsidR="000722BA" w:rsidRPr="00844EB6" w:rsidRDefault="006E3F3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30 </w:t>
      </w:r>
      <w:r w:rsidR="000722BA" w:rsidRPr="00844EB6">
        <w:rPr>
          <w:rFonts w:ascii="Arial" w:hAnsi="Arial" w:cs="Arial"/>
          <w:color w:val="000000" w:themeColor="text1"/>
          <w:sz w:val="24"/>
          <w:szCs w:val="24"/>
          <w:lang w:val="es-CR"/>
        </w:rPr>
        <w:t xml:space="preserve">El sistema debe solicitar un </w:t>
      </w:r>
      <w:r w:rsidR="000722BA" w:rsidRPr="00844EB6">
        <w:rPr>
          <w:rFonts w:ascii="Arial" w:hAnsi="Arial" w:cs="Arial"/>
          <w:b/>
          <w:i/>
          <w:color w:val="000000" w:themeColor="text1"/>
          <w:sz w:val="24"/>
          <w:szCs w:val="24"/>
          <w:lang w:val="es-CR"/>
        </w:rPr>
        <w:t>captcha</w:t>
      </w:r>
      <w:r w:rsidR="000722BA" w:rsidRPr="00844EB6">
        <w:rPr>
          <w:rFonts w:ascii="Arial" w:hAnsi="Arial" w:cs="Arial"/>
          <w:color w:val="000000" w:themeColor="text1"/>
          <w:sz w:val="24"/>
          <w:szCs w:val="24"/>
          <w:lang w:val="es-CR"/>
        </w:rPr>
        <w:t>, véase en el apartado de términos, para el registro de un cliente.</w:t>
      </w:r>
    </w:p>
    <w:p w14:paraId="6C467190"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r>
    </w:p>
    <w:p w14:paraId="657F95AD" w14:textId="36523139" w:rsidR="000722BA" w:rsidRPr="00844EB6" w:rsidRDefault="006E3F3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31 </w:t>
      </w:r>
      <w:r w:rsidR="000722BA" w:rsidRPr="00844EB6">
        <w:rPr>
          <w:rFonts w:ascii="Arial" w:hAnsi="Arial" w:cs="Arial"/>
          <w:color w:val="000000" w:themeColor="text1"/>
          <w:sz w:val="24"/>
          <w:szCs w:val="24"/>
          <w:lang w:val="es-CR"/>
        </w:rPr>
        <w:t>El sistema debe restringir la creación de usuarios administrador, según el anexo “permisos de usuario”.</w:t>
      </w:r>
    </w:p>
    <w:p w14:paraId="6A9DEB2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75256A9" w14:textId="01A5A2D9" w:rsidR="000722BA" w:rsidRPr="00844EB6" w:rsidRDefault="006E3F3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32 </w:t>
      </w:r>
      <w:r w:rsidR="000722BA" w:rsidRPr="00844EB6">
        <w:rPr>
          <w:rFonts w:ascii="Arial" w:hAnsi="Arial" w:cs="Arial"/>
          <w:color w:val="000000" w:themeColor="text1"/>
          <w:sz w:val="24"/>
          <w:szCs w:val="24"/>
          <w:lang w:val="es-CR"/>
        </w:rPr>
        <w:t>El sistema debe permitir a cada tipo de usuario realizar acciones en el sistema según los permisos de usuario especificados en el anexo “permisos de usuario”.</w:t>
      </w:r>
    </w:p>
    <w:p w14:paraId="3CD36D0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60AAB5E" w14:textId="20E404BD" w:rsidR="000722BA" w:rsidRPr="00844EB6" w:rsidRDefault="006E3F3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33 </w:t>
      </w:r>
      <w:r w:rsidR="000722BA" w:rsidRPr="00844EB6">
        <w:rPr>
          <w:rFonts w:ascii="Arial" w:hAnsi="Arial" w:cs="Arial"/>
          <w:color w:val="000000" w:themeColor="text1"/>
          <w:sz w:val="24"/>
          <w:szCs w:val="24"/>
          <w:lang w:val="es-CR"/>
        </w:rPr>
        <w:t>El sistema debe permitir sus funcionalidades únicamente a usuarios registrados, exceptuando nuevos usuarios tipo cliente, en tal caso la única funcionalidad disponible será registro.</w:t>
      </w:r>
    </w:p>
    <w:p w14:paraId="325CF85C"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3B0B8A4" w14:textId="77777777" w:rsidR="000722BA" w:rsidRPr="00844EB6" w:rsidRDefault="000722BA" w:rsidP="0061210B">
      <w:pPr>
        <w:pStyle w:val="Body"/>
        <w:spacing w:before="20" w:after="20" w:line="360" w:lineRule="auto"/>
        <w:ind w:firstLine="708"/>
        <w:jc w:val="both"/>
        <w:rPr>
          <w:rFonts w:ascii="Arial" w:hAnsi="Arial" w:cs="Arial"/>
          <w:color w:val="000000" w:themeColor="text1"/>
          <w:sz w:val="24"/>
          <w:szCs w:val="24"/>
          <w:lang w:val="es-CR"/>
        </w:rPr>
      </w:pPr>
      <w:r w:rsidRPr="00844EB6">
        <w:rPr>
          <w:rFonts w:ascii="Arial" w:hAnsi="Arial" w:cs="Arial"/>
          <w:b/>
          <w:color w:val="000000" w:themeColor="text1"/>
          <w:sz w:val="24"/>
          <w:szCs w:val="24"/>
          <w:lang w:val="es-CR"/>
        </w:rPr>
        <w:t>6.1.4</w:t>
      </w:r>
      <w:r w:rsidRPr="00844EB6">
        <w:rPr>
          <w:rFonts w:ascii="Arial" w:hAnsi="Arial" w:cs="Arial"/>
          <w:b/>
          <w:color w:val="000000" w:themeColor="text1"/>
          <w:sz w:val="24"/>
          <w:szCs w:val="24"/>
          <w:lang w:val="es-CR"/>
        </w:rPr>
        <w:tab/>
        <w:t>Mesas.</w:t>
      </w:r>
    </w:p>
    <w:p w14:paraId="1DA82F8A" w14:textId="5D8B1E0C" w:rsidR="000722BA" w:rsidRPr="00844EB6" w:rsidRDefault="006A54C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34 </w:t>
      </w:r>
      <w:r w:rsidR="000722BA" w:rsidRPr="00844EB6">
        <w:rPr>
          <w:rFonts w:ascii="Arial" w:hAnsi="Arial" w:cs="Arial"/>
          <w:color w:val="000000" w:themeColor="text1"/>
          <w:sz w:val="24"/>
          <w:szCs w:val="24"/>
          <w:lang w:val="es-CR"/>
        </w:rPr>
        <w:t xml:space="preserve">El sistema debe permitir el </w:t>
      </w:r>
      <w:r w:rsidR="000722BA" w:rsidRPr="00844EB6">
        <w:rPr>
          <w:rFonts w:ascii="Arial" w:hAnsi="Arial" w:cs="Arial"/>
          <w:b/>
          <w:i/>
          <w:color w:val="000000" w:themeColor="text1"/>
          <w:sz w:val="24"/>
          <w:szCs w:val="24"/>
          <w:lang w:val="es-CR"/>
        </w:rPr>
        <w:t>mantenimiento</w:t>
      </w:r>
      <w:r w:rsidR="000722BA" w:rsidRPr="00844EB6">
        <w:rPr>
          <w:rFonts w:ascii="Arial" w:hAnsi="Arial" w:cs="Arial"/>
          <w:color w:val="000000" w:themeColor="text1"/>
          <w:sz w:val="24"/>
          <w:szCs w:val="24"/>
          <w:lang w:val="es-CR"/>
        </w:rPr>
        <w:t>, véase en el apartado de términos, de la información referente a las mesas del restaurante.</w:t>
      </w:r>
    </w:p>
    <w:p w14:paraId="5834914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3B744CF" w14:textId="25AFDC97" w:rsidR="000722BA" w:rsidRPr="00844EB6" w:rsidRDefault="00880668"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35 </w:t>
      </w:r>
      <w:r w:rsidR="000722BA" w:rsidRPr="00844EB6">
        <w:rPr>
          <w:rFonts w:ascii="Arial" w:hAnsi="Arial" w:cs="Arial"/>
          <w:color w:val="000000" w:themeColor="text1"/>
          <w:sz w:val="24"/>
          <w:szCs w:val="24"/>
          <w:lang w:val="es-CR"/>
        </w:rPr>
        <w:t>El sistema debe solicitar el número, la capacidad, el nombre o descripción y el salonero asignado; para el ingreso de una mesa.</w:t>
      </w:r>
    </w:p>
    <w:p w14:paraId="58D7B37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60D604E" w14:textId="6512BD84" w:rsidR="000722BA" w:rsidRPr="00844EB6" w:rsidRDefault="0048568C"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36 </w:t>
      </w:r>
      <w:r w:rsidR="000722BA" w:rsidRPr="00844EB6">
        <w:rPr>
          <w:rFonts w:ascii="Arial" w:hAnsi="Arial" w:cs="Arial"/>
          <w:color w:val="000000" w:themeColor="text1"/>
          <w:sz w:val="24"/>
          <w:szCs w:val="24"/>
          <w:lang w:val="es-CR"/>
        </w:rPr>
        <w:t>El</w:t>
      </w:r>
      <w:r w:rsidR="00AE594A">
        <w:rPr>
          <w:rFonts w:ascii="Arial" w:hAnsi="Arial" w:cs="Arial"/>
          <w:color w:val="000000" w:themeColor="text1"/>
          <w:sz w:val="24"/>
          <w:szCs w:val="24"/>
          <w:lang w:val="es-CR"/>
        </w:rPr>
        <w:t xml:space="preserve"> sistema debe permitir que se le asigne</w:t>
      </w:r>
      <w:r w:rsidR="000722BA" w:rsidRPr="00844EB6">
        <w:rPr>
          <w:rFonts w:ascii="Arial" w:hAnsi="Arial" w:cs="Arial"/>
          <w:color w:val="000000" w:themeColor="text1"/>
          <w:sz w:val="24"/>
          <w:szCs w:val="24"/>
          <w:lang w:val="es-CR"/>
        </w:rPr>
        <w:t xml:space="preserve"> a cada mesa un estado entre libre, ocupada y reservada.</w:t>
      </w:r>
    </w:p>
    <w:p w14:paraId="2A347C6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A949298" w14:textId="3F63685A" w:rsidR="000722BA" w:rsidRPr="00844EB6" w:rsidRDefault="003D578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37 </w:t>
      </w:r>
      <w:r w:rsidR="000722BA" w:rsidRPr="00844EB6">
        <w:rPr>
          <w:rFonts w:ascii="Arial" w:hAnsi="Arial" w:cs="Arial"/>
          <w:color w:val="000000" w:themeColor="text1"/>
          <w:sz w:val="24"/>
          <w:szCs w:val="24"/>
          <w:lang w:val="es-CR"/>
        </w:rPr>
        <w:t xml:space="preserve">El sistema debe </w:t>
      </w:r>
      <w:r w:rsidR="0061729F">
        <w:rPr>
          <w:rFonts w:ascii="Arial" w:hAnsi="Arial" w:cs="Arial"/>
          <w:color w:val="000000" w:themeColor="text1"/>
          <w:sz w:val="24"/>
          <w:szCs w:val="24"/>
          <w:lang w:val="es-CR"/>
        </w:rPr>
        <w:t>presentar</w:t>
      </w:r>
      <w:r w:rsidR="00D07AAE">
        <w:rPr>
          <w:rFonts w:ascii="Arial" w:hAnsi="Arial" w:cs="Arial"/>
          <w:color w:val="000000" w:themeColor="text1"/>
          <w:sz w:val="24"/>
          <w:szCs w:val="24"/>
          <w:lang w:val="es-CR"/>
        </w:rPr>
        <w:t xml:space="preserve"> al usuario</w:t>
      </w:r>
      <w:r w:rsidR="000722BA" w:rsidRPr="00844EB6">
        <w:rPr>
          <w:rFonts w:ascii="Arial" w:hAnsi="Arial" w:cs="Arial"/>
          <w:color w:val="000000" w:themeColor="text1"/>
          <w:sz w:val="24"/>
          <w:szCs w:val="24"/>
          <w:lang w:val="es-CR"/>
        </w:rPr>
        <w:t xml:space="preserve"> de forma gráfica las mesas del salón principal del restaurante con los datos propios de la mesa incluyendo el estado.</w:t>
      </w:r>
    </w:p>
    <w:p w14:paraId="70C8A6A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CAD97C0" w14:textId="77777777" w:rsidR="000722BA" w:rsidRPr="00844EB6" w:rsidRDefault="000722BA" w:rsidP="0061210B">
      <w:pPr>
        <w:pStyle w:val="Body"/>
        <w:spacing w:before="20" w:after="20" w:line="360" w:lineRule="auto"/>
        <w:ind w:firstLine="708"/>
        <w:jc w:val="both"/>
        <w:rPr>
          <w:rFonts w:ascii="Arial" w:hAnsi="Arial" w:cs="Arial"/>
          <w:b/>
          <w:color w:val="000000" w:themeColor="text1"/>
          <w:sz w:val="24"/>
          <w:szCs w:val="24"/>
          <w:lang w:val="es-CR"/>
        </w:rPr>
      </w:pPr>
      <w:r w:rsidRPr="00844EB6">
        <w:rPr>
          <w:rFonts w:ascii="Arial" w:hAnsi="Arial" w:cs="Arial"/>
          <w:b/>
          <w:color w:val="000000" w:themeColor="text1"/>
          <w:sz w:val="24"/>
          <w:szCs w:val="24"/>
          <w:lang w:val="es-CR"/>
        </w:rPr>
        <w:t>6.1.5 Menú.</w:t>
      </w:r>
    </w:p>
    <w:p w14:paraId="0AA3872E" w14:textId="609D2FAF" w:rsidR="000722BA" w:rsidRPr="00844EB6" w:rsidRDefault="0013692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38 </w:t>
      </w:r>
      <w:r w:rsidR="000722BA" w:rsidRPr="00844EB6">
        <w:rPr>
          <w:rFonts w:ascii="Arial" w:hAnsi="Arial" w:cs="Arial"/>
          <w:color w:val="000000" w:themeColor="text1"/>
          <w:sz w:val="24"/>
          <w:szCs w:val="24"/>
          <w:lang w:val="es-CR"/>
        </w:rPr>
        <w:t xml:space="preserve">El sistema debe permitir el </w:t>
      </w:r>
      <w:r w:rsidR="000722BA" w:rsidRPr="00844EB6">
        <w:rPr>
          <w:rFonts w:ascii="Arial" w:hAnsi="Arial" w:cs="Arial"/>
          <w:b/>
          <w:i/>
          <w:color w:val="000000" w:themeColor="text1"/>
          <w:sz w:val="24"/>
          <w:szCs w:val="24"/>
          <w:lang w:val="es-CR"/>
        </w:rPr>
        <w:t>mantenimiento</w:t>
      </w:r>
      <w:r w:rsidR="000722BA" w:rsidRPr="00844EB6">
        <w:rPr>
          <w:rFonts w:ascii="Arial" w:hAnsi="Arial" w:cs="Arial"/>
          <w:color w:val="000000" w:themeColor="text1"/>
          <w:sz w:val="24"/>
          <w:szCs w:val="24"/>
          <w:lang w:val="es-CR"/>
        </w:rPr>
        <w:t>, véase en el apartado de términos, de la información referente al menú.</w:t>
      </w:r>
    </w:p>
    <w:p w14:paraId="3E85AECD"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298FC611" w14:textId="6AA70BA1" w:rsidR="000722BA" w:rsidRPr="00844EB6" w:rsidRDefault="002D6C61"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39 </w:t>
      </w:r>
      <w:r w:rsidR="000722BA" w:rsidRPr="00844EB6">
        <w:rPr>
          <w:rFonts w:ascii="Arial" w:hAnsi="Arial" w:cs="Arial"/>
          <w:color w:val="000000" w:themeColor="text1"/>
          <w:sz w:val="24"/>
          <w:szCs w:val="24"/>
          <w:lang w:val="es-CR"/>
        </w:rPr>
        <w:t>El sistema debe solicitar los siguientes datos para el registro de un plato en el menú:</w:t>
      </w:r>
    </w:p>
    <w:p w14:paraId="0BAE3A9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Tipo de plato (entrada, plato fuerte, postre, bebida, coctel).</w:t>
      </w:r>
    </w:p>
    <w:p w14:paraId="360B7AF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Nombre del plato.</w:t>
      </w:r>
    </w:p>
    <w:p w14:paraId="71793F1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Segundo nombre del plato (opcional).</w:t>
      </w:r>
    </w:p>
    <w:p w14:paraId="5375CAF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Ingredientes.</w:t>
      </w:r>
    </w:p>
    <w:p w14:paraId="68F74FF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Cantidad de calorías (opcional).</w:t>
      </w:r>
    </w:p>
    <w:p w14:paraId="72C2F34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Características especiales (libre de gluten, vegetariano, vegano, etc).</w:t>
      </w:r>
    </w:p>
    <w:p w14:paraId="3BFC722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Precio.</w:t>
      </w:r>
      <w:r w:rsidRPr="00844EB6">
        <w:rPr>
          <w:rFonts w:ascii="Arial" w:hAnsi="Arial" w:cs="Arial"/>
          <w:color w:val="000000" w:themeColor="text1"/>
          <w:sz w:val="24"/>
          <w:szCs w:val="24"/>
          <w:lang w:val="es-CR"/>
        </w:rPr>
        <w:tab/>
      </w:r>
    </w:p>
    <w:p w14:paraId="5EB4A11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29464B7" w14:textId="42F6F9CE" w:rsidR="000722BA" w:rsidRPr="00844EB6" w:rsidRDefault="009B2598"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40 </w:t>
      </w:r>
      <w:r w:rsidR="000722BA" w:rsidRPr="00844EB6">
        <w:rPr>
          <w:rFonts w:ascii="Arial" w:hAnsi="Arial" w:cs="Arial"/>
          <w:color w:val="000000" w:themeColor="text1"/>
          <w:sz w:val="24"/>
          <w:szCs w:val="24"/>
          <w:lang w:val="es-CR"/>
        </w:rPr>
        <w:t>El sistema debe contar con un menú gráfico de platos.</w:t>
      </w:r>
    </w:p>
    <w:p w14:paraId="21E8A24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4A5BFC0" w14:textId="4E1C7D66" w:rsidR="000722BA" w:rsidRPr="00844EB6" w:rsidRDefault="009B2598"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41 </w:t>
      </w:r>
      <w:r w:rsidR="000722BA" w:rsidRPr="00844EB6">
        <w:rPr>
          <w:rFonts w:ascii="Arial" w:hAnsi="Arial" w:cs="Arial"/>
          <w:color w:val="000000" w:themeColor="text1"/>
          <w:sz w:val="24"/>
          <w:szCs w:val="24"/>
          <w:lang w:val="es-CR"/>
        </w:rPr>
        <w:t>El sistema debe incluir los siguientes datos en el menú:</w:t>
      </w:r>
    </w:p>
    <w:p w14:paraId="15BA19A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Nombre del plato.</w:t>
      </w:r>
    </w:p>
    <w:p w14:paraId="1F7784C6"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Segundo nombre (en caso de tenerlo).</w:t>
      </w:r>
      <w:r w:rsidRPr="00844EB6">
        <w:rPr>
          <w:rFonts w:ascii="Arial" w:hAnsi="Arial" w:cs="Arial"/>
          <w:color w:val="000000" w:themeColor="text1"/>
          <w:sz w:val="24"/>
          <w:szCs w:val="24"/>
          <w:lang w:val="es-CR"/>
        </w:rPr>
        <w:tab/>
      </w:r>
    </w:p>
    <w:p w14:paraId="472D56A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Foto del plato.</w:t>
      </w:r>
    </w:p>
    <w:p w14:paraId="316128E5"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Precio del plato (sin impuestos).</w:t>
      </w:r>
    </w:p>
    <w:p w14:paraId="776A9AD3"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p>
    <w:p w14:paraId="4FC2955A" w14:textId="5B7D8678" w:rsidR="000722BA" w:rsidRPr="00844EB6" w:rsidRDefault="007E78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42 </w:t>
      </w:r>
      <w:r w:rsidR="000722BA" w:rsidRPr="00844EB6">
        <w:rPr>
          <w:rFonts w:ascii="Arial" w:hAnsi="Arial" w:cs="Arial"/>
          <w:color w:val="000000" w:themeColor="text1"/>
          <w:sz w:val="24"/>
          <w:szCs w:val="24"/>
          <w:lang w:val="es-CR"/>
        </w:rPr>
        <w:t>El sistema debe permitir la impresión del menú.</w:t>
      </w:r>
    </w:p>
    <w:p w14:paraId="76E86B8B" w14:textId="77777777" w:rsidR="000722BA" w:rsidRPr="00844EB6" w:rsidRDefault="000722BA" w:rsidP="0061210B">
      <w:pPr>
        <w:pStyle w:val="Body"/>
        <w:spacing w:before="20" w:after="20" w:line="360" w:lineRule="auto"/>
        <w:jc w:val="both"/>
        <w:rPr>
          <w:rFonts w:ascii="Arial" w:hAnsi="Arial" w:cs="Arial"/>
          <w:b/>
          <w:color w:val="000000" w:themeColor="text1"/>
          <w:sz w:val="24"/>
          <w:szCs w:val="24"/>
          <w:lang w:val="es-CR"/>
        </w:rPr>
      </w:pPr>
    </w:p>
    <w:p w14:paraId="4D72A922" w14:textId="77777777" w:rsidR="000722BA" w:rsidRPr="00844EB6" w:rsidRDefault="000722BA" w:rsidP="0061210B">
      <w:pPr>
        <w:pStyle w:val="Body"/>
        <w:spacing w:before="20" w:after="20" w:line="360" w:lineRule="auto"/>
        <w:ind w:firstLine="708"/>
        <w:jc w:val="both"/>
        <w:rPr>
          <w:rFonts w:ascii="Arial" w:hAnsi="Arial" w:cs="Arial"/>
          <w:color w:val="000000" w:themeColor="text1"/>
          <w:sz w:val="24"/>
          <w:szCs w:val="24"/>
          <w:lang w:val="es-CR"/>
        </w:rPr>
      </w:pPr>
      <w:r w:rsidRPr="00844EB6">
        <w:rPr>
          <w:rFonts w:ascii="Arial" w:hAnsi="Arial" w:cs="Arial"/>
          <w:b/>
          <w:color w:val="000000" w:themeColor="text1"/>
          <w:sz w:val="24"/>
          <w:szCs w:val="24"/>
          <w:lang w:val="es-CR"/>
        </w:rPr>
        <w:t>6.1.6 Órdenes.</w:t>
      </w:r>
    </w:p>
    <w:p w14:paraId="42CF5E16" w14:textId="54892D8F" w:rsidR="000722BA" w:rsidRPr="00844EB6" w:rsidRDefault="001C26D4"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43 </w:t>
      </w:r>
      <w:r w:rsidR="000722BA" w:rsidRPr="00844EB6">
        <w:rPr>
          <w:rFonts w:ascii="Arial" w:hAnsi="Arial" w:cs="Arial"/>
          <w:color w:val="000000" w:themeColor="text1"/>
          <w:sz w:val="24"/>
          <w:szCs w:val="24"/>
          <w:lang w:val="es-CR"/>
        </w:rPr>
        <w:t xml:space="preserve">El sistema debe permitir el </w:t>
      </w:r>
      <w:r w:rsidR="000722BA" w:rsidRPr="00844EB6">
        <w:rPr>
          <w:rFonts w:ascii="Arial" w:hAnsi="Arial" w:cs="Arial"/>
          <w:b/>
          <w:i/>
          <w:color w:val="000000" w:themeColor="text1"/>
          <w:sz w:val="24"/>
          <w:szCs w:val="24"/>
          <w:lang w:val="es-CR"/>
        </w:rPr>
        <w:t>mantenimiento</w:t>
      </w:r>
      <w:r w:rsidR="000722BA" w:rsidRPr="00844EB6">
        <w:rPr>
          <w:rFonts w:ascii="Arial" w:hAnsi="Arial" w:cs="Arial"/>
          <w:color w:val="000000" w:themeColor="text1"/>
          <w:sz w:val="24"/>
          <w:szCs w:val="24"/>
          <w:lang w:val="es-CR"/>
        </w:rPr>
        <w:t>, véase en el apartado de términos, de la información referente a las órdenes.</w:t>
      </w:r>
    </w:p>
    <w:p w14:paraId="2859389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01DC3D4B" w14:textId="6276268D" w:rsidR="000722BA" w:rsidRPr="00844EB6" w:rsidRDefault="0012158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44 </w:t>
      </w:r>
      <w:r w:rsidR="000722BA" w:rsidRPr="00844EB6">
        <w:rPr>
          <w:rFonts w:ascii="Arial" w:hAnsi="Arial" w:cs="Arial"/>
          <w:color w:val="000000" w:themeColor="text1"/>
          <w:sz w:val="24"/>
          <w:szCs w:val="24"/>
          <w:lang w:val="es-CR"/>
        </w:rPr>
        <w:t>El sistema debe asociar una orden a una mesa.</w:t>
      </w:r>
    </w:p>
    <w:p w14:paraId="79280A35"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01C9AA8" w14:textId="50F64C4D" w:rsidR="000722BA" w:rsidRPr="00844EB6" w:rsidRDefault="000F107C"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45 </w:t>
      </w:r>
      <w:r w:rsidR="000722BA" w:rsidRPr="00844EB6">
        <w:rPr>
          <w:rFonts w:ascii="Arial" w:hAnsi="Arial" w:cs="Arial"/>
          <w:color w:val="000000" w:themeColor="text1"/>
          <w:sz w:val="24"/>
          <w:szCs w:val="24"/>
          <w:lang w:val="es-CR"/>
        </w:rPr>
        <w:t>El sistema debe permitir agregar a una orden uno o más platos.</w:t>
      </w:r>
    </w:p>
    <w:p w14:paraId="3465CBC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046E28A" w14:textId="188AD84B" w:rsidR="000722BA" w:rsidRPr="00844EB6" w:rsidRDefault="00B663D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46 </w:t>
      </w:r>
      <w:r w:rsidR="000722BA" w:rsidRPr="00844EB6">
        <w:rPr>
          <w:rFonts w:ascii="Arial" w:hAnsi="Arial" w:cs="Arial"/>
          <w:color w:val="000000" w:themeColor="text1"/>
          <w:sz w:val="24"/>
          <w:szCs w:val="24"/>
          <w:lang w:val="es-CR"/>
        </w:rPr>
        <w:t>El sistema debe crear una orden con el estado pendiente en cada uno de sus platos y permitir que el usuario que tenga permisos, véase el anexo “permisos de usuario”, cambiar el estado de cada uno de estos platos a: listo para entregar, entregado, en tránsito o cancelado.</w:t>
      </w:r>
    </w:p>
    <w:p w14:paraId="7A6D94C8"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8F1B5E4" w14:textId="75B3C81F" w:rsidR="000722BA" w:rsidRPr="00844EB6" w:rsidRDefault="00FF3221"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47 </w:t>
      </w:r>
      <w:r w:rsidR="000722BA" w:rsidRPr="00844EB6">
        <w:rPr>
          <w:rFonts w:ascii="Arial" w:hAnsi="Arial" w:cs="Arial"/>
          <w:color w:val="000000" w:themeColor="text1"/>
          <w:sz w:val="24"/>
          <w:szCs w:val="24"/>
          <w:lang w:val="es-CR"/>
        </w:rPr>
        <w:t>El sistema debe representar de forma gráfica las órdenes con sus respectivos platos y el estado de los mismos.</w:t>
      </w:r>
    </w:p>
    <w:p w14:paraId="4BDBC1C5"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8A58985" w14:textId="18494A2B" w:rsidR="000722BA" w:rsidRPr="00844EB6" w:rsidRDefault="0007753E"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48 </w:t>
      </w:r>
      <w:r w:rsidR="000722BA" w:rsidRPr="00844EB6">
        <w:rPr>
          <w:rFonts w:ascii="Arial" w:hAnsi="Arial" w:cs="Arial"/>
          <w:color w:val="000000" w:themeColor="text1"/>
          <w:sz w:val="24"/>
          <w:szCs w:val="24"/>
          <w:lang w:val="es-CR"/>
        </w:rPr>
        <w:t>El sistema debe mostrar las órdenes pendientes para su uso en el área de cocina y/o bar.</w:t>
      </w:r>
    </w:p>
    <w:p w14:paraId="11997CD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8566565" w14:textId="77777777" w:rsidR="000722BA" w:rsidRPr="00844EB6" w:rsidRDefault="000722BA" w:rsidP="0061210B">
      <w:pPr>
        <w:pStyle w:val="Body"/>
        <w:spacing w:before="20" w:after="20" w:line="360" w:lineRule="auto"/>
        <w:ind w:firstLine="708"/>
        <w:jc w:val="both"/>
        <w:rPr>
          <w:rFonts w:ascii="Arial" w:hAnsi="Arial" w:cs="Arial"/>
          <w:color w:val="000000" w:themeColor="text1"/>
          <w:sz w:val="24"/>
          <w:szCs w:val="24"/>
          <w:lang w:val="es-CR"/>
        </w:rPr>
      </w:pPr>
      <w:r w:rsidRPr="00844EB6">
        <w:rPr>
          <w:rFonts w:ascii="Arial" w:hAnsi="Arial" w:cs="Arial"/>
          <w:b/>
          <w:color w:val="000000" w:themeColor="text1"/>
          <w:sz w:val="24"/>
          <w:szCs w:val="24"/>
          <w:lang w:val="es-CR"/>
        </w:rPr>
        <w:t>6.1.7 Reservaciones.</w:t>
      </w:r>
    </w:p>
    <w:p w14:paraId="357CBD1E" w14:textId="4BD8FAEA" w:rsidR="000722BA" w:rsidRPr="00844EB6" w:rsidRDefault="008A0229"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49 </w:t>
      </w:r>
      <w:r w:rsidR="000722BA" w:rsidRPr="00844EB6">
        <w:rPr>
          <w:rFonts w:ascii="Arial" w:hAnsi="Arial" w:cs="Arial"/>
          <w:color w:val="000000" w:themeColor="text1"/>
          <w:sz w:val="24"/>
          <w:szCs w:val="24"/>
          <w:lang w:val="es-CR"/>
        </w:rPr>
        <w:t>El sistema debe permitir al usuario tipo cliente reservar una mesa en el restaurante.</w:t>
      </w:r>
    </w:p>
    <w:p w14:paraId="0D6FF12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A843DEA" w14:textId="2E72A6FA" w:rsidR="000722BA" w:rsidRPr="00844EB6" w:rsidRDefault="005D5E8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50 </w:t>
      </w:r>
      <w:r w:rsidR="000722BA" w:rsidRPr="00844EB6">
        <w:rPr>
          <w:rFonts w:ascii="Arial" w:hAnsi="Arial" w:cs="Arial"/>
          <w:color w:val="000000" w:themeColor="text1"/>
          <w:sz w:val="24"/>
          <w:szCs w:val="24"/>
          <w:lang w:val="es-CR"/>
        </w:rPr>
        <w:t>El sistema debe solicitar el cliente, que desea hacer una reservación, el número de personas para la reservación de la mesa.</w:t>
      </w:r>
    </w:p>
    <w:p w14:paraId="5E48096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0C9EAF7C" w14:textId="6A201599" w:rsidR="000722BA" w:rsidRPr="00844EB6" w:rsidRDefault="005D5E8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51 </w:t>
      </w:r>
      <w:r w:rsidR="000722BA" w:rsidRPr="00844EB6">
        <w:rPr>
          <w:rFonts w:ascii="Arial" w:hAnsi="Arial" w:cs="Arial"/>
          <w:color w:val="000000" w:themeColor="text1"/>
          <w:sz w:val="24"/>
          <w:szCs w:val="24"/>
          <w:lang w:val="es-CR"/>
        </w:rPr>
        <w:t>El sistema debe solicitar al cliente la fecha y hora para su reservación.</w:t>
      </w:r>
    </w:p>
    <w:p w14:paraId="3EBED87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A829AA8" w14:textId="79BB8AD4" w:rsidR="000722BA" w:rsidRPr="00844EB6" w:rsidRDefault="005D5E8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52 </w:t>
      </w:r>
      <w:r w:rsidR="000722BA" w:rsidRPr="00844EB6">
        <w:rPr>
          <w:rFonts w:ascii="Arial" w:hAnsi="Arial" w:cs="Arial"/>
          <w:color w:val="000000" w:themeColor="text1"/>
          <w:sz w:val="24"/>
          <w:szCs w:val="24"/>
          <w:lang w:val="es-CR"/>
        </w:rPr>
        <w:t xml:space="preserve">El sistema debe representar gráficamente </w:t>
      </w:r>
      <w:r w:rsidR="00BC77FE">
        <w:rPr>
          <w:rFonts w:ascii="Arial" w:hAnsi="Arial" w:cs="Arial"/>
          <w:color w:val="000000" w:themeColor="text1"/>
          <w:sz w:val="24"/>
          <w:szCs w:val="24"/>
          <w:lang w:val="es-CR"/>
        </w:rPr>
        <w:t>las</w:t>
      </w:r>
      <w:r w:rsidR="000722BA" w:rsidRPr="00844EB6">
        <w:rPr>
          <w:rFonts w:ascii="Arial" w:hAnsi="Arial" w:cs="Arial"/>
          <w:color w:val="000000" w:themeColor="text1"/>
          <w:sz w:val="24"/>
          <w:szCs w:val="24"/>
          <w:lang w:val="es-CR"/>
        </w:rPr>
        <w:t xml:space="preserve"> mesas disponibles según la fecha y hora que previamente eligió el cliente.</w:t>
      </w:r>
    </w:p>
    <w:p w14:paraId="3F73E19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BA15CE7" w14:textId="104294A1" w:rsidR="000722BA" w:rsidRPr="00844EB6" w:rsidRDefault="003517D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53 </w:t>
      </w:r>
      <w:r w:rsidR="000722BA" w:rsidRPr="00844EB6">
        <w:rPr>
          <w:rFonts w:ascii="Arial" w:hAnsi="Arial" w:cs="Arial"/>
          <w:color w:val="000000" w:themeColor="text1"/>
          <w:sz w:val="24"/>
          <w:szCs w:val="24"/>
          <w:lang w:val="es-CR"/>
        </w:rPr>
        <w:t xml:space="preserve">El sistema debe permitir la configuración de: </w:t>
      </w:r>
    </w:p>
    <w:p w14:paraId="5875F2F7"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Tiempo de antelación para poder reservar una mesa.</w:t>
      </w:r>
    </w:p>
    <w:p w14:paraId="3FF6E0E5" w14:textId="77777777" w:rsidR="000722BA" w:rsidRPr="00844EB6" w:rsidRDefault="000722BA" w:rsidP="0061210B">
      <w:pPr>
        <w:pStyle w:val="Body"/>
        <w:spacing w:before="20" w:after="20" w:line="360" w:lineRule="auto"/>
        <w:ind w:left="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Tiempo de espera para modificar automáticamente el estado de reservación de una mesa si no ha sido modificado a ocupada.</w:t>
      </w:r>
    </w:p>
    <w:p w14:paraId="7D1E91F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18D3D78E" w14:textId="4B7B0E73" w:rsidR="000722BA" w:rsidRPr="00844EB6" w:rsidRDefault="00CF3BDA"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54 </w:t>
      </w:r>
      <w:r w:rsidR="000722BA" w:rsidRPr="00844EB6">
        <w:rPr>
          <w:rFonts w:ascii="Arial" w:hAnsi="Arial" w:cs="Arial"/>
          <w:color w:val="000000" w:themeColor="text1"/>
          <w:sz w:val="24"/>
          <w:szCs w:val="24"/>
          <w:lang w:val="es-CR"/>
        </w:rPr>
        <w:t xml:space="preserve">El sistema debe alertar en la representación gráfica de las mesas cuando una mesa está próxima a la hora de su </w:t>
      </w:r>
      <w:r w:rsidR="000722BA" w:rsidRPr="00844EB6">
        <w:rPr>
          <w:rFonts w:ascii="Arial" w:hAnsi="Arial" w:cs="Arial"/>
          <w:color w:val="000000" w:themeColor="text1"/>
          <w:lang w:val="es-CR"/>
        </w:rPr>
        <w:t>reservación</w:t>
      </w:r>
      <w:r w:rsidR="000722BA" w:rsidRPr="00844EB6">
        <w:rPr>
          <w:rFonts w:ascii="Arial" w:hAnsi="Arial" w:cs="Arial"/>
          <w:color w:val="000000" w:themeColor="text1"/>
          <w:sz w:val="24"/>
          <w:szCs w:val="24"/>
          <w:lang w:val="es-CR"/>
        </w:rPr>
        <w:t>, en caso de haber sido reservada para esa fecha y hora en concreto.</w:t>
      </w:r>
    </w:p>
    <w:p w14:paraId="1201161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EB8357C" w14:textId="2CE7DABA" w:rsidR="000722BA" w:rsidRPr="00844EB6" w:rsidRDefault="002A6C16"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55 </w:t>
      </w:r>
      <w:r w:rsidR="000722BA" w:rsidRPr="00844EB6">
        <w:rPr>
          <w:rFonts w:ascii="Arial" w:hAnsi="Arial" w:cs="Arial"/>
          <w:color w:val="000000" w:themeColor="text1"/>
          <w:sz w:val="24"/>
          <w:szCs w:val="24"/>
          <w:lang w:val="es-CR"/>
        </w:rPr>
        <w:t>El sistema debe permitir al usuario tipo cliente eliminar su reserva.</w:t>
      </w:r>
    </w:p>
    <w:p w14:paraId="0BE8AF7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89F29E9" w14:textId="71BC64C9" w:rsidR="000722BA" w:rsidRPr="00844EB6" w:rsidRDefault="00191BB9"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56 </w:t>
      </w:r>
      <w:r w:rsidR="000722BA" w:rsidRPr="00844EB6">
        <w:rPr>
          <w:rFonts w:ascii="Arial" w:hAnsi="Arial" w:cs="Arial"/>
          <w:color w:val="000000" w:themeColor="text1"/>
          <w:sz w:val="24"/>
          <w:szCs w:val="24"/>
          <w:lang w:val="es-CR"/>
        </w:rPr>
        <w:t xml:space="preserve">El sistema debe </w:t>
      </w:r>
      <w:r w:rsidR="00732EB0">
        <w:rPr>
          <w:rFonts w:ascii="Arial" w:hAnsi="Arial" w:cs="Arial"/>
          <w:color w:val="000000" w:themeColor="text1"/>
          <w:sz w:val="24"/>
          <w:szCs w:val="24"/>
          <w:lang w:val="es-CR"/>
        </w:rPr>
        <w:t>actualizar, de reservado</w:t>
      </w:r>
      <w:r w:rsidR="000722BA" w:rsidRPr="00844EB6">
        <w:rPr>
          <w:rFonts w:ascii="Arial" w:hAnsi="Arial" w:cs="Arial"/>
          <w:color w:val="000000" w:themeColor="text1"/>
          <w:sz w:val="24"/>
          <w:szCs w:val="24"/>
          <w:lang w:val="es-CR"/>
        </w:rPr>
        <w:t xml:space="preserve"> a libre</w:t>
      </w:r>
      <w:r w:rsidR="00732EB0">
        <w:rPr>
          <w:rFonts w:ascii="Arial" w:hAnsi="Arial" w:cs="Arial"/>
          <w:color w:val="000000" w:themeColor="text1"/>
          <w:sz w:val="24"/>
          <w:szCs w:val="24"/>
          <w:lang w:val="es-CR"/>
        </w:rPr>
        <w:t>,</w:t>
      </w:r>
      <w:r w:rsidR="000722BA" w:rsidRPr="00844EB6">
        <w:rPr>
          <w:rFonts w:ascii="Arial" w:hAnsi="Arial" w:cs="Arial"/>
          <w:color w:val="000000" w:themeColor="text1"/>
          <w:sz w:val="24"/>
          <w:szCs w:val="24"/>
          <w:lang w:val="es-CR"/>
        </w:rPr>
        <w:t xml:space="preserve"> el estado de una mesa cuya </w:t>
      </w:r>
      <w:r w:rsidR="000722BA" w:rsidRPr="00844EB6">
        <w:rPr>
          <w:rFonts w:ascii="Arial" w:hAnsi="Arial" w:cs="Arial"/>
          <w:color w:val="000000" w:themeColor="text1"/>
          <w:lang w:val="es-CR"/>
        </w:rPr>
        <w:t>reservación</w:t>
      </w:r>
      <w:r w:rsidR="000722BA" w:rsidRPr="00844EB6">
        <w:rPr>
          <w:rFonts w:ascii="Arial" w:hAnsi="Arial" w:cs="Arial"/>
          <w:color w:val="000000" w:themeColor="text1"/>
          <w:sz w:val="24"/>
          <w:szCs w:val="24"/>
          <w:lang w:val="es-CR"/>
        </w:rPr>
        <w:t xml:space="preserve"> se cancele.</w:t>
      </w:r>
    </w:p>
    <w:p w14:paraId="0D17C1C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37121E4" w14:textId="77777777" w:rsidR="000722BA" w:rsidRPr="00844EB6" w:rsidRDefault="000722BA" w:rsidP="0061210B">
      <w:pPr>
        <w:pStyle w:val="Body"/>
        <w:spacing w:before="20" w:after="20" w:line="360" w:lineRule="auto"/>
        <w:ind w:firstLine="708"/>
        <w:jc w:val="both"/>
        <w:rPr>
          <w:rFonts w:ascii="Arial" w:hAnsi="Arial" w:cs="Arial"/>
          <w:b/>
          <w:color w:val="000000" w:themeColor="text1"/>
          <w:sz w:val="24"/>
          <w:szCs w:val="24"/>
          <w:lang w:val="es-CR"/>
        </w:rPr>
      </w:pPr>
      <w:r w:rsidRPr="00844EB6">
        <w:rPr>
          <w:rFonts w:ascii="Arial" w:hAnsi="Arial" w:cs="Arial"/>
          <w:b/>
          <w:color w:val="000000" w:themeColor="text1"/>
          <w:sz w:val="24"/>
          <w:szCs w:val="24"/>
          <w:lang w:val="es-CR"/>
        </w:rPr>
        <w:t>6.1.8 Facturas.</w:t>
      </w:r>
    </w:p>
    <w:p w14:paraId="062E0FAF" w14:textId="6223607B" w:rsidR="000722BA" w:rsidRPr="00844EB6" w:rsidRDefault="00F45710"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57 </w:t>
      </w:r>
      <w:r w:rsidR="000722BA" w:rsidRPr="00844EB6">
        <w:rPr>
          <w:rFonts w:ascii="Arial" w:hAnsi="Arial" w:cs="Arial"/>
          <w:color w:val="000000" w:themeColor="text1"/>
          <w:sz w:val="24"/>
          <w:szCs w:val="24"/>
          <w:lang w:val="es-CR"/>
        </w:rPr>
        <w:t xml:space="preserve">El sistema debe permitir el </w:t>
      </w:r>
      <w:r w:rsidR="000722BA" w:rsidRPr="00844EB6">
        <w:rPr>
          <w:rFonts w:ascii="Arial" w:hAnsi="Arial" w:cs="Arial"/>
          <w:b/>
          <w:i/>
          <w:color w:val="000000" w:themeColor="text1"/>
          <w:sz w:val="24"/>
          <w:szCs w:val="24"/>
          <w:lang w:val="es-CR"/>
        </w:rPr>
        <w:t>mantenimiento</w:t>
      </w:r>
      <w:r w:rsidR="000722BA" w:rsidRPr="00844EB6">
        <w:rPr>
          <w:rFonts w:ascii="Arial" w:hAnsi="Arial" w:cs="Arial"/>
          <w:color w:val="000000" w:themeColor="text1"/>
          <w:sz w:val="24"/>
          <w:szCs w:val="24"/>
          <w:lang w:val="es-CR"/>
        </w:rPr>
        <w:t>, véase en el apartado de términos, de la información referente a las facturas.</w:t>
      </w:r>
    </w:p>
    <w:p w14:paraId="4A3374B0" w14:textId="189C0EB8"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331071DC" w14:textId="6037BB7A" w:rsidR="000722BA" w:rsidRPr="00844EB6" w:rsidRDefault="00317F15"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58 </w:t>
      </w:r>
      <w:r w:rsidR="000722BA" w:rsidRPr="00844EB6">
        <w:rPr>
          <w:rFonts w:ascii="Arial" w:hAnsi="Arial" w:cs="Arial"/>
          <w:color w:val="000000" w:themeColor="text1"/>
          <w:sz w:val="24"/>
          <w:szCs w:val="24"/>
          <w:lang w:val="es-CR"/>
        </w:rPr>
        <w:t>El sistema debe incluir en una factura los siguientes datos:</w:t>
      </w:r>
    </w:p>
    <w:p w14:paraId="18ECCA4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Nombre del restaurante.</w:t>
      </w:r>
    </w:p>
    <w:p w14:paraId="4F19F3D1"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Dirección del restaurante.</w:t>
      </w:r>
    </w:p>
    <w:p w14:paraId="31AB7ED4"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Cédula jurídica del restaurante.</w:t>
      </w:r>
    </w:p>
    <w:p w14:paraId="1B2D660E"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Número de factura.</w:t>
      </w:r>
    </w:p>
    <w:p w14:paraId="37B0F529"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Detalle de cada plato.</w:t>
      </w:r>
    </w:p>
    <w:p w14:paraId="1ABA0A14"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Cantidad de unidades por plato.</w:t>
      </w:r>
    </w:p>
    <w:p w14:paraId="6E214F1F"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Precio unitario de cada plato.</w:t>
      </w:r>
    </w:p>
    <w:p w14:paraId="0EE53866"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Precio por cantidad de un mismo plato.</w:t>
      </w:r>
    </w:p>
    <w:p w14:paraId="0AB15655"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Sub total.</w:t>
      </w:r>
    </w:p>
    <w:p w14:paraId="5049B3F9"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Impuesto de ventas.</w:t>
      </w:r>
    </w:p>
    <w:p w14:paraId="368A4108"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Impuesto de servicio.</w:t>
      </w:r>
    </w:p>
    <w:p w14:paraId="70EDA71F" w14:textId="77777777" w:rsidR="000722BA" w:rsidRPr="00844EB6" w:rsidRDefault="000722BA" w:rsidP="0061210B">
      <w:pPr>
        <w:pStyle w:val="Body"/>
        <w:spacing w:before="20" w:after="20" w:line="360" w:lineRule="auto"/>
        <w:ind w:firstLine="72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Total.</w:t>
      </w:r>
    </w:p>
    <w:p w14:paraId="68313A95"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3A15CBE" w14:textId="7B46775C" w:rsidR="000722BA" w:rsidRPr="00844EB6" w:rsidRDefault="006F4CC2"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59 </w:t>
      </w:r>
      <w:r w:rsidR="000722BA" w:rsidRPr="00844EB6">
        <w:rPr>
          <w:rFonts w:ascii="Arial" w:hAnsi="Arial" w:cs="Arial"/>
          <w:color w:val="000000" w:themeColor="text1"/>
          <w:sz w:val="24"/>
          <w:szCs w:val="24"/>
          <w:lang w:val="es-CR"/>
        </w:rPr>
        <w:t>El sistema debe calcular el número de cada factura según el anterior, consecutivamente.</w:t>
      </w:r>
    </w:p>
    <w:p w14:paraId="206FAD1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750B49B" w14:textId="4BC7F1CF" w:rsidR="000722BA" w:rsidRPr="00844EB6" w:rsidRDefault="006606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60 </w:t>
      </w:r>
      <w:r w:rsidR="000722BA" w:rsidRPr="00844EB6">
        <w:rPr>
          <w:rFonts w:ascii="Arial" w:hAnsi="Arial" w:cs="Arial"/>
          <w:color w:val="000000" w:themeColor="text1"/>
          <w:sz w:val="24"/>
          <w:szCs w:val="24"/>
          <w:lang w:val="es-CR"/>
        </w:rPr>
        <w:t>El sistema debe permitir una búsqueda de usuarios según sus datos para registrar en la factura en caso de que el cliente esté registrado.</w:t>
      </w:r>
    </w:p>
    <w:p w14:paraId="6E2D894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3F95DDC" w14:textId="657A7751" w:rsidR="000722BA" w:rsidRPr="00844EB6" w:rsidRDefault="006606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61 </w:t>
      </w:r>
      <w:r w:rsidR="000722BA" w:rsidRPr="00844EB6">
        <w:rPr>
          <w:rFonts w:ascii="Arial" w:hAnsi="Arial" w:cs="Arial"/>
          <w:color w:val="000000" w:themeColor="text1"/>
          <w:sz w:val="24"/>
          <w:szCs w:val="24"/>
          <w:lang w:val="es-CR"/>
        </w:rPr>
        <w:t>El sistema debe permitir asignar un usuario tipo cliente que esté registrado en la base de datos a la factura al momento de realizarla.</w:t>
      </w:r>
    </w:p>
    <w:p w14:paraId="7092A9B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586E2A6" w14:textId="0AA6E444" w:rsidR="000722BA" w:rsidRPr="00844EB6" w:rsidRDefault="00660663"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62 </w:t>
      </w:r>
      <w:r w:rsidR="000722BA" w:rsidRPr="00844EB6">
        <w:rPr>
          <w:rFonts w:ascii="Arial" w:hAnsi="Arial" w:cs="Arial"/>
          <w:color w:val="000000" w:themeColor="text1"/>
          <w:sz w:val="24"/>
          <w:szCs w:val="24"/>
          <w:lang w:val="es-CR"/>
        </w:rPr>
        <w:t xml:space="preserve">El sistema debe permitir </w:t>
      </w:r>
      <w:r w:rsidR="00132400">
        <w:rPr>
          <w:rFonts w:ascii="Arial" w:hAnsi="Arial" w:cs="Arial"/>
          <w:color w:val="000000" w:themeColor="text1"/>
          <w:sz w:val="24"/>
          <w:szCs w:val="24"/>
          <w:lang w:val="es-CR"/>
        </w:rPr>
        <w:t>exonerar</w:t>
      </w:r>
      <w:r w:rsidR="000722BA" w:rsidRPr="00844EB6">
        <w:rPr>
          <w:rFonts w:ascii="Arial" w:hAnsi="Arial" w:cs="Arial"/>
          <w:color w:val="000000" w:themeColor="text1"/>
          <w:sz w:val="24"/>
          <w:szCs w:val="24"/>
          <w:lang w:val="es-CR"/>
        </w:rPr>
        <w:t xml:space="preserve"> una factura de impuestos, según el anexo “permisos de usuario”.</w:t>
      </w:r>
    </w:p>
    <w:p w14:paraId="62B1C14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85001B4" w14:textId="7B15512D" w:rsidR="000722BA" w:rsidRPr="00844EB6" w:rsidRDefault="001A13C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63 </w:t>
      </w:r>
      <w:r w:rsidR="000722BA" w:rsidRPr="00844EB6">
        <w:rPr>
          <w:rFonts w:ascii="Arial" w:hAnsi="Arial" w:cs="Arial"/>
          <w:color w:val="000000" w:themeColor="text1"/>
          <w:sz w:val="24"/>
          <w:szCs w:val="24"/>
          <w:lang w:val="es-CR"/>
        </w:rPr>
        <w:t xml:space="preserve">El sistema debe permitir </w:t>
      </w:r>
      <w:r w:rsidR="00132400">
        <w:rPr>
          <w:rFonts w:ascii="Arial" w:hAnsi="Arial" w:cs="Arial"/>
          <w:color w:val="000000" w:themeColor="text1"/>
          <w:sz w:val="24"/>
          <w:szCs w:val="24"/>
          <w:lang w:val="es-CR"/>
        </w:rPr>
        <w:t>exonerar</w:t>
      </w:r>
      <w:r w:rsidR="00132400" w:rsidRPr="00844EB6">
        <w:rPr>
          <w:rFonts w:ascii="Arial" w:hAnsi="Arial" w:cs="Arial"/>
          <w:color w:val="000000" w:themeColor="text1"/>
          <w:sz w:val="24"/>
          <w:szCs w:val="24"/>
          <w:lang w:val="es-CR"/>
        </w:rPr>
        <w:t xml:space="preserve"> </w:t>
      </w:r>
      <w:r w:rsidR="000722BA" w:rsidRPr="00844EB6">
        <w:rPr>
          <w:rFonts w:ascii="Arial" w:hAnsi="Arial" w:cs="Arial"/>
          <w:color w:val="000000" w:themeColor="text1"/>
          <w:sz w:val="24"/>
          <w:szCs w:val="24"/>
          <w:lang w:val="es-CR"/>
        </w:rPr>
        <w:t>una factura del precio de uno o varios productos en su orden asignada, según el anexo “permisos de usuario”.</w:t>
      </w:r>
    </w:p>
    <w:p w14:paraId="105E327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 xml:space="preserve"> </w:t>
      </w:r>
    </w:p>
    <w:p w14:paraId="08C3553B" w14:textId="55B12663" w:rsidR="000722BA" w:rsidRPr="00844EB6" w:rsidRDefault="00F41008"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64 </w:t>
      </w:r>
      <w:r w:rsidR="000722BA" w:rsidRPr="00844EB6">
        <w:rPr>
          <w:rFonts w:ascii="Arial" w:hAnsi="Arial" w:cs="Arial"/>
          <w:color w:val="000000" w:themeColor="text1"/>
          <w:sz w:val="24"/>
          <w:szCs w:val="24"/>
          <w:lang w:val="es-CR"/>
        </w:rPr>
        <w:t>El sistema debe permitir la anulación de una factura, según el anexo “permisos de usuario”.</w:t>
      </w:r>
    </w:p>
    <w:p w14:paraId="48A962E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2544AAD6" w14:textId="336C50DC" w:rsidR="000722BA" w:rsidRPr="00844EB6" w:rsidRDefault="00B5098E"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65 </w:t>
      </w:r>
      <w:r w:rsidR="000722BA" w:rsidRPr="00844EB6">
        <w:rPr>
          <w:rFonts w:ascii="Arial" w:hAnsi="Arial" w:cs="Arial"/>
          <w:color w:val="000000" w:themeColor="text1"/>
          <w:sz w:val="24"/>
          <w:szCs w:val="24"/>
          <w:lang w:val="es-CR"/>
        </w:rPr>
        <w:t>El sistema deberá cambiar el estado a “libre” para una mesa cuya órden ya fue facturada.</w:t>
      </w:r>
    </w:p>
    <w:p w14:paraId="565AA8E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F0FC6D1" w14:textId="77777777" w:rsidR="000722BA" w:rsidRPr="00844EB6" w:rsidRDefault="000722BA" w:rsidP="0061210B">
      <w:pPr>
        <w:pStyle w:val="Body"/>
        <w:spacing w:before="20" w:after="20" w:line="360" w:lineRule="auto"/>
        <w:ind w:firstLine="708"/>
        <w:jc w:val="both"/>
        <w:rPr>
          <w:rFonts w:ascii="Arial" w:hAnsi="Arial" w:cs="Arial"/>
          <w:b/>
          <w:color w:val="000000" w:themeColor="text1"/>
          <w:sz w:val="24"/>
          <w:szCs w:val="24"/>
          <w:lang w:val="es-CR"/>
        </w:rPr>
      </w:pPr>
      <w:r w:rsidRPr="00844EB6">
        <w:rPr>
          <w:rFonts w:ascii="Arial" w:hAnsi="Arial" w:cs="Arial"/>
          <w:b/>
          <w:color w:val="000000" w:themeColor="text1"/>
          <w:sz w:val="24"/>
          <w:szCs w:val="24"/>
          <w:lang w:val="es-CR"/>
        </w:rPr>
        <w:t>6.1.9 Reportes.</w:t>
      </w:r>
    </w:p>
    <w:p w14:paraId="4B4B32A4" w14:textId="3CD40C38" w:rsidR="000722BA" w:rsidRPr="00844EB6" w:rsidRDefault="001154DE"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66 </w:t>
      </w:r>
      <w:r w:rsidR="000722BA" w:rsidRPr="00844EB6">
        <w:rPr>
          <w:rFonts w:ascii="Arial" w:hAnsi="Arial" w:cs="Arial"/>
          <w:color w:val="000000" w:themeColor="text1"/>
          <w:sz w:val="24"/>
          <w:szCs w:val="24"/>
          <w:lang w:val="es-CR"/>
        </w:rPr>
        <w:t>El sistema debe permitir que se genere un reporte de ventas por fecha.</w:t>
      </w:r>
    </w:p>
    <w:p w14:paraId="1EE29B0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661AF55" w14:textId="598FEED1" w:rsidR="000722BA" w:rsidRPr="00844EB6" w:rsidRDefault="001154DE"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67 </w:t>
      </w:r>
      <w:r w:rsidR="000722BA" w:rsidRPr="00844EB6">
        <w:rPr>
          <w:rFonts w:ascii="Arial" w:hAnsi="Arial" w:cs="Arial"/>
          <w:color w:val="000000" w:themeColor="text1"/>
          <w:sz w:val="24"/>
          <w:szCs w:val="24"/>
          <w:lang w:val="es-CR"/>
        </w:rPr>
        <w:t xml:space="preserve">El sistema debe permitir que se </w:t>
      </w:r>
      <w:r w:rsidR="00DC6C51">
        <w:rPr>
          <w:rFonts w:ascii="Arial" w:hAnsi="Arial" w:cs="Arial"/>
          <w:color w:val="000000" w:themeColor="text1"/>
          <w:sz w:val="24"/>
          <w:szCs w:val="24"/>
          <w:lang w:val="es-CR"/>
        </w:rPr>
        <w:t>genere</w:t>
      </w:r>
      <w:r w:rsidR="000722BA" w:rsidRPr="00844EB6">
        <w:rPr>
          <w:rFonts w:ascii="Arial" w:hAnsi="Arial" w:cs="Arial"/>
          <w:color w:val="000000" w:themeColor="text1"/>
          <w:sz w:val="24"/>
          <w:szCs w:val="24"/>
          <w:lang w:val="es-CR"/>
        </w:rPr>
        <w:t xml:space="preserve"> un reporte de las acciones que se han registrado en el sistema por los usuarios.</w:t>
      </w:r>
    </w:p>
    <w:p w14:paraId="1C9049A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6665D27F" w14:textId="0861F451" w:rsidR="000722BA" w:rsidRPr="00844EB6" w:rsidRDefault="00A429D6"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68 </w:t>
      </w:r>
      <w:r w:rsidR="000722BA" w:rsidRPr="00844EB6">
        <w:rPr>
          <w:rFonts w:ascii="Arial" w:hAnsi="Arial" w:cs="Arial"/>
          <w:color w:val="000000" w:themeColor="text1"/>
          <w:sz w:val="24"/>
          <w:szCs w:val="24"/>
          <w:lang w:val="es-CR"/>
        </w:rPr>
        <w:t>El sistema debe permitir que se genere un reporte de visitas al restaurante, según los clientes registrados.</w:t>
      </w:r>
    </w:p>
    <w:p w14:paraId="6B493BA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7381AC76" w14:textId="1772A5A9" w:rsidR="000722BA" w:rsidRPr="00844EB6" w:rsidRDefault="00A429D6"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69 </w:t>
      </w:r>
      <w:r w:rsidR="000722BA" w:rsidRPr="00844EB6">
        <w:rPr>
          <w:rFonts w:ascii="Arial" w:hAnsi="Arial" w:cs="Arial"/>
          <w:color w:val="000000" w:themeColor="text1"/>
          <w:sz w:val="24"/>
          <w:szCs w:val="24"/>
          <w:lang w:val="es-CR"/>
        </w:rPr>
        <w:t>El sistema debe permitir que se genere un reporte de visitas al restaurante por franjas horarias.</w:t>
      </w:r>
    </w:p>
    <w:p w14:paraId="50C21963"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154C1CF" w14:textId="49BCB0D5" w:rsidR="000722BA" w:rsidRPr="00844EB6" w:rsidRDefault="006544A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70 </w:t>
      </w:r>
      <w:r w:rsidR="000722BA" w:rsidRPr="00844EB6">
        <w:rPr>
          <w:rFonts w:ascii="Arial" w:hAnsi="Arial" w:cs="Arial"/>
          <w:color w:val="000000" w:themeColor="text1"/>
          <w:sz w:val="24"/>
          <w:szCs w:val="24"/>
          <w:lang w:val="es-CR"/>
        </w:rPr>
        <w:t>El sistema debe permitir que se genere un reporte de los platos más vendidos.</w:t>
      </w:r>
    </w:p>
    <w:p w14:paraId="6B9BE9AE"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7609CFD" w14:textId="77777777" w:rsidR="000722BA" w:rsidRPr="00844EB6" w:rsidRDefault="000722BA" w:rsidP="0061210B">
      <w:pPr>
        <w:pStyle w:val="Body"/>
        <w:spacing w:before="20" w:after="20" w:line="360" w:lineRule="auto"/>
        <w:ind w:firstLine="708"/>
        <w:jc w:val="both"/>
        <w:rPr>
          <w:rFonts w:ascii="Arial" w:hAnsi="Arial" w:cs="Arial"/>
          <w:b/>
          <w:color w:val="000000" w:themeColor="text1"/>
          <w:sz w:val="24"/>
          <w:szCs w:val="24"/>
          <w:lang w:val="es-CR"/>
        </w:rPr>
      </w:pPr>
      <w:r w:rsidRPr="00844EB6">
        <w:rPr>
          <w:rFonts w:ascii="Arial" w:hAnsi="Arial" w:cs="Arial"/>
          <w:b/>
          <w:color w:val="000000" w:themeColor="text1"/>
          <w:sz w:val="24"/>
          <w:szCs w:val="24"/>
          <w:lang w:val="es-CR"/>
        </w:rPr>
        <w:t>6.1.10 Cliente frecuente.</w:t>
      </w:r>
    </w:p>
    <w:p w14:paraId="30737B97" w14:textId="15C80C39" w:rsidR="000722BA" w:rsidRPr="00844EB6" w:rsidRDefault="006544A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71 </w:t>
      </w:r>
      <w:r w:rsidR="000722BA" w:rsidRPr="00844EB6">
        <w:rPr>
          <w:rFonts w:ascii="Arial" w:hAnsi="Arial" w:cs="Arial"/>
          <w:color w:val="000000" w:themeColor="text1"/>
          <w:sz w:val="24"/>
          <w:szCs w:val="24"/>
          <w:lang w:val="es-CR"/>
        </w:rPr>
        <w:t>El sistema debe llevar un registro de puntos para los usuarios tipo cliente.</w:t>
      </w:r>
    </w:p>
    <w:p w14:paraId="595915FD"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49AD6559" w14:textId="2552964D" w:rsidR="000722BA" w:rsidRPr="00844EB6" w:rsidRDefault="00241EB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72 </w:t>
      </w:r>
      <w:r w:rsidR="000722BA" w:rsidRPr="00844EB6">
        <w:rPr>
          <w:rFonts w:ascii="Arial" w:hAnsi="Arial" w:cs="Arial"/>
          <w:color w:val="000000" w:themeColor="text1"/>
          <w:sz w:val="24"/>
          <w:szCs w:val="24"/>
          <w:lang w:val="es-CR"/>
        </w:rPr>
        <w:t>El sistema debe sumar un punto por cada 5000 colones exactos de compra.</w:t>
      </w:r>
    </w:p>
    <w:p w14:paraId="1C15EA64"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0FCDB6C1" w14:textId="15828588" w:rsidR="000722BA" w:rsidRPr="00844EB6" w:rsidRDefault="00104A7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lastRenderedPageBreak/>
        <w:t>REQ0</w:t>
      </w:r>
      <w:r>
        <w:rPr>
          <w:rFonts w:cs="Arial"/>
          <w:b/>
          <w:color w:val="000000" w:themeColor="text1"/>
          <w:sz w:val="24"/>
          <w:lang w:val="es-CR"/>
        </w:rPr>
        <w:t xml:space="preserve">73 </w:t>
      </w:r>
      <w:r w:rsidR="000722BA" w:rsidRPr="00844EB6">
        <w:rPr>
          <w:rFonts w:ascii="Arial" w:hAnsi="Arial" w:cs="Arial"/>
          <w:color w:val="000000" w:themeColor="text1"/>
          <w:sz w:val="24"/>
          <w:szCs w:val="24"/>
          <w:lang w:val="es-CR"/>
        </w:rPr>
        <w:t>El sistema debe permitir la redención de puntos acumulados de un cliente de la siguiente manera:</w:t>
      </w:r>
    </w:p>
    <w:p w14:paraId="61E8B4F8" w14:textId="77777777" w:rsidR="000722BA" w:rsidRPr="00844EB6" w:rsidRDefault="000722BA" w:rsidP="0061210B">
      <w:pPr>
        <w:pStyle w:val="Body"/>
        <w:spacing w:before="20" w:after="20" w:line="360" w:lineRule="auto"/>
        <w:ind w:left="70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 partir de 7 puntos acumulados puede canjear dichos puntos por un plato que cueste entre 4000 y 6000 colones. Puede acreditar esos 7 puntos (rebajar dichos montos de su factura).</w:t>
      </w:r>
    </w:p>
    <w:p w14:paraId="37738A67" w14:textId="5983BBD6" w:rsidR="000722BA" w:rsidRPr="00844EB6" w:rsidRDefault="000722BA" w:rsidP="0061210B">
      <w:pPr>
        <w:pStyle w:val="Body"/>
        <w:spacing w:before="20" w:after="20" w:line="360" w:lineRule="auto"/>
        <w:ind w:left="700"/>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Si tiene</w:t>
      </w:r>
      <w:r w:rsidR="00BC5418">
        <w:rPr>
          <w:rFonts w:ascii="Arial" w:hAnsi="Arial" w:cs="Arial"/>
          <w:color w:val="000000" w:themeColor="text1"/>
          <w:sz w:val="24"/>
          <w:szCs w:val="24"/>
          <w:lang w:val="es-CR"/>
        </w:rPr>
        <w:t xml:space="preserve"> </w:t>
      </w:r>
      <w:r w:rsidRPr="00844EB6">
        <w:rPr>
          <w:rFonts w:ascii="Arial" w:hAnsi="Arial" w:cs="Arial"/>
          <w:color w:val="000000" w:themeColor="text1"/>
          <w:sz w:val="24"/>
          <w:szCs w:val="24"/>
          <w:lang w:val="es-CR"/>
        </w:rPr>
        <w:t>10 puntos acumulados puede canjear dichos puntos por un plato que cueste entre 7000 y hasta 9000 colones. Puede acreditar esos 10 puntos (rebajar dichos montos de su factura).</w:t>
      </w:r>
    </w:p>
    <w:p w14:paraId="66915201"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r w:rsidRPr="00844EB6">
        <w:rPr>
          <w:rFonts w:ascii="Arial" w:hAnsi="Arial" w:cs="Arial"/>
          <w:color w:val="000000" w:themeColor="text1"/>
          <w:sz w:val="24"/>
          <w:szCs w:val="24"/>
          <w:lang w:val="es-CR"/>
        </w:rPr>
        <w:tab/>
        <w:t>Sólo se puede utilizar un máximo de 10 puntos por factura.</w:t>
      </w:r>
    </w:p>
    <w:p w14:paraId="7003E03B"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FBE188A" w14:textId="0E560925" w:rsidR="000722BA" w:rsidRPr="00844EB6" w:rsidRDefault="009545FF"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74 </w:t>
      </w:r>
      <w:r w:rsidR="000722BA" w:rsidRPr="00844EB6">
        <w:rPr>
          <w:rFonts w:ascii="Arial" w:hAnsi="Arial" w:cs="Arial"/>
          <w:color w:val="000000" w:themeColor="text1"/>
          <w:sz w:val="24"/>
          <w:szCs w:val="24"/>
          <w:lang w:val="es-CR"/>
        </w:rPr>
        <w:t>El sistema no debe acumular puntos por órdenes que son redimidas con puntos.</w:t>
      </w:r>
    </w:p>
    <w:p w14:paraId="1AC04F8F"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5EB8EA3A" w14:textId="444CD61B" w:rsidR="000722BA" w:rsidRPr="00844EB6" w:rsidRDefault="00686FE7" w:rsidP="0061210B">
      <w:pPr>
        <w:pStyle w:val="Body"/>
        <w:spacing w:before="20" w:after="20" w:line="360" w:lineRule="auto"/>
        <w:jc w:val="both"/>
        <w:rPr>
          <w:rFonts w:ascii="Arial" w:hAnsi="Arial" w:cs="Arial"/>
          <w:color w:val="000000" w:themeColor="text1"/>
          <w:sz w:val="24"/>
          <w:szCs w:val="24"/>
          <w:lang w:val="es-CR"/>
        </w:rPr>
      </w:pPr>
      <w:r w:rsidRPr="00524E63">
        <w:rPr>
          <w:rFonts w:cs="Arial"/>
          <w:b/>
          <w:color w:val="000000" w:themeColor="text1"/>
          <w:sz w:val="24"/>
          <w:lang w:val="es-CR"/>
        </w:rPr>
        <w:t>REQ0</w:t>
      </w:r>
      <w:r>
        <w:rPr>
          <w:rFonts w:cs="Arial"/>
          <w:b/>
          <w:color w:val="000000" w:themeColor="text1"/>
          <w:sz w:val="24"/>
          <w:lang w:val="es-CR"/>
        </w:rPr>
        <w:t xml:space="preserve">75 </w:t>
      </w:r>
      <w:r w:rsidR="000722BA" w:rsidRPr="00844EB6">
        <w:rPr>
          <w:rFonts w:ascii="Arial" w:hAnsi="Arial" w:cs="Arial"/>
          <w:color w:val="000000" w:themeColor="text1"/>
          <w:sz w:val="24"/>
          <w:szCs w:val="24"/>
          <w:lang w:val="es-CR"/>
        </w:rPr>
        <w:t>El sistema debe el</w:t>
      </w:r>
      <w:r w:rsidR="007A0B52">
        <w:rPr>
          <w:rFonts w:ascii="Arial" w:hAnsi="Arial" w:cs="Arial"/>
          <w:color w:val="000000" w:themeColor="text1"/>
          <w:sz w:val="24"/>
          <w:szCs w:val="24"/>
          <w:lang w:val="es-CR"/>
        </w:rPr>
        <w:t>i</w:t>
      </w:r>
      <w:r w:rsidR="000722BA" w:rsidRPr="00844EB6">
        <w:rPr>
          <w:rFonts w:ascii="Arial" w:hAnsi="Arial" w:cs="Arial"/>
          <w:color w:val="000000" w:themeColor="text1"/>
          <w:sz w:val="24"/>
          <w:szCs w:val="24"/>
          <w:lang w:val="es-CR"/>
        </w:rPr>
        <w:t>minar los puntos acumulados por un usuario tipo cliente en una fecha configurable, según el anexo “permisos de usuario”.</w:t>
      </w:r>
    </w:p>
    <w:p w14:paraId="76FEA5A2" w14:textId="77777777" w:rsidR="000722BA" w:rsidRPr="00844EB6" w:rsidRDefault="000722BA" w:rsidP="0061210B">
      <w:pPr>
        <w:pStyle w:val="Body"/>
        <w:spacing w:before="20" w:after="20" w:line="360" w:lineRule="auto"/>
        <w:jc w:val="both"/>
        <w:rPr>
          <w:rFonts w:ascii="Arial" w:hAnsi="Arial" w:cs="Arial"/>
          <w:color w:val="000000" w:themeColor="text1"/>
          <w:sz w:val="24"/>
          <w:szCs w:val="24"/>
          <w:lang w:val="es-CR"/>
        </w:rPr>
      </w:pPr>
    </w:p>
    <w:p w14:paraId="22252DA4" w14:textId="77777777" w:rsidR="000722BA" w:rsidRPr="00844EB6" w:rsidRDefault="000722BA" w:rsidP="0061210B">
      <w:pPr>
        <w:spacing w:before="20" w:after="20"/>
        <w:rPr>
          <w:rFonts w:cs="Arial"/>
          <w:b/>
          <w:color w:val="000000" w:themeColor="text1"/>
          <w:sz w:val="28"/>
          <w:szCs w:val="28"/>
        </w:rPr>
      </w:pPr>
      <w:r w:rsidRPr="00844EB6">
        <w:rPr>
          <w:rFonts w:cs="Arial"/>
          <w:b/>
          <w:color w:val="000000" w:themeColor="text1"/>
          <w:sz w:val="28"/>
          <w:szCs w:val="28"/>
        </w:rPr>
        <w:t>6.2 Requerimientos no funcionales.</w:t>
      </w:r>
    </w:p>
    <w:p w14:paraId="0754B4BD" w14:textId="77777777" w:rsidR="000722BA" w:rsidRPr="00844EB6" w:rsidRDefault="000722BA" w:rsidP="0061210B">
      <w:pPr>
        <w:spacing w:before="20" w:after="20"/>
        <w:ind w:firstLine="708"/>
        <w:rPr>
          <w:rFonts w:cs="Arial"/>
          <w:b/>
          <w:color w:val="000000" w:themeColor="text1"/>
          <w:sz w:val="24"/>
        </w:rPr>
      </w:pPr>
      <w:r w:rsidRPr="00844EB6">
        <w:rPr>
          <w:rFonts w:cs="Arial"/>
          <w:b/>
          <w:color w:val="000000" w:themeColor="text1"/>
          <w:sz w:val="24"/>
        </w:rPr>
        <w:t>6.2.1</w:t>
      </w:r>
      <w:r w:rsidRPr="00844EB6">
        <w:rPr>
          <w:rFonts w:cs="Arial"/>
          <w:b/>
          <w:color w:val="000000" w:themeColor="text1"/>
          <w:sz w:val="24"/>
        </w:rPr>
        <w:tab/>
        <w:t>Hardware.</w:t>
      </w:r>
    </w:p>
    <w:p w14:paraId="57A66710" w14:textId="68C4FC44" w:rsidR="000722BA" w:rsidRPr="00844EB6" w:rsidRDefault="001B0526"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76 </w:t>
      </w:r>
      <w:r w:rsidR="000722BA" w:rsidRPr="00844EB6">
        <w:rPr>
          <w:rFonts w:cs="Arial"/>
          <w:color w:val="000000" w:themeColor="text1"/>
          <w:sz w:val="24"/>
        </w:rPr>
        <w:t>La computadora cli</w:t>
      </w:r>
      <w:r w:rsidR="00EF3AE1">
        <w:rPr>
          <w:rFonts w:cs="Arial"/>
          <w:color w:val="000000" w:themeColor="text1"/>
          <w:sz w:val="24"/>
        </w:rPr>
        <w:t>ente debe contar con al menos 2Gb</w:t>
      </w:r>
      <w:r w:rsidR="000722BA" w:rsidRPr="00844EB6">
        <w:rPr>
          <w:rFonts w:cs="Arial"/>
          <w:color w:val="000000" w:themeColor="text1"/>
          <w:sz w:val="24"/>
        </w:rPr>
        <w:t xml:space="preserve"> de memoria RAM.</w:t>
      </w:r>
    </w:p>
    <w:p w14:paraId="25CCB7B1" w14:textId="77777777" w:rsidR="000722BA" w:rsidRPr="00844EB6" w:rsidRDefault="000722BA" w:rsidP="0061210B">
      <w:pPr>
        <w:spacing w:before="20" w:after="20"/>
        <w:rPr>
          <w:rFonts w:cs="Arial"/>
          <w:color w:val="000000" w:themeColor="text1"/>
          <w:sz w:val="24"/>
        </w:rPr>
      </w:pPr>
    </w:p>
    <w:p w14:paraId="39AFC3D6" w14:textId="5DC00D3B" w:rsidR="000722BA" w:rsidRPr="00844EB6" w:rsidRDefault="00F9036E"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77 </w:t>
      </w:r>
      <w:r w:rsidR="000722BA" w:rsidRPr="00844EB6">
        <w:rPr>
          <w:rFonts w:cs="Arial"/>
          <w:color w:val="000000" w:themeColor="text1"/>
          <w:sz w:val="24"/>
        </w:rPr>
        <w:t>La computadora cliente debe contar con un procesador similar o superior a un Pentium II.</w:t>
      </w:r>
    </w:p>
    <w:p w14:paraId="26F8CDF9" w14:textId="77777777" w:rsidR="000722BA" w:rsidRPr="00844EB6" w:rsidRDefault="000722BA" w:rsidP="0061210B">
      <w:pPr>
        <w:spacing w:before="20" w:after="20"/>
        <w:rPr>
          <w:rFonts w:cs="Arial"/>
          <w:color w:val="000000" w:themeColor="text1"/>
          <w:sz w:val="24"/>
        </w:rPr>
      </w:pPr>
    </w:p>
    <w:p w14:paraId="32028C25" w14:textId="5FD84C59" w:rsidR="000722BA" w:rsidRPr="00844EB6" w:rsidRDefault="00615E1F"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78 </w:t>
      </w:r>
      <w:r w:rsidR="000722BA" w:rsidRPr="00844EB6">
        <w:rPr>
          <w:rFonts w:cs="Arial"/>
          <w:color w:val="000000" w:themeColor="text1"/>
          <w:sz w:val="24"/>
        </w:rPr>
        <w:t>La computadora cli</w:t>
      </w:r>
      <w:r w:rsidR="00330FBA">
        <w:rPr>
          <w:rFonts w:cs="Arial"/>
          <w:color w:val="000000" w:themeColor="text1"/>
          <w:sz w:val="24"/>
        </w:rPr>
        <w:t>ente debe contar con una conexió</w:t>
      </w:r>
      <w:r w:rsidR="000722BA" w:rsidRPr="00844EB6">
        <w:rPr>
          <w:rFonts w:cs="Arial"/>
          <w:color w:val="000000" w:themeColor="text1"/>
          <w:sz w:val="24"/>
        </w:rPr>
        <w:t>n a internet de al menos 1Mbps.</w:t>
      </w:r>
    </w:p>
    <w:p w14:paraId="26C7343F" w14:textId="77777777" w:rsidR="000722BA" w:rsidRPr="00844EB6" w:rsidRDefault="000722BA" w:rsidP="0061210B">
      <w:pPr>
        <w:spacing w:before="20" w:after="20"/>
        <w:rPr>
          <w:rFonts w:cs="Arial"/>
          <w:color w:val="000000" w:themeColor="text1"/>
          <w:sz w:val="24"/>
        </w:rPr>
      </w:pPr>
    </w:p>
    <w:p w14:paraId="432C0F55" w14:textId="7B5B819C" w:rsidR="000722BA" w:rsidRPr="00844EB6" w:rsidRDefault="0037136E"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79 </w:t>
      </w:r>
      <w:r w:rsidR="000722BA" w:rsidRPr="00844EB6">
        <w:rPr>
          <w:rFonts w:cs="Arial"/>
          <w:color w:val="000000" w:themeColor="text1"/>
          <w:sz w:val="24"/>
        </w:rPr>
        <w:t>La computadora cliente debe contar con un dispositivo de salida, necesario para el uso del sistema. Específicamente un monitor a colores con una resolución de al menos 1024x768.</w:t>
      </w:r>
    </w:p>
    <w:p w14:paraId="0C54FD6F" w14:textId="77777777" w:rsidR="000722BA" w:rsidRPr="00844EB6" w:rsidRDefault="000722BA" w:rsidP="0061210B">
      <w:pPr>
        <w:spacing w:before="20" w:after="20"/>
        <w:rPr>
          <w:rFonts w:cs="Arial"/>
          <w:color w:val="000000" w:themeColor="text1"/>
          <w:sz w:val="24"/>
        </w:rPr>
      </w:pPr>
    </w:p>
    <w:p w14:paraId="338B3EBA" w14:textId="181BBE6E" w:rsidR="000722BA" w:rsidRPr="00844EB6" w:rsidRDefault="002F68D2"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80 </w:t>
      </w:r>
      <w:r w:rsidR="000722BA" w:rsidRPr="00844EB6">
        <w:rPr>
          <w:rFonts w:cs="Arial"/>
          <w:color w:val="000000" w:themeColor="text1"/>
          <w:sz w:val="24"/>
        </w:rPr>
        <w:t>La computadora cliente debe contar con los dispositivos de entrada necesarios para el uso del sistema. Específicamente mouse y teclado.</w:t>
      </w:r>
    </w:p>
    <w:p w14:paraId="7FF23045" w14:textId="77777777" w:rsidR="000722BA" w:rsidRPr="00844EB6" w:rsidRDefault="000722BA" w:rsidP="0061210B">
      <w:pPr>
        <w:spacing w:before="20" w:after="20"/>
        <w:rPr>
          <w:color w:val="000000" w:themeColor="text1"/>
          <w:sz w:val="24"/>
        </w:rPr>
      </w:pPr>
    </w:p>
    <w:p w14:paraId="0932CAF2" w14:textId="77777777" w:rsidR="000722BA" w:rsidRPr="00844EB6" w:rsidRDefault="000722BA" w:rsidP="0061210B">
      <w:pPr>
        <w:spacing w:before="20" w:after="20"/>
        <w:ind w:firstLine="708"/>
        <w:rPr>
          <w:rFonts w:cs="Arial"/>
          <w:b/>
          <w:bCs/>
          <w:color w:val="000000" w:themeColor="text1"/>
          <w:sz w:val="24"/>
        </w:rPr>
      </w:pPr>
      <w:r w:rsidRPr="00844EB6">
        <w:rPr>
          <w:rFonts w:cs="Arial"/>
          <w:b/>
          <w:bCs/>
          <w:color w:val="000000" w:themeColor="text1"/>
          <w:sz w:val="24"/>
        </w:rPr>
        <w:t>6.2.2</w:t>
      </w:r>
      <w:r w:rsidRPr="00844EB6">
        <w:rPr>
          <w:rFonts w:cs="Arial"/>
          <w:b/>
          <w:bCs/>
          <w:color w:val="000000" w:themeColor="text1"/>
          <w:sz w:val="24"/>
        </w:rPr>
        <w:tab/>
        <w:t>Software.</w:t>
      </w:r>
    </w:p>
    <w:p w14:paraId="7CA04D66" w14:textId="21388621" w:rsidR="000722BA" w:rsidRPr="00844EB6" w:rsidRDefault="002F68D2"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81 </w:t>
      </w:r>
      <w:r w:rsidR="000722BA" w:rsidRPr="00844EB6">
        <w:rPr>
          <w:rFonts w:cs="Arial"/>
          <w:color w:val="000000" w:themeColor="text1"/>
          <w:sz w:val="24"/>
        </w:rPr>
        <w:t>El cliente debe contar el navegador de internet Firefox, versión 38 o posterior, para visualizar correctamente la aplicación web.</w:t>
      </w:r>
    </w:p>
    <w:p w14:paraId="2CC637B2" w14:textId="77777777" w:rsidR="000722BA" w:rsidRPr="00844EB6" w:rsidRDefault="000722BA" w:rsidP="0061210B">
      <w:pPr>
        <w:spacing w:before="20" w:after="20"/>
        <w:rPr>
          <w:rFonts w:cs="Arial"/>
          <w:color w:val="000000" w:themeColor="text1"/>
          <w:sz w:val="24"/>
        </w:rPr>
      </w:pPr>
    </w:p>
    <w:p w14:paraId="4B536208" w14:textId="6DFAA3DB" w:rsidR="000722BA" w:rsidRPr="00844EB6" w:rsidRDefault="007E0E02"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82 </w:t>
      </w:r>
      <w:r w:rsidR="000722BA" w:rsidRPr="00844EB6">
        <w:rPr>
          <w:rFonts w:cs="Arial"/>
          <w:color w:val="000000" w:themeColor="text1"/>
          <w:sz w:val="24"/>
        </w:rPr>
        <w:t>El navegador del cliente debe tener activado JavaScript.</w:t>
      </w:r>
    </w:p>
    <w:p w14:paraId="58E4B9DA" w14:textId="77777777" w:rsidR="000722BA" w:rsidRPr="00844EB6" w:rsidRDefault="000722BA" w:rsidP="0061210B">
      <w:pPr>
        <w:spacing w:before="20" w:after="20"/>
        <w:rPr>
          <w:rFonts w:cs="Arial"/>
          <w:color w:val="000000" w:themeColor="text1"/>
          <w:sz w:val="24"/>
        </w:rPr>
      </w:pPr>
      <w:bookmarkStart w:id="1" w:name="__DdeLink__260_364301786"/>
      <w:bookmarkEnd w:id="1"/>
    </w:p>
    <w:p w14:paraId="59BABE14" w14:textId="44372D9E" w:rsidR="000722BA" w:rsidRPr="00844EB6" w:rsidRDefault="00F66842"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83 </w:t>
      </w:r>
      <w:r w:rsidR="000722BA" w:rsidRPr="00844EB6">
        <w:rPr>
          <w:rFonts w:cs="Arial"/>
          <w:color w:val="000000" w:themeColor="text1"/>
          <w:sz w:val="24"/>
        </w:rPr>
        <w:t>El navegador debe permitir el almacenamiento de cookies.</w:t>
      </w:r>
    </w:p>
    <w:p w14:paraId="6C1AF5F5" w14:textId="77777777" w:rsidR="000722BA" w:rsidRPr="00844EB6" w:rsidRDefault="000722BA" w:rsidP="0061210B">
      <w:pPr>
        <w:spacing w:before="20" w:after="20"/>
        <w:rPr>
          <w:rFonts w:cs="Arial"/>
          <w:b/>
          <w:color w:val="000000" w:themeColor="text1"/>
          <w:sz w:val="24"/>
        </w:rPr>
      </w:pPr>
    </w:p>
    <w:p w14:paraId="615A9909" w14:textId="77777777" w:rsidR="000722BA" w:rsidRPr="00844EB6" w:rsidRDefault="000722BA" w:rsidP="0061210B">
      <w:pPr>
        <w:spacing w:before="20" w:after="20"/>
        <w:ind w:firstLine="708"/>
        <w:rPr>
          <w:rFonts w:cs="Arial"/>
          <w:b/>
          <w:color w:val="000000" w:themeColor="text1"/>
          <w:sz w:val="24"/>
        </w:rPr>
      </w:pPr>
      <w:r w:rsidRPr="00844EB6">
        <w:rPr>
          <w:rFonts w:cs="Arial"/>
          <w:b/>
          <w:color w:val="000000" w:themeColor="text1"/>
          <w:sz w:val="24"/>
        </w:rPr>
        <w:t>6.2.3</w:t>
      </w:r>
      <w:r w:rsidRPr="00844EB6">
        <w:rPr>
          <w:rFonts w:cs="Arial"/>
          <w:b/>
          <w:color w:val="000000" w:themeColor="text1"/>
          <w:sz w:val="24"/>
        </w:rPr>
        <w:tab/>
        <w:t>Interfaz de usuario.</w:t>
      </w:r>
    </w:p>
    <w:p w14:paraId="6BADD0CC" w14:textId="114ACC6E" w:rsidR="000722BA" w:rsidRPr="00844EB6" w:rsidRDefault="00FC5176"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84 </w:t>
      </w:r>
      <w:r w:rsidR="000722BA" w:rsidRPr="00844EB6">
        <w:rPr>
          <w:rFonts w:cs="Arial"/>
          <w:color w:val="000000" w:themeColor="text1"/>
          <w:sz w:val="24"/>
        </w:rPr>
        <w:t>La aplicación debe mantener un tamaño de letra de al menos 16 píxeles, con excepción de la información propia de los derechos reservados, en cuyo caso puede ser de mínimo 12 píxeles.</w:t>
      </w:r>
    </w:p>
    <w:p w14:paraId="06301CD9" w14:textId="77777777" w:rsidR="000722BA" w:rsidRPr="00844EB6" w:rsidRDefault="000722BA" w:rsidP="0061210B">
      <w:pPr>
        <w:spacing w:before="20" w:after="20"/>
        <w:rPr>
          <w:rFonts w:cs="Arial"/>
          <w:color w:val="000000" w:themeColor="text1"/>
          <w:sz w:val="24"/>
        </w:rPr>
      </w:pPr>
    </w:p>
    <w:p w14:paraId="7ECF5252" w14:textId="0E9E7888" w:rsidR="000722BA" w:rsidRPr="00844EB6" w:rsidRDefault="00481E5C"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85 </w:t>
      </w:r>
      <w:r w:rsidR="000722BA" w:rsidRPr="00844EB6">
        <w:rPr>
          <w:rFonts w:cs="Arial"/>
          <w:color w:val="000000" w:themeColor="text1"/>
          <w:sz w:val="24"/>
        </w:rPr>
        <w:t>La aplica</w:t>
      </w:r>
      <w:r w:rsidR="00D47135">
        <w:rPr>
          <w:rFonts w:cs="Arial"/>
          <w:color w:val="000000" w:themeColor="text1"/>
          <w:sz w:val="24"/>
        </w:rPr>
        <w:t>ción debe utilizar una tipografí</w:t>
      </w:r>
      <w:r w:rsidR="000722BA" w:rsidRPr="00844EB6">
        <w:rPr>
          <w:rFonts w:cs="Arial"/>
          <w:color w:val="000000" w:themeColor="text1"/>
          <w:sz w:val="24"/>
        </w:rPr>
        <w:t>a para web (</w:t>
      </w:r>
      <w:r w:rsidR="000722BA" w:rsidRPr="00844EB6">
        <w:rPr>
          <w:rFonts w:cs="Arial"/>
          <w:i/>
          <w:color w:val="000000" w:themeColor="text1"/>
          <w:sz w:val="24"/>
        </w:rPr>
        <w:t>web font</w:t>
      </w:r>
      <w:r w:rsidR="000722BA" w:rsidRPr="00844EB6">
        <w:rPr>
          <w:rFonts w:cs="Arial"/>
          <w:color w:val="000000" w:themeColor="text1"/>
          <w:sz w:val="24"/>
        </w:rPr>
        <w:t>)</w:t>
      </w:r>
      <w:r w:rsidR="000722BA" w:rsidRPr="00844EB6">
        <w:rPr>
          <w:rFonts w:cs="Arial"/>
          <w:b/>
          <w:color w:val="000000" w:themeColor="text1"/>
          <w:sz w:val="24"/>
        </w:rPr>
        <w:t>.</w:t>
      </w:r>
    </w:p>
    <w:p w14:paraId="72961B68" w14:textId="77777777" w:rsidR="000722BA" w:rsidRPr="00844EB6" w:rsidRDefault="000722BA" w:rsidP="0061210B">
      <w:pPr>
        <w:spacing w:before="20" w:after="20"/>
        <w:rPr>
          <w:rFonts w:cs="Arial"/>
          <w:color w:val="000000" w:themeColor="text1"/>
          <w:sz w:val="24"/>
        </w:rPr>
      </w:pPr>
    </w:p>
    <w:p w14:paraId="03A65C4C" w14:textId="169E1E5E" w:rsidR="000722BA" w:rsidRPr="00844EB6" w:rsidRDefault="001040EA"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86 </w:t>
      </w:r>
      <w:r w:rsidR="000722BA" w:rsidRPr="00844EB6">
        <w:rPr>
          <w:rFonts w:cs="Arial"/>
          <w:color w:val="000000" w:themeColor="text1"/>
          <w:sz w:val="24"/>
        </w:rPr>
        <w:t>La aplicación debe utilizar los siguiente colores:</w:t>
      </w:r>
    </w:p>
    <w:p w14:paraId="202F784C" w14:textId="565299C6" w:rsidR="000722BA" w:rsidRPr="00844EB6" w:rsidRDefault="000722BA" w:rsidP="0061210B">
      <w:pPr>
        <w:spacing w:before="20" w:after="20"/>
        <w:ind w:firstLine="708"/>
        <w:rPr>
          <w:color w:val="000000" w:themeColor="text1"/>
          <w:sz w:val="24"/>
          <w:lang w:val="en-US"/>
        </w:rPr>
      </w:pPr>
      <w:r w:rsidRPr="00844EB6">
        <w:rPr>
          <w:color w:val="000000" w:themeColor="text1"/>
          <w:sz w:val="24"/>
          <w:lang w:val="en-US"/>
        </w:rPr>
        <w:t>Hex: 413D3D</w:t>
      </w:r>
      <w:r w:rsidR="00900ECA">
        <w:rPr>
          <w:color w:val="000000" w:themeColor="text1"/>
          <w:sz w:val="24"/>
          <w:lang w:val="en-US"/>
        </w:rPr>
        <w:t>.</w:t>
      </w:r>
    </w:p>
    <w:p w14:paraId="5826C749" w14:textId="4164E283" w:rsidR="000722BA" w:rsidRPr="00844EB6" w:rsidRDefault="000722BA" w:rsidP="0061210B">
      <w:pPr>
        <w:spacing w:before="20" w:after="20"/>
        <w:ind w:firstLine="708"/>
        <w:rPr>
          <w:color w:val="000000" w:themeColor="text1"/>
          <w:sz w:val="24"/>
          <w:lang w:val="en-US"/>
        </w:rPr>
      </w:pPr>
      <w:r w:rsidRPr="00844EB6">
        <w:rPr>
          <w:color w:val="000000" w:themeColor="text1"/>
          <w:sz w:val="24"/>
          <w:lang w:val="en-US"/>
        </w:rPr>
        <w:t>Hex: 040004</w:t>
      </w:r>
      <w:r w:rsidR="00900ECA">
        <w:rPr>
          <w:color w:val="000000" w:themeColor="text1"/>
          <w:sz w:val="24"/>
          <w:lang w:val="en-US"/>
        </w:rPr>
        <w:t>.</w:t>
      </w:r>
    </w:p>
    <w:p w14:paraId="62B826E4" w14:textId="0544F482" w:rsidR="000722BA" w:rsidRPr="00844EB6" w:rsidRDefault="000722BA" w:rsidP="0061210B">
      <w:pPr>
        <w:spacing w:before="20" w:after="20"/>
        <w:rPr>
          <w:color w:val="000000" w:themeColor="text1"/>
          <w:sz w:val="24"/>
          <w:lang w:val="en-US"/>
        </w:rPr>
      </w:pPr>
      <w:r w:rsidRPr="00844EB6">
        <w:rPr>
          <w:color w:val="000000" w:themeColor="text1"/>
          <w:sz w:val="24"/>
          <w:lang w:val="en-US"/>
        </w:rPr>
        <w:tab/>
        <w:t>Hex: C8FF00</w:t>
      </w:r>
      <w:r w:rsidR="00900ECA">
        <w:rPr>
          <w:color w:val="000000" w:themeColor="text1"/>
          <w:sz w:val="24"/>
          <w:lang w:val="en-US"/>
        </w:rPr>
        <w:t>.</w:t>
      </w:r>
    </w:p>
    <w:p w14:paraId="4DB8DDD5" w14:textId="188D716C" w:rsidR="000722BA" w:rsidRPr="00946369" w:rsidRDefault="000722BA" w:rsidP="0061210B">
      <w:pPr>
        <w:spacing w:before="20" w:after="20"/>
        <w:rPr>
          <w:color w:val="000000" w:themeColor="text1"/>
          <w:sz w:val="24"/>
        </w:rPr>
      </w:pPr>
      <w:r w:rsidRPr="00844EB6">
        <w:rPr>
          <w:color w:val="000000" w:themeColor="text1"/>
          <w:sz w:val="24"/>
          <w:lang w:val="en-US"/>
        </w:rPr>
        <w:tab/>
      </w:r>
      <w:r w:rsidRPr="00946369">
        <w:rPr>
          <w:color w:val="000000" w:themeColor="text1"/>
          <w:sz w:val="24"/>
        </w:rPr>
        <w:t>Hex: FA023C</w:t>
      </w:r>
      <w:r w:rsidR="00900ECA" w:rsidRPr="00946369">
        <w:rPr>
          <w:color w:val="000000" w:themeColor="text1"/>
          <w:sz w:val="24"/>
        </w:rPr>
        <w:t>.</w:t>
      </w:r>
    </w:p>
    <w:p w14:paraId="3819ED74" w14:textId="742DB534" w:rsidR="004C1CB3" w:rsidRDefault="000722BA" w:rsidP="0061210B">
      <w:pPr>
        <w:spacing w:before="20" w:after="20"/>
        <w:rPr>
          <w:color w:val="000000" w:themeColor="text1"/>
          <w:sz w:val="24"/>
        </w:rPr>
      </w:pPr>
      <w:r w:rsidRPr="00946369">
        <w:rPr>
          <w:color w:val="000000" w:themeColor="text1"/>
          <w:sz w:val="24"/>
        </w:rPr>
        <w:tab/>
      </w:r>
      <w:r w:rsidRPr="00844EB6">
        <w:rPr>
          <w:color w:val="000000" w:themeColor="text1"/>
          <w:sz w:val="24"/>
        </w:rPr>
        <w:t>Hex: 4B000F</w:t>
      </w:r>
      <w:r w:rsidR="00900ECA">
        <w:rPr>
          <w:color w:val="000000" w:themeColor="text1"/>
          <w:sz w:val="24"/>
        </w:rPr>
        <w:t>.</w:t>
      </w:r>
    </w:p>
    <w:p w14:paraId="48230886" w14:textId="03F8A063" w:rsidR="000722BA" w:rsidRPr="00844EB6" w:rsidRDefault="000722BA" w:rsidP="004C1CB3">
      <w:pPr>
        <w:spacing w:before="20" w:after="20"/>
        <w:ind w:firstLine="708"/>
        <w:rPr>
          <w:color w:val="000000" w:themeColor="text1"/>
          <w:sz w:val="24"/>
        </w:rPr>
      </w:pPr>
      <w:r w:rsidRPr="00844EB6">
        <w:rPr>
          <w:color w:val="000000" w:themeColor="text1"/>
          <w:sz w:val="24"/>
        </w:rPr>
        <w:t>Hex: ECF0F1 (Opcional para contenido)</w:t>
      </w:r>
      <w:r w:rsidR="00900ECA">
        <w:rPr>
          <w:color w:val="000000" w:themeColor="text1"/>
          <w:sz w:val="24"/>
        </w:rPr>
        <w:t>.</w:t>
      </w:r>
    </w:p>
    <w:p w14:paraId="030AD5D9" w14:textId="77777777" w:rsidR="000722BA" w:rsidRPr="00844EB6" w:rsidRDefault="000722BA" w:rsidP="00FC01D5">
      <w:pPr>
        <w:spacing w:before="20" w:after="20"/>
        <w:jc w:val="center"/>
        <w:rPr>
          <w:color w:val="000000" w:themeColor="text1"/>
          <w:sz w:val="24"/>
        </w:rPr>
      </w:pPr>
      <w:r w:rsidRPr="00844EB6">
        <w:rPr>
          <w:noProof/>
          <w:color w:val="000000" w:themeColor="text1"/>
          <w:sz w:val="24"/>
          <w:lang w:eastAsia="es-CR"/>
        </w:rPr>
        <w:lastRenderedPageBreak/>
        <w:drawing>
          <wp:anchor distT="0" distB="0" distL="0" distR="0" simplePos="0" relativeHeight="251658752" behindDoc="0" locked="0" layoutInCell="1" allowOverlap="1" wp14:anchorId="6F0A0A2D" wp14:editId="6F35589B">
            <wp:simplePos x="0" y="0"/>
            <wp:positionH relativeFrom="column">
              <wp:posOffset>114300</wp:posOffset>
            </wp:positionH>
            <wp:positionV relativeFrom="paragraph">
              <wp:posOffset>94615</wp:posOffset>
            </wp:positionV>
            <wp:extent cx="4812665" cy="2336165"/>
            <wp:effectExtent l="0" t="0" r="0" b="635"/>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4812665" cy="2336165"/>
                    </a:xfrm>
                    <a:prstGeom prst="rect">
                      <a:avLst/>
                    </a:prstGeom>
                    <a:noFill/>
                    <a:ln w="9525">
                      <a:noFill/>
                      <a:miter lim="800000"/>
                      <a:headEnd/>
                      <a:tailEnd/>
                    </a:ln>
                  </pic:spPr>
                </pic:pic>
              </a:graphicData>
            </a:graphic>
          </wp:anchor>
        </w:drawing>
      </w:r>
      <w:r w:rsidRPr="00844EB6">
        <w:rPr>
          <w:color w:val="000000" w:themeColor="text1"/>
          <w:sz w:val="20"/>
          <w:szCs w:val="20"/>
        </w:rPr>
        <w:t>*Imagen ilustrativa de la paleta de colores.</w:t>
      </w:r>
    </w:p>
    <w:p w14:paraId="51BA9F27" w14:textId="52E5A52E" w:rsidR="000722BA" w:rsidRPr="00844EB6" w:rsidRDefault="00526358" w:rsidP="0061210B">
      <w:pPr>
        <w:spacing w:before="20" w:after="20"/>
        <w:rPr>
          <w:color w:val="000000" w:themeColor="text1"/>
          <w:sz w:val="24"/>
        </w:rPr>
      </w:pPr>
      <w:r w:rsidRPr="00524E63">
        <w:rPr>
          <w:rFonts w:cs="Arial"/>
          <w:b/>
          <w:color w:val="000000" w:themeColor="text1"/>
          <w:sz w:val="24"/>
        </w:rPr>
        <w:t>REQ0</w:t>
      </w:r>
      <w:r>
        <w:rPr>
          <w:rFonts w:cs="Arial"/>
          <w:b/>
          <w:color w:val="000000" w:themeColor="text1"/>
          <w:sz w:val="24"/>
        </w:rPr>
        <w:t xml:space="preserve">87 </w:t>
      </w:r>
      <w:r w:rsidR="000722BA" w:rsidRPr="00844EB6">
        <w:rPr>
          <w:rFonts w:cs="Arial"/>
          <w:color w:val="000000" w:themeColor="text1"/>
          <w:sz w:val="24"/>
        </w:rPr>
        <w:t>La combinación de los colores de la paleta puede ser determinada por el equipo.</w:t>
      </w:r>
    </w:p>
    <w:p w14:paraId="7F787348" w14:textId="77777777" w:rsidR="000722BA" w:rsidRPr="00844EB6" w:rsidRDefault="000722BA" w:rsidP="0061210B">
      <w:pPr>
        <w:spacing w:before="20" w:after="20"/>
        <w:rPr>
          <w:rFonts w:cs="Arial"/>
          <w:color w:val="000000" w:themeColor="text1"/>
          <w:sz w:val="24"/>
        </w:rPr>
      </w:pPr>
    </w:p>
    <w:p w14:paraId="4AEB9960" w14:textId="20DE3A3A" w:rsidR="000722BA" w:rsidRPr="00844EB6" w:rsidRDefault="00E540EA"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88 </w:t>
      </w:r>
      <w:r w:rsidR="000722BA" w:rsidRPr="00844EB6">
        <w:rPr>
          <w:rFonts w:cs="Arial"/>
          <w:color w:val="000000" w:themeColor="text1"/>
          <w:sz w:val="24"/>
        </w:rPr>
        <w:t>La aplicación debe utilizar un interlineado que permita la legibilidad del texto que se incluye dentro de la aplicación.</w:t>
      </w:r>
    </w:p>
    <w:p w14:paraId="4B67DA68" w14:textId="77777777" w:rsidR="000722BA" w:rsidRPr="00844EB6" w:rsidRDefault="000722BA" w:rsidP="0061210B">
      <w:pPr>
        <w:spacing w:before="20" w:after="20"/>
        <w:rPr>
          <w:rFonts w:cs="Arial"/>
          <w:color w:val="000000" w:themeColor="text1"/>
          <w:sz w:val="24"/>
        </w:rPr>
      </w:pPr>
    </w:p>
    <w:p w14:paraId="6A329C26" w14:textId="56B7FC2A" w:rsidR="000722BA" w:rsidRPr="00844EB6" w:rsidRDefault="008010EF"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89 </w:t>
      </w:r>
      <w:r w:rsidR="000722BA" w:rsidRPr="00844EB6">
        <w:rPr>
          <w:rFonts w:cs="Arial"/>
          <w:color w:val="000000" w:themeColor="text1"/>
          <w:sz w:val="24"/>
        </w:rPr>
        <w:t>La aplicación debe tener un elemento de navegación principal.</w:t>
      </w:r>
    </w:p>
    <w:p w14:paraId="329D4BE0" w14:textId="77777777" w:rsidR="000722BA" w:rsidRPr="00844EB6" w:rsidRDefault="000722BA" w:rsidP="0061210B">
      <w:pPr>
        <w:spacing w:before="20" w:after="20"/>
        <w:rPr>
          <w:rFonts w:cs="Arial"/>
          <w:color w:val="000000" w:themeColor="text1"/>
          <w:sz w:val="24"/>
        </w:rPr>
      </w:pPr>
    </w:p>
    <w:p w14:paraId="5774A3B2" w14:textId="2A74E37A" w:rsidR="000722BA" w:rsidRDefault="008010EF" w:rsidP="0061210B">
      <w:pPr>
        <w:spacing w:before="20" w:after="20"/>
        <w:rPr>
          <w:rFonts w:cs="Arial"/>
          <w:color w:val="000000" w:themeColor="text1"/>
          <w:sz w:val="24"/>
        </w:rPr>
      </w:pPr>
      <w:r w:rsidRPr="00524E63">
        <w:rPr>
          <w:rFonts w:cs="Arial"/>
          <w:b/>
          <w:color w:val="000000" w:themeColor="text1"/>
          <w:sz w:val="24"/>
        </w:rPr>
        <w:t>REQ0</w:t>
      </w:r>
      <w:r>
        <w:rPr>
          <w:rFonts w:cs="Arial"/>
          <w:b/>
          <w:color w:val="000000" w:themeColor="text1"/>
          <w:sz w:val="24"/>
        </w:rPr>
        <w:t xml:space="preserve">90 </w:t>
      </w:r>
      <w:r w:rsidR="000722BA" w:rsidRPr="00844EB6">
        <w:rPr>
          <w:rFonts w:cs="Arial"/>
          <w:color w:val="000000" w:themeColor="text1"/>
          <w:sz w:val="24"/>
        </w:rPr>
        <w:t xml:space="preserve">La aplicación no debe exceder un título principal por página, excepto por los elementos semánticos estándar de HTML5 </w:t>
      </w:r>
      <w:r w:rsidR="000722BA" w:rsidRPr="00844EB6">
        <w:rPr>
          <w:rFonts w:cs="Arial"/>
          <w:i/>
          <w:color w:val="000000" w:themeColor="text1"/>
          <w:sz w:val="24"/>
        </w:rPr>
        <w:t>section</w:t>
      </w:r>
      <w:r w:rsidR="000722BA" w:rsidRPr="00844EB6">
        <w:rPr>
          <w:rFonts w:cs="Arial"/>
          <w:color w:val="000000" w:themeColor="text1"/>
          <w:sz w:val="24"/>
        </w:rPr>
        <w:t xml:space="preserve"> y </w:t>
      </w:r>
      <w:r w:rsidR="000722BA" w:rsidRPr="00844EB6">
        <w:rPr>
          <w:rFonts w:cs="Arial"/>
          <w:i/>
          <w:color w:val="000000" w:themeColor="text1"/>
          <w:sz w:val="24"/>
        </w:rPr>
        <w:t>article</w:t>
      </w:r>
      <w:r w:rsidR="000722BA" w:rsidRPr="00844EB6">
        <w:rPr>
          <w:rFonts w:cs="Arial"/>
          <w:color w:val="000000" w:themeColor="text1"/>
          <w:sz w:val="24"/>
        </w:rPr>
        <w:t>, en dado caso se utiliza el estándar de la tecnología HTML5.</w:t>
      </w:r>
    </w:p>
    <w:p w14:paraId="66E545DD" w14:textId="77777777" w:rsidR="006E37F0" w:rsidRPr="00844EB6" w:rsidRDefault="006E37F0" w:rsidP="006E37F0">
      <w:pPr>
        <w:pStyle w:val="ListParagraph"/>
        <w:spacing w:before="20" w:after="20" w:line="360" w:lineRule="auto"/>
        <w:ind w:left="360"/>
        <w:jc w:val="both"/>
        <w:rPr>
          <w:rFonts w:ascii="Arial" w:eastAsia="Times New Roman" w:hAnsi="Arial" w:cs="Arial"/>
          <w:b/>
          <w:bCs/>
          <w:color w:val="000000" w:themeColor="text1"/>
          <w:sz w:val="32"/>
          <w:szCs w:val="32"/>
          <w:lang w:eastAsia="es-CR"/>
        </w:rPr>
      </w:pPr>
    </w:p>
    <w:p w14:paraId="04B6168A" w14:textId="78987D84" w:rsidR="006E37F0" w:rsidRDefault="006E37F0" w:rsidP="006E37F0">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Pr>
          <w:rFonts w:ascii="Arial" w:eastAsia="Times New Roman" w:hAnsi="Arial" w:cs="Arial"/>
          <w:b/>
          <w:bCs/>
          <w:color w:val="000000" w:themeColor="text1"/>
          <w:sz w:val="32"/>
          <w:szCs w:val="32"/>
          <w:lang w:eastAsia="es-CR"/>
        </w:rPr>
        <w:t>Enunciado del alcance</w:t>
      </w:r>
      <w:r w:rsidRPr="00844EB6">
        <w:rPr>
          <w:rFonts w:ascii="Arial" w:eastAsia="Times New Roman" w:hAnsi="Arial" w:cs="Arial"/>
          <w:b/>
          <w:bCs/>
          <w:color w:val="000000" w:themeColor="text1"/>
          <w:sz w:val="32"/>
          <w:szCs w:val="32"/>
          <w:lang w:eastAsia="es-CR"/>
        </w:rPr>
        <w:t>.</w:t>
      </w:r>
    </w:p>
    <w:p w14:paraId="3289AE02" w14:textId="2A545FD5" w:rsidR="006E37F0" w:rsidRPr="00081F09" w:rsidRDefault="006E37F0" w:rsidP="006E37F0">
      <w:pPr>
        <w:spacing w:before="20" w:after="20"/>
        <w:ind w:firstLine="360"/>
        <w:rPr>
          <w:rFonts w:cs="Arial"/>
          <w:color w:val="000000" w:themeColor="text1"/>
          <w:sz w:val="24"/>
        </w:rPr>
      </w:pPr>
      <w:r>
        <w:rPr>
          <w:rFonts w:cs="Arial"/>
          <w:color w:val="000000" w:themeColor="text1"/>
          <w:sz w:val="24"/>
        </w:rPr>
        <w:t>Se anexa a este documento el enunciado del alcance, dicho documento resume la descripción del alcance del producto, los entregables el proyecto, los criterios de aceptación del proyecto y las exclusiones, restricciones y suposiciones del proyecto.</w:t>
      </w:r>
    </w:p>
    <w:p w14:paraId="30B8BCE8" w14:textId="77777777" w:rsidR="00900C41" w:rsidRDefault="00900C41" w:rsidP="006E37F0">
      <w:pPr>
        <w:pStyle w:val="BodyText"/>
        <w:rPr>
          <w:color w:val="000000" w:themeColor="text1"/>
        </w:rPr>
      </w:pPr>
    </w:p>
    <w:p w14:paraId="43078580" w14:textId="77777777" w:rsidR="006E37F0" w:rsidRDefault="006E37F0" w:rsidP="006E37F0">
      <w:pPr>
        <w:pStyle w:val="BodyText"/>
        <w:rPr>
          <w:color w:val="000000" w:themeColor="text1"/>
        </w:rPr>
      </w:pPr>
    </w:p>
    <w:p w14:paraId="599748B8" w14:textId="77777777" w:rsidR="006E37F0" w:rsidRDefault="006E37F0" w:rsidP="006E37F0">
      <w:pPr>
        <w:pStyle w:val="ListParagraph"/>
        <w:numPr>
          <w:ilvl w:val="0"/>
          <w:numId w:val="20"/>
        </w:numPr>
        <w:spacing w:before="20" w:after="20" w:line="360" w:lineRule="auto"/>
        <w:jc w:val="both"/>
        <w:rPr>
          <w:rFonts w:ascii="Arial" w:eastAsia="Times New Roman" w:hAnsi="Arial" w:cs="Arial"/>
          <w:b/>
          <w:bCs/>
          <w:color w:val="000000" w:themeColor="text1"/>
          <w:sz w:val="32"/>
          <w:szCs w:val="32"/>
          <w:lang w:eastAsia="es-CR"/>
        </w:rPr>
      </w:pPr>
      <w:r w:rsidRPr="006E37F0">
        <w:rPr>
          <w:rFonts w:ascii="Arial" w:eastAsia="Times New Roman" w:hAnsi="Arial" w:cs="Arial"/>
          <w:b/>
          <w:bCs/>
          <w:color w:val="000000" w:themeColor="text1"/>
          <w:sz w:val="32"/>
          <w:szCs w:val="32"/>
          <w:lang w:eastAsia="es-CR"/>
        </w:rPr>
        <w:lastRenderedPageBreak/>
        <w:t>Anexos.</w:t>
      </w:r>
    </w:p>
    <w:p w14:paraId="4331C339" w14:textId="54CC773F" w:rsidR="006E37F0" w:rsidRPr="006E37F0" w:rsidRDefault="006E37F0" w:rsidP="006E37F0">
      <w:pPr>
        <w:spacing w:before="20" w:after="20"/>
        <w:ind w:firstLine="360"/>
        <w:rPr>
          <w:rFonts w:cs="Arial"/>
          <w:b/>
          <w:bCs/>
          <w:color w:val="000000" w:themeColor="text1"/>
          <w:sz w:val="32"/>
          <w:szCs w:val="32"/>
          <w:lang w:eastAsia="es-CR"/>
        </w:rPr>
      </w:pPr>
      <w:r>
        <w:rPr>
          <w:rFonts w:cs="Arial"/>
          <w:color w:val="000000" w:themeColor="text1"/>
          <w:sz w:val="24"/>
        </w:rPr>
        <w:t>Se adjunta a este documento una tabla de permisos de acciones dentro del sistema para los usuarios del mismo.</w:t>
      </w:r>
    </w:p>
    <w:sectPr w:rsidR="006E37F0" w:rsidRPr="006E37F0" w:rsidSect="00516F1B">
      <w:headerReference w:type="even" r:id="rId12"/>
      <w:headerReference w:type="default" r:id="rId13"/>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AE7DD" w14:textId="77777777" w:rsidR="00EB66B6" w:rsidRDefault="00EB66B6">
      <w:r>
        <w:separator/>
      </w:r>
    </w:p>
  </w:endnote>
  <w:endnote w:type="continuationSeparator" w:id="0">
    <w:p w14:paraId="08781B7C" w14:textId="77777777" w:rsidR="00EB66B6" w:rsidRDefault="00EB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B8555" w14:textId="77777777" w:rsidR="00C5422E" w:rsidRDefault="00DB3D7B">
    <w:pPr>
      <w:pStyle w:val="Footer"/>
      <w:framePr w:wrap="around" w:vAnchor="text" w:hAnchor="margin" w:xAlign="center" w:y="1"/>
      <w:rPr>
        <w:rStyle w:val="PageNumber"/>
      </w:rPr>
    </w:pPr>
    <w:r>
      <w:rPr>
        <w:rStyle w:val="PageNumber"/>
      </w:rPr>
      <w:fldChar w:fldCharType="begin"/>
    </w:r>
    <w:r w:rsidR="00C5422E">
      <w:rPr>
        <w:rStyle w:val="PageNumber"/>
      </w:rPr>
      <w:instrText xml:space="preserve">PAGE  </w:instrText>
    </w:r>
    <w:r>
      <w:rPr>
        <w:rStyle w:val="PageNumber"/>
      </w:rPr>
      <w:fldChar w:fldCharType="end"/>
    </w:r>
  </w:p>
  <w:p w14:paraId="7DE6FCD8" w14:textId="77777777" w:rsidR="00C5422E" w:rsidRDefault="00C5422E">
    <w:pPr>
      <w:pStyle w:val="Footer"/>
    </w:pPr>
  </w:p>
  <w:p w14:paraId="217EEB1F" w14:textId="77777777" w:rsidR="00C5422E" w:rsidRDefault="00C542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92522" w14:textId="77777777" w:rsidR="00C5422E" w:rsidRDefault="00C5422E">
    <w:pPr>
      <w:pStyle w:val="Footer"/>
      <w:framePr w:wrap="around" w:vAnchor="text" w:hAnchor="margin" w:xAlign="center" w:y="1"/>
      <w:rPr>
        <w:rStyle w:val="PageNumber"/>
      </w:rPr>
    </w:pPr>
  </w:p>
  <w:p w14:paraId="22D27C12" w14:textId="77777777" w:rsidR="00C5422E" w:rsidRDefault="00C5422E">
    <w:pPr>
      <w:pStyle w:val="Footer"/>
      <w:rPr>
        <w:b/>
        <w:bCs/>
        <w:sz w:val="16"/>
      </w:rPr>
    </w:pPr>
  </w:p>
  <w:p w14:paraId="7FEE7588" w14:textId="77777777" w:rsidR="00C5422E" w:rsidRDefault="00C5422E"/>
  <w:p w14:paraId="7A1FEF0B" w14:textId="77777777" w:rsidR="00C5422E" w:rsidRDefault="00C542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BD754" w14:textId="77777777" w:rsidR="00EB66B6" w:rsidRDefault="00EB66B6">
      <w:r>
        <w:separator/>
      </w:r>
    </w:p>
  </w:footnote>
  <w:footnote w:type="continuationSeparator" w:id="0">
    <w:p w14:paraId="67E67539" w14:textId="77777777" w:rsidR="00EB66B6" w:rsidRDefault="00EB6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CADCB" w14:textId="77777777" w:rsidR="00C5422E" w:rsidRDefault="00C5422E"/>
  <w:p w14:paraId="1583F79E" w14:textId="77777777" w:rsidR="00C5422E" w:rsidRDefault="00C5422E"/>
  <w:p w14:paraId="02BF196F" w14:textId="77777777" w:rsidR="00C5422E" w:rsidRDefault="00C542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8"/>
      <w:gridCol w:w="2156"/>
      <w:gridCol w:w="680"/>
    </w:tblGrid>
    <w:tr w:rsidR="00C5422E" w14:paraId="5E9D0B77" w14:textId="77777777">
      <w:tc>
        <w:tcPr>
          <w:tcW w:w="5830" w:type="dxa"/>
        </w:tcPr>
        <w:p w14:paraId="33DCED0E" w14:textId="77777777" w:rsidR="00C5422E" w:rsidRDefault="00C5422E">
          <w:pPr>
            <w:pStyle w:val="Header"/>
            <w:ind w:right="360"/>
            <w:rPr>
              <w:rFonts w:cs="Arial"/>
              <w:sz w:val="16"/>
            </w:rPr>
          </w:pPr>
          <w:r>
            <w:rPr>
              <w:rFonts w:cs="Arial"/>
              <w:sz w:val="16"/>
            </w:rPr>
            <w:t>Documento:</w:t>
          </w:r>
        </w:p>
        <w:p w14:paraId="3D7EF29A" w14:textId="77777777" w:rsidR="00C5422E" w:rsidRDefault="00C5422E">
          <w:pPr>
            <w:pStyle w:val="Header"/>
            <w:rPr>
              <w:rFonts w:cs="Arial"/>
              <w:b/>
              <w:bCs/>
              <w:sz w:val="16"/>
            </w:rPr>
          </w:pPr>
          <w:r>
            <w:rPr>
              <w:rFonts w:cs="Arial"/>
              <w:b/>
              <w:bCs/>
              <w:sz w:val="16"/>
            </w:rPr>
            <w:t xml:space="preserve">Proyecto 1 Plantilla -Especificación de Requerimientos de Software- </w:t>
          </w:r>
        </w:p>
      </w:tc>
      <w:tc>
        <w:tcPr>
          <w:tcW w:w="2160" w:type="dxa"/>
          <w:tcBorders>
            <w:right w:val="nil"/>
          </w:tcBorders>
        </w:tcPr>
        <w:p w14:paraId="4A2DC07B" w14:textId="77777777" w:rsidR="00C5422E" w:rsidRDefault="00C5422E">
          <w:pPr>
            <w:pStyle w:val="Header"/>
            <w:rPr>
              <w:rFonts w:cs="Arial"/>
              <w:sz w:val="16"/>
            </w:rPr>
          </w:pPr>
          <w:r>
            <w:rPr>
              <w:rFonts w:cs="Arial"/>
              <w:sz w:val="16"/>
            </w:rPr>
            <w:t>Código:</w:t>
          </w:r>
        </w:p>
        <w:p w14:paraId="583E13E9" w14:textId="77777777" w:rsidR="00C5422E" w:rsidRDefault="007377AD">
          <w:pPr>
            <w:pStyle w:val="Header"/>
            <w:rPr>
              <w:rFonts w:cs="Arial"/>
              <w:b/>
              <w:bCs/>
              <w:sz w:val="16"/>
              <w:lang w:val="en-US"/>
            </w:rPr>
          </w:pPr>
          <w:r>
            <w:rPr>
              <w:rFonts w:cs="Arial"/>
              <w:b/>
              <w:bCs/>
              <w:sz w:val="16"/>
              <w:lang w:val="en-US"/>
            </w:rPr>
            <w:t>BISOFT</w:t>
          </w:r>
          <w:r w:rsidR="00C5422E">
            <w:rPr>
              <w:rFonts w:cs="Arial"/>
              <w:b/>
              <w:bCs/>
              <w:sz w:val="16"/>
              <w:lang w:val="en-US"/>
            </w:rPr>
            <w:t>_PL_ERS</w:t>
          </w:r>
        </w:p>
      </w:tc>
      <w:tc>
        <w:tcPr>
          <w:tcW w:w="654" w:type="dxa"/>
          <w:tcBorders>
            <w:left w:val="nil"/>
          </w:tcBorders>
        </w:tcPr>
        <w:p w14:paraId="608EBAB1" w14:textId="77777777" w:rsidR="00C5422E" w:rsidRDefault="00026AA1">
          <w:pPr>
            <w:pStyle w:val="Header"/>
            <w:jc w:val="right"/>
            <w:rPr>
              <w:rFonts w:cs="Arial"/>
              <w:b/>
              <w:bCs/>
              <w:sz w:val="16"/>
            </w:rPr>
          </w:pPr>
          <w:r>
            <w:rPr>
              <w:rFonts w:cs="Arial"/>
              <w:b/>
              <w:bCs/>
              <w:noProof/>
              <w:sz w:val="16"/>
              <w:lang w:eastAsia="es-CR"/>
            </w:rPr>
            <w:drawing>
              <wp:inline distT="0" distB="0" distL="0" distR="0" wp14:anchorId="4A2FD411" wp14:editId="27E77568">
                <wp:extent cx="323850" cy="285750"/>
                <wp:effectExtent l="19050" t="0" r="0" b="0"/>
                <wp:docPr id="1" name="Imagen 1" descr="cenf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fotec"/>
                        <pic:cNvPicPr>
                          <a:picLocks noChangeAspect="1" noChangeArrowheads="1"/>
                        </pic:cNvPicPr>
                      </pic:nvPicPr>
                      <pic:blipFill>
                        <a:blip r:embed="rId1"/>
                        <a:srcRect/>
                        <a:stretch>
                          <a:fillRect/>
                        </a:stretch>
                      </pic:blipFill>
                      <pic:spPr bwMode="auto">
                        <a:xfrm>
                          <a:off x="0" y="0"/>
                          <a:ext cx="323850" cy="285750"/>
                        </a:xfrm>
                        <a:prstGeom prst="rect">
                          <a:avLst/>
                        </a:prstGeom>
                        <a:noFill/>
                        <a:ln w="9525">
                          <a:noFill/>
                          <a:miter lim="800000"/>
                          <a:headEnd/>
                          <a:tailEnd/>
                        </a:ln>
                      </pic:spPr>
                    </pic:pic>
                  </a:graphicData>
                </a:graphic>
              </wp:inline>
            </w:drawing>
          </w:r>
        </w:p>
      </w:tc>
    </w:tr>
    <w:tr w:rsidR="00C5422E" w14:paraId="6AD7FAD6" w14:textId="77777777">
      <w:tc>
        <w:tcPr>
          <w:tcW w:w="5830" w:type="dxa"/>
        </w:tcPr>
        <w:p w14:paraId="49CDB50A" w14:textId="77777777" w:rsidR="000722BA" w:rsidRDefault="00C5422E">
          <w:pPr>
            <w:pStyle w:val="Header"/>
            <w:rPr>
              <w:rFonts w:cs="Arial"/>
              <w:sz w:val="16"/>
            </w:rPr>
          </w:pPr>
          <w:r>
            <w:rPr>
              <w:rFonts w:cs="Arial"/>
              <w:sz w:val="16"/>
            </w:rPr>
            <w:t xml:space="preserve">Equipo: </w:t>
          </w:r>
          <w:r w:rsidR="000722BA">
            <w:rPr>
              <w:rFonts w:cs="Arial"/>
              <w:sz w:val="16"/>
            </w:rPr>
            <w:t>Code Solutions</w:t>
          </w:r>
        </w:p>
      </w:tc>
      <w:tc>
        <w:tcPr>
          <w:tcW w:w="2814" w:type="dxa"/>
          <w:gridSpan w:val="2"/>
        </w:tcPr>
        <w:p w14:paraId="73A70E2E" w14:textId="77777777" w:rsidR="00C5422E" w:rsidRDefault="00C5422E">
          <w:pPr>
            <w:pStyle w:val="Header"/>
            <w:rPr>
              <w:rFonts w:cs="Arial"/>
              <w:sz w:val="16"/>
            </w:rPr>
          </w:pPr>
          <w:r>
            <w:rPr>
              <w:rFonts w:cs="Arial"/>
              <w:sz w:val="16"/>
            </w:rPr>
            <w:t xml:space="preserve">Última modificación: </w:t>
          </w:r>
        </w:p>
      </w:tc>
    </w:tr>
    <w:tr w:rsidR="00C5422E" w14:paraId="488D55B2" w14:textId="77777777">
      <w:tc>
        <w:tcPr>
          <w:tcW w:w="5830" w:type="dxa"/>
        </w:tcPr>
        <w:p w14:paraId="7ABED4F5" w14:textId="77777777" w:rsidR="00C5422E" w:rsidRDefault="00C5422E">
          <w:pPr>
            <w:pStyle w:val="Header"/>
            <w:rPr>
              <w:rFonts w:cs="Arial"/>
              <w:sz w:val="16"/>
            </w:rPr>
          </w:pPr>
          <w:r>
            <w:rPr>
              <w:rFonts w:cs="Arial"/>
              <w:sz w:val="16"/>
            </w:rPr>
            <w:t xml:space="preserve">Revisado por: </w:t>
          </w:r>
        </w:p>
      </w:tc>
      <w:tc>
        <w:tcPr>
          <w:tcW w:w="2814" w:type="dxa"/>
          <w:gridSpan w:val="2"/>
        </w:tcPr>
        <w:p w14:paraId="05FCA688" w14:textId="77777777" w:rsidR="00C5422E" w:rsidRDefault="00C5422E">
          <w:pPr>
            <w:pStyle w:val="Header"/>
            <w:rPr>
              <w:rFonts w:cs="Arial"/>
              <w:sz w:val="16"/>
            </w:rPr>
          </w:pPr>
          <w:r>
            <w:rPr>
              <w:rFonts w:cs="Arial"/>
              <w:sz w:val="16"/>
            </w:rPr>
            <w:t>Aprobado por:</w:t>
          </w:r>
        </w:p>
      </w:tc>
    </w:tr>
    <w:tr w:rsidR="00C5422E" w14:paraId="09FF9668" w14:textId="77777777">
      <w:tc>
        <w:tcPr>
          <w:tcW w:w="5830" w:type="dxa"/>
        </w:tcPr>
        <w:p w14:paraId="711D6088" w14:textId="77777777" w:rsidR="00C5422E" w:rsidRDefault="00C5422E">
          <w:pPr>
            <w:pStyle w:val="Header"/>
            <w:rPr>
              <w:rFonts w:cs="Arial"/>
              <w:sz w:val="16"/>
            </w:rPr>
          </w:pPr>
          <w:r>
            <w:rPr>
              <w:rFonts w:cs="Arial"/>
              <w:sz w:val="16"/>
            </w:rPr>
            <w:t>Versión: 1.0</w:t>
          </w:r>
        </w:p>
      </w:tc>
      <w:tc>
        <w:tcPr>
          <w:tcW w:w="2814" w:type="dxa"/>
          <w:gridSpan w:val="2"/>
        </w:tcPr>
        <w:p w14:paraId="0F0D3D91" w14:textId="77777777" w:rsidR="00C5422E" w:rsidRDefault="00C5422E">
          <w:pPr>
            <w:pStyle w:val="Header"/>
            <w:rPr>
              <w:rFonts w:cs="Arial"/>
              <w:sz w:val="16"/>
            </w:rPr>
          </w:pPr>
          <w:r>
            <w:rPr>
              <w:rFonts w:cs="Arial"/>
              <w:sz w:val="16"/>
            </w:rPr>
            <w:t xml:space="preserve">Página </w:t>
          </w:r>
          <w:r w:rsidR="00DB3D7B">
            <w:rPr>
              <w:rStyle w:val="PageNumber"/>
            </w:rPr>
            <w:fldChar w:fldCharType="begin"/>
          </w:r>
          <w:r>
            <w:rPr>
              <w:rStyle w:val="PageNumber"/>
            </w:rPr>
            <w:instrText xml:space="preserve"> PAGE </w:instrText>
          </w:r>
          <w:r w:rsidR="00DB3D7B">
            <w:rPr>
              <w:rStyle w:val="PageNumber"/>
            </w:rPr>
            <w:fldChar w:fldCharType="separate"/>
          </w:r>
          <w:r w:rsidR="004D7511">
            <w:rPr>
              <w:rStyle w:val="PageNumber"/>
              <w:noProof/>
            </w:rPr>
            <w:t>1</w:t>
          </w:r>
          <w:r w:rsidR="00DB3D7B">
            <w:rPr>
              <w:rStyle w:val="PageNumber"/>
            </w:rPr>
            <w:fldChar w:fldCharType="end"/>
          </w:r>
          <w:r>
            <w:rPr>
              <w:rStyle w:val="PageNumber"/>
            </w:rPr>
            <w:t xml:space="preserve"> </w:t>
          </w:r>
          <w:r>
            <w:rPr>
              <w:rStyle w:val="PageNumber"/>
              <w:sz w:val="16"/>
            </w:rPr>
            <w:t xml:space="preserve">de  </w:t>
          </w:r>
          <w:r w:rsidR="00DB3D7B">
            <w:rPr>
              <w:rStyle w:val="PageNumber"/>
            </w:rPr>
            <w:fldChar w:fldCharType="begin"/>
          </w:r>
          <w:r>
            <w:rPr>
              <w:rStyle w:val="PageNumber"/>
            </w:rPr>
            <w:instrText xml:space="preserve"> NUMPAGES </w:instrText>
          </w:r>
          <w:r w:rsidR="00DB3D7B">
            <w:rPr>
              <w:rStyle w:val="PageNumber"/>
            </w:rPr>
            <w:fldChar w:fldCharType="separate"/>
          </w:r>
          <w:r w:rsidR="004D7511">
            <w:rPr>
              <w:rStyle w:val="PageNumber"/>
              <w:noProof/>
            </w:rPr>
            <w:t>23</w:t>
          </w:r>
          <w:r w:rsidR="00DB3D7B">
            <w:rPr>
              <w:rStyle w:val="PageNumber"/>
            </w:rPr>
            <w:fldChar w:fldCharType="end"/>
          </w:r>
        </w:p>
      </w:tc>
    </w:tr>
  </w:tbl>
  <w:p w14:paraId="2D39C622" w14:textId="77777777" w:rsidR="00C5422E" w:rsidRDefault="00C54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45E7216"/>
    <w:lvl w:ilvl="0">
      <w:start w:val="1"/>
      <w:numFmt w:val="lowerLetter"/>
      <w:pStyle w:val="ListNumber2"/>
      <w:lvlText w:val="%1."/>
      <w:lvlJc w:val="left"/>
      <w:pPr>
        <w:tabs>
          <w:tab w:val="num" w:pos="720"/>
        </w:tabs>
        <w:ind w:left="720" w:hanging="360"/>
      </w:pPr>
      <w:rPr>
        <w:rFonts w:hint="default"/>
      </w:rPr>
    </w:lvl>
  </w:abstractNum>
  <w:abstractNum w:abstractNumId="1">
    <w:nsid w:val="FFFFFF88"/>
    <w:multiLevelType w:val="singleLevel"/>
    <w:tmpl w:val="EF229184"/>
    <w:lvl w:ilvl="0">
      <w:start w:val="1"/>
      <w:numFmt w:val="decimal"/>
      <w:pStyle w:val="ListNumber"/>
      <w:lvlText w:val="%1."/>
      <w:lvlJc w:val="left"/>
      <w:pPr>
        <w:tabs>
          <w:tab w:val="num" w:pos="360"/>
        </w:tabs>
        <w:ind w:left="360" w:hanging="360"/>
      </w:pPr>
    </w:lvl>
  </w:abstractNum>
  <w:abstractNum w:abstractNumId="2">
    <w:nsid w:val="FFFFFF89"/>
    <w:multiLevelType w:val="singleLevel"/>
    <w:tmpl w:val="E984FBC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83A45B5"/>
    <w:multiLevelType w:val="multilevel"/>
    <w:tmpl w:val="E86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A648D"/>
    <w:multiLevelType w:val="multilevel"/>
    <w:tmpl w:val="68A4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93B9E"/>
    <w:multiLevelType w:val="multilevel"/>
    <w:tmpl w:val="D3B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86D8C"/>
    <w:multiLevelType w:val="multilevel"/>
    <w:tmpl w:val="BA6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87C2E"/>
    <w:multiLevelType w:val="multilevel"/>
    <w:tmpl w:val="3F282C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306018B9"/>
    <w:multiLevelType w:val="multilevel"/>
    <w:tmpl w:val="E8DE1948"/>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E76176"/>
    <w:multiLevelType w:val="hybridMultilevel"/>
    <w:tmpl w:val="6BA4D4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8333C79"/>
    <w:multiLevelType w:val="multilevel"/>
    <w:tmpl w:val="55C0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9C444A"/>
    <w:multiLevelType w:val="hybridMultilevel"/>
    <w:tmpl w:val="D1BA8CB0"/>
    <w:lvl w:ilvl="0" w:tplc="0C0A0003">
      <w:start w:val="1"/>
      <w:numFmt w:val="bullet"/>
      <w:lvlText w:val="o"/>
      <w:lvlJc w:val="left"/>
      <w:pPr>
        <w:ind w:left="1068" w:hanging="360"/>
      </w:pPr>
      <w:rPr>
        <w:rFonts w:ascii="Courier New" w:hAnsi="Courier New"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C2219D5"/>
    <w:multiLevelType w:val="multilevel"/>
    <w:tmpl w:val="5C361E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3E144231"/>
    <w:multiLevelType w:val="multilevel"/>
    <w:tmpl w:val="3BB6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17674"/>
    <w:multiLevelType w:val="multilevel"/>
    <w:tmpl w:val="401A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12C1E"/>
    <w:multiLevelType w:val="hybridMultilevel"/>
    <w:tmpl w:val="58A4EC3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6">
    <w:nsid w:val="44604AED"/>
    <w:multiLevelType w:val="hybridMultilevel"/>
    <w:tmpl w:val="71E84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CA293A"/>
    <w:multiLevelType w:val="hybridMultilevel"/>
    <w:tmpl w:val="8A1CF2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57582400"/>
    <w:multiLevelType w:val="multilevel"/>
    <w:tmpl w:val="7EBA02E4"/>
    <w:lvl w:ilvl="0">
      <w:start w:val="5"/>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B5479A8"/>
    <w:multiLevelType w:val="multilevel"/>
    <w:tmpl w:val="BA6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8B7D2B"/>
    <w:multiLevelType w:val="multilevel"/>
    <w:tmpl w:val="5ED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CD6489"/>
    <w:multiLevelType w:val="multilevel"/>
    <w:tmpl w:val="3E7E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45107B"/>
    <w:multiLevelType w:val="multilevel"/>
    <w:tmpl w:val="F9E8C45A"/>
    <w:lvl w:ilvl="0">
      <w:start w:val="1"/>
      <w:numFmt w:val="lowerLetter"/>
      <w:lvlText w:val="%1)"/>
      <w:lvlJc w:val="left"/>
      <w:pPr>
        <w:tabs>
          <w:tab w:val="num" w:pos="2148"/>
        </w:tabs>
        <w:ind w:left="2148" w:hanging="360"/>
      </w:pPr>
      <w:rPr>
        <w:rFonts w:hint="default"/>
        <w:sz w:val="20"/>
      </w:rPr>
    </w:lvl>
    <w:lvl w:ilvl="1">
      <w:start w:val="1"/>
      <w:numFmt w:val="bullet"/>
      <w:lvlText w:val="o"/>
      <w:lvlJc w:val="left"/>
      <w:pPr>
        <w:tabs>
          <w:tab w:val="num" w:pos="2868"/>
        </w:tabs>
        <w:ind w:left="2868" w:hanging="360"/>
      </w:pPr>
      <w:rPr>
        <w:rFonts w:ascii="Courier New" w:hAnsi="Courier New" w:hint="default"/>
        <w:sz w:val="20"/>
      </w:rPr>
    </w:lvl>
    <w:lvl w:ilvl="2">
      <w:start w:val="1"/>
      <w:numFmt w:val="decimal"/>
      <w:lvlText w:val="%3."/>
      <w:lvlJc w:val="left"/>
      <w:pPr>
        <w:tabs>
          <w:tab w:val="num" w:pos="3588"/>
        </w:tabs>
        <w:ind w:left="3588" w:hanging="360"/>
      </w:pPr>
      <w:rPr>
        <w:rFonts w:ascii="Arial" w:hAnsi="Arial" w:cs="Arial" w:hint="default"/>
        <w:b/>
        <w:color w:val="000000"/>
        <w:sz w:val="22"/>
      </w:rPr>
    </w:lvl>
    <w:lvl w:ilvl="3">
      <w:start w:val="4"/>
      <w:numFmt w:val="decimal"/>
      <w:lvlText w:val="%4"/>
      <w:lvlJc w:val="left"/>
      <w:pPr>
        <w:ind w:left="4308" w:hanging="360"/>
      </w:pPr>
      <w:rPr>
        <w:rFonts w:hint="default"/>
        <w:b/>
      </w:rPr>
    </w:lvl>
    <w:lvl w:ilvl="4" w:tentative="1">
      <w:start w:val="1"/>
      <w:numFmt w:val="bullet"/>
      <w:lvlText w:val=""/>
      <w:lvlJc w:val="left"/>
      <w:pPr>
        <w:tabs>
          <w:tab w:val="num" w:pos="5028"/>
        </w:tabs>
        <w:ind w:left="5028" w:hanging="360"/>
      </w:pPr>
      <w:rPr>
        <w:rFonts w:ascii="Wingdings" w:hAnsi="Wingdings" w:hint="default"/>
        <w:sz w:val="20"/>
      </w:rPr>
    </w:lvl>
    <w:lvl w:ilvl="5" w:tentative="1">
      <w:start w:val="1"/>
      <w:numFmt w:val="bullet"/>
      <w:lvlText w:val=""/>
      <w:lvlJc w:val="left"/>
      <w:pPr>
        <w:tabs>
          <w:tab w:val="num" w:pos="5748"/>
        </w:tabs>
        <w:ind w:left="5748" w:hanging="360"/>
      </w:pPr>
      <w:rPr>
        <w:rFonts w:ascii="Wingdings" w:hAnsi="Wingdings" w:hint="default"/>
        <w:sz w:val="20"/>
      </w:rPr>
    </w:lvl>
    <w:lvl w:ilvl="6" w:tentative="1">
      <w:start w:val="1"/>
      <w:numFmt w:val="bullet"/>
      <w:lvlText w:val=""/>
      <w:lvlJc w:val="left"/>
      <w:pPr>
        <w:tabs>
          <w:tab w:val="num" w:pos="6468"/>
        </w:tabs>
        <w:ind w:left="6468" w:hanging="360"/>
      </w:pPr>
      <w:rPr>
        <w:rFonts w:ascii="Wingdings" w:hAnsi="Wingdings" w:hint="default"/>
        <w:sz w:val="20"/>
      </w:rPr>
    </w:lvl>
    <w:lvl w:ilvl="7" w:tentative="1">
      <w:start w:val="1"/>
      <w:numFmt w:val="bullet"/>
      <w:lvlText w:val=""/>
      <w:lvlJc w:val="left"/>
      <w:pPr>
        <w:tabs>
          <w:tab w:val="num" w:pos="7188"/>
        </w:tabs>
        <w:ind w:left="7188" w:hanging="360"/>
      </w:pPr>
      <w:rPr>
        <w:rFonts w:ascii="Wingdings" w:hAnsi="Wingdings" w:hint="default"/>
        <w:sz w:val="20"/>
      </w:rPr>
    </w:lvl>
    <w:lvl w:ilvl="8" w:tentative="1">
      <w:start w:val="1"/>
      <w:numFmt w:val="bullet"/>
      <w:lvlText w:val=""/>
      <w:lvlJc w:val="left"/>
      <w:pPr>
        <w:tabs>
          <w:tab w:val="num" w:pos="7908"/>
        </w:tabs>
        <w:ind w:left="7908" w:hanging="360"/>
      </w:pPr>
      <w:rPr>
        <w:rFonts w:ascii="Wingdings" w:hAnsi="Wingdings" w:hint="default"/>
        <w:sz w:val="20"/>
      </w:rPr>
    </w:lvl>
  </w:abstractNum>
  <w:abstractNum w:abstractNumId="23">
    <w:nsid w:val="73374B7A"/>
    <w:multiLevelType w:val="multilevel"/>
    <w:tmpl w:val="9580F122"/>
    <w:lvl w:ilvl="0">
      <w:start w:val="2"/>
      <w:numFmt w:val="decimal"/>
      <w:lvlText w:val="%1"/>
      <w:lvlJc w:val="left"/>
      <w:pPr>
        <w:ind w:left="380" w:hanging="380"/>
      </w:pPr>
      <w:rPr>
        <w:rFonts w:hint="default"/>
        <w:b/>
        <w:color w:val="000000"/>
      </w:rPr>
    </w:lvl>
    <w:lvl w:ilvl="1">
      <w:start w:val="1"/>
      <w:numFmt w:val="decimal"/>
      <w:lvlText w:val="%1.%2"/>
      <w:lvlJc w:val="left"/>
      <w:pPr>
        <w:ind w:left="1080" w:hanging="72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2160" w:hanging="1080"/>
      </w:pPr>
      <w:rPr>
        <w:rFonts w:hint="default"/>
        <w:b/>
        <w:color w:val="000000"/>
      </w:rPr>
    </w:lvl>
    <w:lvl w:ilvl="4">
      <w:start w:val="1"/>
      <w:numFmt w:val="decimal"/>
      <w:lvlText w:val="%1.%2.%3.%4.%5"/>
      <w:lvlJc w:val="left"/>
      <w:pPr>
        <w:ind w:left="2880" w:hanging="1440"/>
      </w:pPr>
      <w:rPr>
        <w:rFonts w:hint="default"/>
        <w:b/>
        <w:color w:val="000000"/>
      </w:rPr>
    </w:lvl>
    <w:lvl w:ilvl="5">
      <w:start w:val="1"/>
      <w:numFmt w:val="decimal"/>
      <w:lvlText w:val="%1.%2.%3.%4.%5.%6"/>
      <w:lvlJc w:val="left"/>
      <w:pPr>
        <w:ind w:left="3240" w:hanging="1440"/>
      </w:pPr>
      <w:rPr>
        <w:rFonts w:hint="default"/>
        <w:b/>
        <w:color w:val="000000"/>
      </w:rPr>
    </w:lvl>
    <w:lvl w:ilvl="6">
      <w:start w:val="1"/>
      <w:numFmt w:val="decimal"/>
      <w:lvlText w:val="%1.%2.%3.%4.%5.%6.%7"/>
      <w:lvlJc w:val="left"/>
      <w:pPr>
        <w:ind w:left="3960" w:hanging="1800"/>
      </w:pPr>
      <w:rPr>
        <w:rFonts w:hint="default"/>
        <w:b/>
        <w:color w:val="000000"/>
      </w:rPr>
    </w:lvl>
    <w:lvl w:ilvl="7">
      <w:start w:val="1"/>
      <w:numFmt w:val="decimal"/>
      <w:lvlText w:val="%1.%2.%3.%4.%5.%6.%7.%8"/>
      <w:lvlJc w:val="left"/>
      <w:pPr>
        <w:ind w:left="4320" w:hanging="1800"/>
      </w:pPr>
      <w:rPr>
        <w:rFonts w:hint="default"/>
        <w:b/>
        <w:color w:val="000000"/>
      </w:rPr>
    </w:lvl>
    <w:lvl w:ilvl="8">
      <w:start w:val="1"/>
      <w:numFmt w:val="decimal"/>
      <w:lvlText w:val="%1.%2.%3.%4.%5.%6.%7.%8.%9"/>
      <w:lvlJc w:val="left"/>
      <w:pPr>
        <w:ind w:left="5040" w:hanging="2160"/>
      </w:pPr>
      <w:rPr>
        <w:rFonts w:hint="default"/>
        <w:b/>
        <w:color w:val="000000"/>
      </w:rPr>
    </w:lvl>
  </w:abstractNum>
  <w:abstractNum w:abstractNumId="24">
    <w:nsid w:val="77221463"/>
    <w:multiLevelType w:val="multilevel"/>
    <w:tmpl w:val="A7C02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2"/>
  </w:num>
  <w:num w:numId="20">
    <w:abstractNumId w:val="8"/>
  </w:num>
  <w:num w:numId="21">
    <w:abstractNumId w:val="14"/>
  </w:num>
  <w:num w:numId="22">
    <w:abstractNumId w:val="13"/>
  </w:num>
  <w:num w:numId="23">
    <w:abstractNumId w:val="10"/>
  </w:num>
  <w:num w:numId="24">
    <w:abstractNumId w:val="24"/>
  </w:num>
  <w:num w:numId="25">
    <w:abstractNumId w:val="4"/>
  </w:num>
  <w:num w:numId="26">
    <w:abstractNumId w:val="3"/>
  </w:num>
  <w:num w:numId="27">
    <w:abstractNumId w:val="20"/>
  </w:num>
  <w:num w:numId="28">
    <w:abstractNumId w:val="21"/>
  </w:num>
  <w:num w:numId="29">
    <w:abstractNumId w:val="6"/>
  </w:num>
  <w:num w:numId="30">
    <w:abstractNumId w:val="5"/>
  </w:num>
  <w:num w:numId="31">
    <w:abstractNumId w:val="12"/>
  </w:num>
  <w:num w:numId="32">
    <w:abstractNumId w:val="16"/>
  </w:num>
  <w:num w:numId="33">
    <w:abstractNumId w:val="11"/>
  </w:num>
  <w:num w:numId="34">
    <w:abstractNumId w:val="23"/>
  </w:num>
  <w:num w:numId="35">
    <w:abstractNumId w:val="18"/>
  </w:num>
  <w:num w:numId="36">
    <w:abstractNumId w:val="19"/>
  </w:num>
  <w:num w:numId="37">
    <w:abstractNumId w:val="17"/>
  </w:num>
  <w:num w:numId="38">
    <w:abstractNumId w:val="9"/>
  </w:num>
  <w:num w:numId="3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6F"/>
    <w:rsid w:val="00003CC8"/>
    <w:rsid w:val="00004DA3"/>
    <w:rsid w:val="00014BA6"/>
    <w:rsid w:val="00026AA1"/>
    <w:rsid w:val="00064B0D"/>
    <w:rsid w:val="000722BA"/>
    <w:rsid w:val="0007753E"/>
    <w:rsid w:val="00081F09"/>
    <w:rsid w:val="000F107C"/>
    <w:rsid w:val="001040EA"/>
    <w:rsid w:val="00104A77"/>
    <w:rsid w:val="0010511E"/>
    <w:rsid w:val="001154DE"/>
    <w:rsid w:val="00121583"/>
    <w:rsid w:val="00132400"/>
    <w:rsid w:val="00136925"/>
    <w:rsid w:val="00191BB9"/>
    <w:rsid w:val="001A13C7"/>
    <w:rsid w:val="001B0526"/>
    <w:rsid w:val="001C26D4"/>
    <w:rsid w:val="002105B3"/>
    <w:rsid w:val="00241EB7"/>
    <w:rsid w:val="00260511"/>
    <w:rsid w:val="002A6C16"/>
    <w:rsid w:val="002D6C61"/>
    <w:rsid w:val="002F68D2"/>
    <w:rsid w:val="00317F15"/>
    <w:rsid w:val="00330FBA"/>
    <w:rsid w:val="003517D0"/>
    <w:rsid w:val="00354739"/>
    <w:rsid w:val="0037136E"/>
    <w:rsid w:val="003B5F62"/>
    <w:rsid w:val="003D5783"/>
    <w:rsid w:val="00414792"/>
    <w:rsid w:val="004155C7"/>
    <w:rsid w:val="00427BDA"/>
    <w:rsid w:val="00430D20"/>
    <w:rsid w:val="00435EF2"/>
    <w:rsid w:val="00481E5C"/>
    <w:rsid w:val="0048568C"/>
    <w:rsid w:val="0049075F"/>
    <w:rsid w:val="004C1CB3"/>
    <w:rsid w:val="004D7511"/>
    <w:rsid w:val="004E4D8D"/>
    <w:rsid w:val="004F473F"/>
    <w:rsid w:val="00507643"/>
    <w:rsid w:val="00516F1B"/>
    <w:rsid w:val="00524E63"/>
    <w:rsid w:val="00526358"/>
    <w:rsid w:val="00554CB8"/>
    <w:rsid w:val="00583208"/>
    <w:rsid w:val="0058348B"/>
    <w:rsid w:val="00585969"/>
    <w:rsid w:val="005875B6"/>
    <w:rsid w:val="005B7404"/>
    <w:rsid w:val="005D5E8F"/>
    <w:rsid w:val="005F546A"/>
    <w:rsid w:val="006043B6"/>
    <w:rsid w:val="0061210B"/>
    <w:rsid w:val="00614A2F"/>
    <w:rsid w:val="00615E1F"/>
    <w:rsid w:val="0061729F"/>
    <w:rsid w:val="00632AA9"/>
    <w:rsid w:val="00634EA8"/>
    <w:rsid w:val="006544A7"/>
    <w:rsid w:val="00660663"/>
    <w:rsid w:val="00686FE7"/>
    <w:rsid w:val="006959B9"/>
    <w:rsid w:val="006A4A21"/>
    <w:rsid w:val="006A54C0"/>
    <w:rsid w:val="006E0431"/>
    <w:rsid w:val="006E37F0"/>
    <w:rsid w:val="006E3F30"/>
    <w:rsid w:val="006F4CC2"/>
    <w:rsid w:val="00732EB0"/>
    <w:rsid w:val="00734157"/>
    <w:rsid w:val="007377AD"/>
    <w:rsid w:val="00781C10"/>
    <w:rsid w:val="007A0B52"/>
    <w:rsid w:val="007D7772"/>
    <w:rsid w:val="007D7FAE"/>
    <w:rsid w:val="007E0E02"/>
    <w:rsid w:val="007E7863"/>
    <w:rsid w:val="007F0C11"/>
    <w:rsid w:val="008010EF"/>
    <w:rsid w:val="00831946"/>
    <w:rsid w:val="00844EB6"/>
    <w:rsid w:val="00880668"/>
    <w:rsid w:val="008A0229"/>
    <w:rsid w:val="008C5955"/>
    <w:rsid w:val="00900302"/>
    <w:rsid w:val="00900C41"/>
    <w:rsid w:val="00900ECA"/>
    <w:rsid w:val="00917B7D"/>
    <w:rsid w:val="00946369"/>
    <w:rsid w:val="009479D5"/>
    <w:rsid w:val="009545FF"/>
    <w:rsid w:val="009B1C72"/>
    <w:rsid w:val="009B2598"/>
    <w:rsid w:val="009C48EF"/>
    <w:rsid w:val="009F497C"/>
    <w:rsid w:val="009F516B"/>
    <w:rsid w:val="009F6E80"/>
    <w:rsid w:val="00A1559B"/>
    <w:rsid w:val="00A429D6"/>
    <w:rsid w:val="00A42B0F"/>
    <w:rsid w:val="00A70FCA"/>
    <w:rsid w:val="00A91FD7"/>
    <w:rsid w:val="00AA244A"/>
    <w:rsid w:val="00AB7F96"/>
    <w:rsid w:val="00AC5C72"/>
    <w:rsid w:val="00AD0B02"/>
    <w:rsid w:val="00AE594A"/>
    <w:rsid w:val="00B0785D"/>
    <w:rsid w:val="00B10392"/>
    <w:rsid w:val="00B1110F"/>
    <w:rsid w:val="00B12A19"/>
    <w:rsid w:val="00B501BE"/>
    <w:rsid w:val="00B5098E"/>
    <w:rsid w:val="00B663D5"/>
    <w:rsid w:val="00B71932"/>
    <w:rsid w:val="00B75D5A"/>
    <w:rsid w:val="00BC5418"/>
    <w:rsid w:val="00BC77FE"/>
    <w:rsid w:val="00C07495"/>
    <w:rsid w:val="00C303A6"/>
    <w:rsid w:val="00C41E45"/>
    <w:rsid w:val="00C5422E"/>
    <w:rsid w:val="00C54C84"/>
    <w:rsid w:val="00C668D4"/>
    <w:rsid w:val="00C9066F"/>
    <w:rsid w:val="00CF3BDA"/>
    <w:rsid w:val="00D07AAE"/>
    <w:rsid w:val="00D47135"/>
    <w:rsid w:val="00D7548C"/>
    <w:rsid w:val="00D803CA"/>
    <w:rsid w:val="00DA1351"/>
    <w:rsid w:val="00DA264E"/>
    <w:rsid w:val="00DB3D7B"/>
    <w:rsid w:val="00DC6C51"/>
    <w:rsid w:val="00DD319F"/>
    <w:rsid w:val="00E2277B"/>
    <w:rsid w:val="00E2745C"/>
    <w:rsid w:val="00E540EA"/>
    <w:rsid w:val="00E57E4D"/>
    <w:rsid w:val="00E84A78"/>
    <w:rsid w:val="00EB66B6"/>
    <w:rsid w:val="00EE2B17"/>
    <w:rsid w:val="00EF3AE1"/>
    <w:rsid w:val="00F03D7F"/>
    <w:rsid w:val="00F041E5"/>
    <w:rsid w:val="00F11D0F"/>
    <w:rsid w:val="00F225A9"/>
    <w:rsid w:val="00F41008"/>
    <w:rsid w:val="00F45710"/>
    <w:rsid w:val="00F66842"/>
    <w:rsid w:val="00F9036E"/>
    <w:rsid w:val="00F94BD3"/>
    <w:rsid w:val="00FA6836"/>
    <w:rsid w:val="00FB5E32"/>
    <w:rsid w:val="00FC01D5"/>
    <w:rsid w:val="00FC5176"/>
    <w:rsid w:val="00FF3221"/>
    <w:rsid w:val="00FF7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21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6F1B"/>
    <w:pPr>
      <w:spacing w:after="120" w:line="360" w:lineRule="auto"/>
      <w:jc w:val="both"/>
    </w:pPr>
    <w:rPr>
      <w:rFonts w:ascii="Arial" w:hAnsi="Arial"/>
      <w:sz w:val="22"/>
      <w:szCs w:val="24"/>
      <w:lang w:val="es-CR"/>
    </w:rPr>
  </w:style>
  <w:style w:type="paragraph" w:styleId="Heading1">
    <w:name w:val="heading 1"/>
    <w:basedOn w:val="Normal"/>
    <w:next w:val="BodyText"/>
    <w:autoRedefine/>
    <w:qFormat/>
    <w:rsid w:val="00516F1B"/>
    <w:pPr>
      <w:keepNext/>
      <w:numPr>
        <w:numId w:val="1"/>
      </w:numPr>
      <w:tabs>
        <w:tab w:val="left" w:pos="360"/>
      </w:tabs>
      <w:spacing w:before="240" w:after="60"/>
      <w:outlineLvl w:val="0"/>
    </w:pPr>
    <w:rPr>
      <w:b/>
      <w:sz w:val="28"/>
      <w:szCs w:val="20"/>
    </w:rPr>
  </w:style>
  <w:style w:type="paragraph" w:styleId="Heading2">
    <w:name w:val="heading 2"/>
    <w:basedOn w:val="Normal"/>
    <w:next w:val="Normal"/>
    <w:qFormat/>
    <w:rsid w:val="00516F1B"/>
    <w:pPr>
      <w:keepNext/>
      <w:numPr>
        <w:ilvl w:val="1"/>
        <w:numId w:val="1"/>
      </w:numPr>
      <w:spacing w:before="240" w:after="60"/>
      <w:outlineLvl w:val="1"/>
    </w:pPr>
    <w:rPr>
      <w:b/>
      <w:iCs/>
      <w:sz w:val="26"/>
      <w:szCs w:val="20"/>
    </w:rPr>
  </w:style>
  <w:style w:type="paragraph" w:styleId="Heading3">
    <w:name w:val="heading 3"/>
    <w:basedOn w:val="Normal"/>
    <w:next w:val="Normal"/>
    <w:qFormat/>
    <w:rsid w:val="00516F1B"/>
    <w:pPr>
      <w:keepNext/>
      <w:numPr>
        <w:ilvl w:val="2"/>
        <w:numId w:val="1"/>
      </w:numPr>
      <w:spacing w:before="240" w:after="60"/>
      <w:outlineLvl w:val="2"/>
    </w:pPr>
    <w:rPr>
      <w:b/>
      <w:szCs w:val="20"/>
    </w:rPr>
  </w:style>
  <w:style w:type="paragraph" w:styleId="Heading4">
    <w:name w:val="heading 4"/>
    <w:basedOn w:val="Normal"/>
    <w:next w:val="Normal"/>
    <w:qFormat/>
    <w:rsid w:val="00516F1B"/>
    <w:pPr>
      <w:keepNext/>
      <w:numPr>
        <w:ilvl w:val="3"/>
        <w:numId w:val="1"/>
      </w:numPr>
      <w:spacing w:before="240" w:after="60"/>
      <w:outlineLvl w:val="3"/>
    </w:pPr>
    <w:rPr>
      <w:b/>
      <w:i/>
      <w:iCs/>
      <w:szCs w:val="20"/>
      <w:lang w:val="es-MX"/>
    </w:rPr>
  </w:style>
  <w:style w:type="paragraph" w:styleId="Heading5">
    <w:name w:val="heading 5"/>
    <w:basedOn w:val="Normal"/>
    <w:next w:val="Normal"/>
    <w:qFormat/>
    <w:rsid w:val="00516F1B"/>
    <w:pPr>
      <w:numPr>
        <w:ilvl w:val="4"/>
        <w:numId w:val="1"/>
      </w:numPr>
      <w:spacing w:before="240" w:after="60"/>
      <w:outlineLvl w:val="4"/>
    </w:pPr>
    <w:rPr>
      <w:szCs w:val="20"/>
    </w:rPr>
  </w:style>
  <w:style w:type="paragraph" w:styleId="Heading6">
    <w:name w:val="heading 6"/>
    <w:basedOn w:val="Normal"/>
    <w:next w:val="Normal"/>
    <w:qFormat/>
    <w:rsid w:val="00516F1B"/>
    <w:pPr>
      <w:numPr>
        <w:ilvl w:val="5"/>
        <w:numId w:val="1"/>
      </w:numPr>
      <w:spacing w:before="240" w:after="60"/>
      <w:outlineLvl w:val="5"/>
    </w:pPr>
    <w:rPr>
      <w:i/>
      <w:szCs w:val="20"/>
    </w:rPr>
  </w:style>
  <w:style w:type="paragraph" w:styleId="Heading7">
    <w:name w:val="heading 7"/>
    <w:basedOn w:val="Normal"/>
    <w:next w:val="Normal"/>
    <w:qFormat/>
    <w:rsid w:val="00516F1B"/>
    <w:pPr>
      <w:numPr>
        <w:ilvl w:val="6"/>
        <w:numId w:val="1"/>
      </w:numPr>
      <w:spacing w:before="240" w:after="60"/>
      <w:outlineLvl w:val="6"/>
    </w:pPr>
    <w:rPr>
      <w:sz w:val="20"/>
      <w:szCs w:val="20"/>
    </w:rPr>
  </w:style>
  <w:style w:type="paragraph" w:styleId="Heading8">
    <w:name w:val="heading 8"/>
    <w:basedOn w:val="Normal"/>
    <w:next w:val="Normal"/>
    <w:qFormat/>
    <w:rsid w:val="00516F1B"/>
    <w:pPr>
      <w:numPr>
        <w:ilvl w:val="7"/>
        <w:numId w:val="1"/>
      </w:numPr>
      <w:spacing w:before="240" w:after="60"/>
      <w:outlineLvl w:val="7"/>
    </w:pPr>
    <w:rPr>
      <w:i/>
      <w:sz w:val="20"/>
      <w:szCs w:val="20"/>
    </w:rPr>
  </w:style>
  <w:style w:type="paragraph" w:styleId="Heading9">
    <w:name w:val="heading 9"/>
    <w:basedOn w:val="Normal"/>
    <w:next w:val="Normal"/>
    <w:qFormat/>
    <w:rsid w:val="00516F1B"/>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16F1B"/>
  </w:style>
  <w:style w:type="paragraph" w:styleId="BodyTextIndent">
    <w:name w:val="Body Text Indent"/>
    <w:basedOn w:val="Normal"/>
    <w:rsid w:val="00516F1B"/>
    <w:pPr>
      <w:ind w:left="576"/>
    </w:pPr>
  </w:style>
  <w:style w:type="paragraph" w:styleId="Header">
    <w:name w:val="header"/>
    <w:basedOn w:val="Normal"/>
    <w:rsid w:val="00516F1B"/>
    <w:pPr>
      <w:spacing w:after="0" w:line="240" w:lineRule="auto"/>
      <w:jc w:val="left"/>
    </w:pPr>
    <w:rPr>
      <w:sz w:val="20"/>
      <w:szCs w:val="20"/>
    </w:rPr>
  </w:style>
  <w:style w:type="paragraph" w:styleId="Footer">
    <w:name w:val="footer"/>
    <w:basedOn w:val="Normal"/>
    <w:rsid w:val="00516F1B"/>
    <w:pPr>
      <w:tabs>
        <w:tab w:val="center" w:pos="4320"/>
        <w:tab w:val="right" w:pos="8640"/>
      </w:tabs>
    </w:pPr>
    <w:rPr>
      <w:sz w:val="20"/>
    </w:rPr>
  </w:style>
  <w:style w:type="paragraph" w:styleId="FootnoteText">
    <w:name w:val="footnote text"/>
    <w:basedOn w:val="Normal"/>
    <w:semiHidden/>
    <w:rsid w:val="00516F1B"/>
    <w:rPr>
      <w:sz w:val="20"/>
      <w:szCs w:val="20"/>
    </w:rPr>
  </w:style>
  <w:style w:type="character" w:styleId="FootnoteReference">
    <w:name w:val="footnote reference"/>
    <w:semiHidden/>
    <w:rsid w:val="00516F1B"/>
    <w:rPr>
      <w:vertAlign w:val="superscript"/>
    </w:rPr>
  </w:style>
  <w:style w:type="character" w:styleId="PageNumber">
    <w:name w:val="page number"/>
    <w:rsid w:val="00516F1B"/>
  </w:style>
  <w:style w:type="paragraph" w:styleId="BlockText">
    <w:name w:val="Block Text"/>
    <w:basedOn w:val="Normal"/>
    <w:rsid w:val="00516F1B"/>
    <w:pPr>
      <w:ind w:left="1440" w:right="1440"/>
    </w:pPr>
    <w:rPr>
      <w:szCs w:val="20"/>
    </w:rPr>
  </w:style>
  <w:style w:type="paragraph" w:customStyle="1" w:styleId="Tabletext">
    <w:name w:val="Table text"/>
    <w:basedOn w:val="Normal"/>
    <w:rsid w:val="00516F1B"/>
    <w:pPr>
      <w:spacing w:line="240" w:lineRule="auto"/>
      <w:jc w:val="left"/>
    </w:pPr>
    <w:rPr>
      <w:szCs w:val="20"/>
    </w:rPr>
  </w:style>
  <w:style w:type="paragraph" w:styleId="Title">
    <w:name w:val="Title"/>
    <w:basedOn w:val="Normal"/>
    <w:next w:val="BodyText"/>
    <w:qFormat/>
    <w:rsid w:val="00516F1B"/>
    <w:pPr>
      <w:tabs>
        <w:tab w:val="left" w:pos="720"/>
        <w:tab w:val="left" w:pos="1440"/>
        <w:tab w:val="left" w:pos="2010"/>
      </w:tabs>
      <w:spacing w:before="120" w:line="240" w:lineRule="auto"/>
      <w:jc w:val="center"/>
    </w:pPr>
    <w:rPr>
      <w:b/>
      <w:sz w:val="24"/>
      <w:szCs w:val="20"/>
      <w:lang w:val="es-MX"/>
    </w:rPr>
  </w:style>
  <w:style w:type="paragraph" w:styleId="Caption">
    <w:name w:val="caption"/>
    <w:basedOn w:val="Normal"/>
    <w:next w:val="BodyText"/>
    <w:qFormat/>
    <w:rsid w:val="00516F1B"/>
    <w:pPr>
      <w:spacing w:before="120"/>
    </w:pPr>
    <w:rPr>
      <w:b/>
      <w:sz w:val="20"/>
      <w:szCs w:val="20"/>
    </w:rPr>
  </w:style>
  <w:style w:type="paragraph" w:styleId="ListNumber2">
    <w:name w:val="List Number 2"/>
    <w:basedOn w:val="Normal"/>
    <w:rsid w:val="00516F1B"/>
    <w:pPr>
      <w:numPr>
        <w:numId w:val="4"/>
      </w:numPr>
    </w:pPr>
  </w:style>
  <w:style w:type="paragraph" w:styleId="ListNumber">
    <w:name w:val="List Number"/>
    <w:basedOn w:val="Normal"/>
    <w:rsid w:val="00516F1B"/>
    <w:pPr>
      <w:numPr>
        <w:numId w:val="2"/>
      </w:numPr>
    </w:pPr>
    <w:rPr>
      <w:lang w:val="es-MX"/>
    </w:rPr>
  </w:style>
  <w:style w:type="paragraph" w:styleId="ListBullet">
    <w:name w:val="List Bullet"/>
    <w:basedOn w:val="Normal"/>
    <w:autoRedefine/>
    <w:rsid w:val="00516F1B"/>
    <w:pPr>
      <w:numPr>
        <w:numId w:val="3"/>
      </w:numPr>
    </w:pPr>
  </w:style>
  <w:style w:type="paragraph" w:styleId="TableofFigures">
    <w:name w:val="table of figures"/>
    <w:basedOn w:val="Normal"/>
    <w:next w:val="Normal"/>
    <w:semiHidden/>
    <w:rsid w:val="00516F1B"/>
    <w:pPr>
      <w:spacing w:line="240" w:lineRule="auto"/>
      <w:ind w:left="450" w:hanging="450"/>
    </w:pPr>
  </w:style>
  <w:style w:type="paragraph" w:styleId="TOC1">
    <w:name w:val="toc 1"/>
    <w:basedOn w:val="Normal"/>
    <w:next w:val="Normal"/>
    <w:autoRedefine/>
    <w:semiHidden/>
    <w:rsid w:val="00516F1B"/>
    <w:pPr>
      <w:spacing w:line="240" w:lineRule="auto"/>
    </w:pPr>
  </w:style>
  <w:style w:type="paragraph" w:customStyle="1" w:styleId="Title16">
    <w:name w:val="Title 16"/>
    <w:basedOn w:val="Title"/>
    <w:next w:val="BodyText"/>
    <w:rsid w:val="00516F1B"/>
    <w:pPr>
      <w:spacing w:before="90" w:after="90"/>
    </w:pPr>
    <w:rPr>
      <w:sz w:val="32"/>
    </w:rPr>
  </w:style>
  <w:style w:type="paragraph" w:customStyle="1" w:styleId="Title12">
    <w:name w:val="Title 12"/>
    <w:basedOn w:val="Title16"/>
    <w:rsid w:val="00516F1B"/>
    <w:rPr>
      <w:sz w:val="24"/>
    </w:rPr>
  </w:style>
  <w:style w:type="paragraph" w:customStyle="1" w:styleId="Title14">
    <w:name w:val="Title 14"/>
    <w:basedOn w:val="Title12"/>
    <w:next w:val="BodyText"/>
    <w:rsid w:val="00516F1B"/>
    <w:rPr>
      <w:sz w:val="28"/>
    </w:rPr>
  </w:style>
  <w:style w:type="paragraph" w:styleId="TOC2">
    <w:name w:val="toc 2"/>
    <w:basedOn w:val="Normal"/>
    <w:next w:val="Normal"/>
    <w:semiHidden/>
    <w:rsid w:val="00516F1B"/>
    <w:pPr>
      <w:spacing w:line="240" w:lineRule="auto"/>
      <w:ind w:left="225"/>
    </w:pPr>
  </w:style>
  <w:style w:type="paragraph" w:styleId="TOC3">
    <w:name w:val="toc 3"/>
    <w:basedOn w:val="Normal"/>
    <w:next w:val="Normal"/>
    <w:semiHidden/>
    <w:rsid w:val="00516F1B"/>
    <w:pPr>
      <w:ind w:left="440"/>
    </w:pPr>
  </w:style>
  <w:style w:type="paragraph" w:styleId="TOC4">
    <w:name w:val="toc 4"/>
    <w:basedOn w:val="Normal"/>
    <w:next w:val="Normal"/>
    <w:semiHidden/>
    <w:rsid w:val="00516F1B"/>
    <w:pPr>
      <w:spacing w:line="240" w:lineRule="auto"/>
      <w:ind w:left="660"/>
    </w:pPr>
  </w:style>
  <w:style w:type="paragraph" w:styleId="TOC5">
    <w:name w:val="toc 5"/>
    <w:basedOn w:val="Normal"/>
    <w:next w:val="Normal"/>
    <w:semiHidden/>
    <w:rsid w:val="00516F1B"/>
    <w:pPr>
      <w:spacing w:line="240" w:lineRule="auto"/>
      <w:ind w:left="885"/>
    </w:pPr>
  </w:style>
  <w:style w:type="paragraph" w:styleId="TOC6">
    <w:name w:val="toc 6"/>
    <w:basedOn w:val="Normal"/>
    <w:next w:val="Normal"/>
    <w:semiHidden/>
    <w:rsid w:val="00516F1B"/>
    <w:pPr>
      <w:spacing w:line="240" w:lineRule="auto"/>
      <w:ind w:left="1110"/>
    </w:pPr>
  </w:style>
  <w:style w:type="paragraph" w:styleId="TOC7">
    <w:name w:val="toc 7"/>
    <w:basedOn w:val="Normal"/>
    <w:next w:val="Normal"/>
    <w:semiHidden/>
    <w:rsid w:val="00516F1B"/>
    <w:pPr>
      <w:spacing w:line="240" w:lineRule="auto"/>
      <w:ind w:left="1320"/>
    </w:pPr>
  </w:style>
  <w:style w:type="paragraph" w:styleId="TOC8">
    <w:name w:val="toc 8"/>
    <w:basedOn w:val="Normal"/>
    <w:next w:val="Normal"/>
    <w:semiHidden/>
    <w:rsid w:val="00516F1B"/>
    <w:pPr>
      <w:spacing w:line="240" w:lineRule="auto"/>
      <w:ind w:left="1545"/>
    </w:pPr>
  </w:style>
  <w:style w:type="paragraph" w:styleId="TOC9">
    <w:name w:val="toc 9"/>
    <w:basedOn w:val="Normal"/>
    <w:next w:val="Normal"/>
    <w:semiHidden/>
    <w:rsid w:val="00516F1B"/>
    <w:pPr>
      <w:spacing w:line="240" w:lineRule="auto"/>
      <w:ind w:left="1770"/>
    </w:pPr>
  </w:style>
  <w:style w:type="paragraph" w:styleId="BalloonText">
    <w:name w:val="Balloon Text"/>
    <w:basedOn w:val="Normal"/>
    <w:link w:val="BalloonTextChar"/>
    <w:rsid w:val="00614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14A2F"/>
    <w:rPr>
      <w:rFonts w:ascii="Tahoma" w:hAnsi="Tahoma" w:cs="Tahoma"/>
      <w:sz w:val="16"/>
      <w:szCs w:val="16"/>
      <w:lang w:val="es-CR"/>
    </w:rPr>
  </w:style>
  <w:style w:type="paragraph" w:styleId="NormalWeb">
    <w:name w:val="Normal (Web)"/>
    <w:basedOn w:val="Normal"/>
    <w:uiPriority w:val="99"/>
    <w:unhideWhenUsed/>
    <w:rsid w:val="000722BA"/>
    <w:pPr>
      <w:spacing w:before="100" w:beforeAutospacing="1" w:after="100" w:afterAutospacing="1" w:line="240" w:lineRule="auto"/>
      <w:jc w:val="left"/>
    </w:pPr>
    <w:rPr>
      <w:rFonts w:ascii="Times New Roman" w:hAnsi="Times New Roman"/>
      <w:sz w:val="24"/>
      <w:lang w:eastAsia="es-CR"/>
    </w:rPr>
  </w:style>
  <w:style w:type="paragraph" w:styleId="ListParagraph">
    <w:name w:val="List Paragraph"/>
    <w:basedOn w:val="Normal"/>
    <w:uiPriority w:val="34"/>
    <w:qFormat/>
    <w:rsid w:val="000722BA"/>
    <w:pPr>
      <w:spacing w:after="160" w:line="259" w:lineRule="auto"/>
      <w:ind w:left="720"/>
      <w:contextualSpacing/>
      <w:jc w:val="left"/>
    </w:pPr>
    <w:rPr>
      <w:rFonts w:asciiTheme="minorHAnsi" w:eastAsiaTheme="minorHAnsi" w:hAnsiTheme="minorHAnsi" w:cstheme="minorBidi"/>
      <w:szCs w:val="22"/>
    </w:rPr>
  </w:style>
  <w:style w:type="paragraph" w:customStyle="1" w:styleId="Body">
    <w:name w:val="Body"/>
    <w:rsid w:val="000722BA"/>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6F1B"/>
    <w:pPr>
      <w:spacing w:after="120" w:line="360" w:lineRule="auto"/>
      <w:jc w:val="both"/>
    </w:pPr>
    <w:rPr>
      <w:rFonts w:ascii="Arial" w:hAnsi="Arial"/>
      <w:sz w:val="22"/>
      <w:szCs w:val="24"/>
      <w:lang w:val="es-CR"/>
    </w:rPr>
  </w:style>
  <w:style w:type="paragraph" w:styleId="Heading1">
    <w:name w:val="heading 1"/>
    <w:basedOn w:val="Normal"/>
    <w:next w:val="BodyText"/>
    <w:autoRedefine/>
    <w:qFormat/>
    <w:rsid w:val="00516F1B"/>
    <w:pPr>
      <w:keepNext/>
      <w:numPr>
        <w:numId w:val="1"/>
      </w:numPr>
      <w:tabs>
        <w:tab w:val="left" w:pos="360"/>
      </w:tabs>
      <w:spacing w:before="240" w:after="60"/>
      <w:outlineLvl w:val="0"/>
    </w:pPr>
    <w:rPr>
      <w:b/>
      <w:sz w:val="28"/>
      <w:szCs w:val="20"/>
    </w:rPr>
  </w:style>
  <w:style w:type="paragraph" w:styleId="Heading2">
    <w:name w:val="heading 2"/>
    <w:basedOn w:val="Normal"/>
    <w:next w:val="Normal"/>
    <w:qFormat/>
    <w:rsid w:val="00516F1B"/>
    <w:pPr>
      <w:keepNext/>
      <w:numPr>
        <w:ilvl w:val="1"/>
        <w:numId w:val="1"/>
      </w:numPr>
      <w:spacing w:before="240" w:after="60"/>
      <w:outlineLvl w:val="1"/>
    </w:pPr>
    <w:rPr>
      <w:b/>
      <w:iCs/>
      <w:sz w:val="26"/>
      <w:szCs w:val="20"/>
    </w:rPr>
  </w:style>
  <w:style w:type="paragraph" w:styleId="Heading3">
    <w:name w:val="heading 3"/>
    <w:basedOn w:val="Normal"/>
    <w:next w:val="Normal"/>
    <w:qFormat/>
    <w:rsid w:val="00516F1B"/>
    <w:pPr>
      <w:keepNext/>
      <w:numPr>
        <w:ilvl w:val="2"/>
        <w:numId w:val="1"/>
      </w:numPr>
      <w:spacing w:before="240" w:after="60"/>
      <w:outlineLvl w:val="2"/>
    </w:pPr>
    <w:rPr>
      <w:b/>
      <w:szCs w:val="20"/>
    </w:rPr>
  </w:style>
  <w:style w:type="paragraph" w:styleId="Heading4">
    <w:name w:val="heading 4"/>
    <w:basedOn w:val="Normal"/>
    <w:next w:val="Normal"/>
    <w:qFormat/>
    <w:rsid w:val="00516F1B"/>
    <w:pPr>
      <w:keepNext/>
      <w:numPr>
        <w:ilvl w:val="3"/>
        <w:numId w:val="1"/>
      </w:numPr>
      <w:spacing w:before="240" w:after="60"/>
      <w:outlineLvl w:val="3"/>
    </w:pPr>
    <w:rPr>
      <w:b/>
      <w:i/>
      <w:iCs/>
      <w:szCs w:val="20"/>
      <w:lang w:val="es-MX"/>
    </w:rPr>
  </w:style>
  <w:style w:type="paragraph" w:styleId="Heading5">
    <w:name w:val="heading 5"/>
    <w:basedOn w:val="Normal"/>
    <w:next w:val="Normal"/>
    <w:qFormat/>
    <w:rsid w:val="00516F1B"/>
    <w:pPr>
      <w:numPr>
        <w:ilvl w:val="4"/>
        <w:numId w:val="1"/>
      </w:numPr>
      <w:spacing w:before="240" w:after="60"/>
      <w:outlineLvl w:val="4"/>
    </w:pPr>
    <w:rPr>
      <w:szCs w:val="20"/>
    </w:rPr>
  </w:style>
  <w:style w:type="paragraph" w:styleId="Heading6">
    <w:name w:val="heading 6"/>
    <w:basedOn w:val="Normal"/>
    <w:next w:val="Normal"/>
    <w:qFormat/>
    <w:rsid w:val="00516F1B"/>
    <w:pPr>
      <w:numPr>
        <w:ilvl w:val="5"/>
        <w:numId w:val="1"/>
      </w:numPr>
      <w:spacing w:before="240" w:after="60"/>
      <w:outlineLvl w:val="5"/>
    </w:pPr>
    <w:rPr>
      <w:i/>
      <w:szCs w:val="20"/>
    </w:rPr>
  </w:style>
  <w:style w:type="paragraph" w:styleId="Heading7">
    <w:name w:val="heading 7"/>
    <w:basedOn w:val="Normal"/>
    <w:next w:val="Normal"/>
    <w:qFormat/>
    <w:rsid w:val="00516F1B"/>
    <w:pPr>
      <w:numPr>
        <w:ilvl w:val="6"/>
        <w:numId w:val="1"/>
      </w:numPr>
      <w:spacing w:before="240" w:after="60"/>
      <w:outlineLvl w:val="6"/>
    </w:pPr>
    <w:rPr>
      <w:sz w:val="20"/>
      <w:szCs w:val="20"/>
    </w:rPr>
  </w:style>
  <w:style w:type="paragraph" w:styleId="Heading8">
    <w:name w:val="heading 8"/>
    <w:basedOn w:val="Normal"/>
    <w:next w:val="Normal"/>
    <w:qFormat/>
    <w:rsid w:val="00516F1B"/>
    <w:pPr>
      <w:numPr>
        <w:ilvl w:val="7"/>
        <w:numId w:val="1"/>
      </w:numPr>
      <w:spacing w:before="240" w:after="60"/>
      <w:outlineLvl w:val="7"/>
    </w:pPr>
    <w:rPr>
      <w:i/>
      <w:sz w:val="20"/>
      <w:szCs w:val="20"/>
    </w:rPr>
  </w:style>
  <w:style w:type="paragraph" w:styleId="Heading9">
    <w:name w:val="heading 9"/>
    <w:basedOn w:val="Normal"/>
    <w:next w:val="Normal"/>
    <w:qFormat/>
    <w:rsid w:val="00516F1B"/>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16F1B"/>
  </w:style>
  <w:style w:type="paragraph" w:styleId="BodyTextIndent">
    <w:name w:val="Body Text Indent"/>
    <w:basedOn w:val="Normal"/>
    <w:rsid w:val="00516F1B"/>
    <w:pPr>
      <w:ind w:left="576"/>
    </w:pPr>
  </w:style>
  <w:style w:type="paragraph" w:styleId="Header">
    <w:name w:val="header"/>
    <w:basedOn w:val="Normal"/>
    <w:rsid w:val="00516F1B"/>
    <w:pPr>
      <w:spacing w:after="0" w:line="240" w:lineRule="auto"/>
      <w:jc w:val="left"/>
    </w:pPr>
    <w:rPr>
      <w:sz w:val="20"/>
      <w:szCs w:val="20"/>
    </w:rPr>
  </w:style>
  <w:style w:type="paragraph" w:styleId="Footer">
    <w:name w:val="footer"/>
    <w:basedOn w:val="Normal"/>
    <w:rsid w:val="00516F1B"/>
    <w:pPr>
      <w:tabs>
        <w:tab w:val="center" w:pos="4320"/>
        <w:tab w:val="right" w:pos="8640"/>
      </w:tabs>
    </w:pPr>
    <w:rPr>
      <w:sz w:val="20"/>
    </w:rPr>
  </w:style>
  <w:style w:type="paragraph" w:styleId="FootnoteText">
    <w:name w:val="footnote text"/>
    <w:basedOn w:val="Normal"/>
    <w:semiHidden/>
    <w:rsid w:val="00516F1B"/>
    <w:rPr>
      <w:sz w:val="20"/>
      <w:szCs w:val="20"/>
    </w:rPr>
  </w:style>
  <w:style w:type="character" w:styleId="FootnoteReference">
    <w:name w:val="footnote reference"/>
    <w:semiHidden/>
    <w:rsid w:val="00516F1B"/>
    <w:rPr>
      <w:vertAlign w:val="superscript"/>
    </w:rPr>
  </w:style>
  <w:style w:type="character" w:styleId="PageNumber">
    <w:name w:val="page number"/>
    <w:rsid w:val="00516F1B"/>
  </w:style>
  <w:style w:type="paragraph" w:styleId="BlockText">
    <w:name w:val="Block Text"/>
    <w:basedOn w:val="Normal"/>
    <w:rsid w:val="00516F1B"/>
    <w:pPr>
      <w:ind w:left="1440" w:right="1440"/>
    </w:pPr>
    <w:rPr>
      <w:szCs w:val="20"/>
    </w:rPr>
  </w:style>
  <w:style w:type="paragraph" w:customStyle="1" w:styleId="Tabletext">
    <w:name w:val="Table text"/>
    <w:basedOn w:val="Normal"/>
    <w:rsid w:val="00516F1B"/>
    <w:pPr>
      <w:spacing w:line="240" w:lineRule="auto"/>
      <w:jc w:val="left"/>
    </w:pPr>
    <w:rPr>
      <w:szCs w:val="20"/>
    </w:rPr>
  </w:style>
  <w:style w:type="paragraph" w:styleId="Title">
    <w:name w:val="Title"/>
    <w:basedOn w:val="Normal"/>
    <w:next w:val="BodyText"/>
    <w:qFormat/>
    <w:rsid w:val="00516F1B"/>
    <w:pPr>
      <w:tabs>
        <w:tab w:val="left" w:pos="720"/>
        <w:tab w:val="left" w:pos="1440"/>
        <w:tab w:val="left" w:pos="2010"/>
      </w:tabs>
      <w:spacing w:before="120" w:line="240" w:lineRule="auto"/>
      <w:jc w:val="center"/>
    </w:pPr>
    <w:rPr>
      <w:b/>
      <w:sz w:val="24"/>
      <w:szCs w:val="20"/>
      <w:lang w:val="es-MX"/>
    </w:rPr>
  </w:style>
  <w:style w:type="paragraph" w:styleId="Caption">
    <w:name w:val="caption"/>
    <w:basedOn w:val="Normal"/>
    <w:next w:val="BodyText"/>
    <w:qFormat/>
    <w:rsid w:val="00516F1B"/>
    <w:pPr>
      <w:spacing w:before="120"/>
    </w:pPr>
    <w:rPr>
      <w:b/>
      <w:sz w:val="20"/>
      <w:szCs w:val="20"/>
    </w:rPr>
  </w:style>
  <w:style w:type="paragraph" w:styleId="ListNumber2">
    <w:name w:val="List Number 2"/>
    <w:basedOn w:val="Normal"/>
    <w:rsid w:val="00516F1B"/>
    <w:pPr>
      <w:numPr>
        <w:numId w:val="4"/>
      </w:numPr>
    </w:pPr>
  </w:style>
  <w:style w:type="paragraph" w:styleId="ListNumber">
    <w:name w:val="List Number"/>
    <w:basedOn w:val="Normal"/>
    <w:rsid w:val="00516F1B"/>
    <w:pPr>
      <w:numPr>
        <w:numId w:val="2"/>
      </w:numPr>
    </w:pPr>
    <w:rPr>
      <w:lang w:val="es-MX"/>
    </w:rPr>
  </w:style>
  <w:style w:type="paragraph" w:styleId="ListBullet">
    <w:name w:val="List Bullet"/>
    <w:basedOn w:val="Normal"/>
    <w:autoRedefine/>
    <w:rsid w:val="00516F1B"/>
    <w:pPr>
      <w:numPr>
        <w:numId w:val="3"/>
      </w:numPr>
    </w:pPr>
  </w:style>
  <w:style w:type="paragraph" w:styleId="TableofFigures">
    <w:name w:val="table of figures"/>
    <w:basedOn w:val="Normal"/>
    <w:next w:val="Normal"/>
    <w:semiHidden/>
    <w:rsid w:val="00516F1B"/>
    <w:pPr>
      <w:spacing w:line="240" w:lineRule="auto"/>
      <w:ind w:left="450" w:hanging="450"/>
    </w:pPr>
  </w:style>
  <w:style w:type="paragraph" w:styleId="TOC1">
    <w:name w:val="toc 1"/>
    <w:basedOn w:val="Normal"/>
    <w:next w:val="Normal"/>
    <w:autoRedefine/>
    <w:semiHidden/>
    <w:rsid w:val="00516F1B"/>
    <w:pPr>
      <w:spacing w:line="240" w:lineRule="auto"/>
    </w:pPr>
  </w:style>
  <w:style w:type="paragraph" w:customStyle="1" w:styleId="Title16">
    <w:name w:val="Title 16"/>
    <w:basedOn w:val="Title"/>
    <w:next w:val="BodyText"/>
    <w:rsid w:val="00516F1B"/>
    <w:pPr>
      <w:spacing w:before="90" w:after="90"/>
    </w:pPr>
    <w:rPr>
      <w:sz w:val="32"/>
    </w:rPr>
  </w:style>
  <w:style w:type="paragraph" w:customStyle="1" w:styleId="Title12">
    <w:name w:val="Title 12"/>
    <w:basedOn w:val="Title16"/>
    <w:rsid w:val="00516F1B"/>
    <w:rPr>
      <w:sz w:val="24"/>
    </w:rPr>
  </w:style>
  <w:style w:type="paragraph" w:customStyle="1" w:styleId="Title14">
    <w:name w:val="Title 14"/>
    <w:basedOn w:val="Title12"/>
    <w:next w:val="BodyText"/>
    <w:rsid w:val="00516F1B"/>
    <w:rPr>
      <w:sz w:val="28"/>
    </w:rPr>
  </w:style>
  <w:style w:type="paragraph" w:styleId="TOC2">
    <w:name w:val="toc 2"/>
    <w:basedOn w:val="Normal"/>
    <w:next w:val="Normal"/>
    <w:semiHidden/>
    <w:rsid w:val="00516F1B"/>
    <w:pPr>
      <w:spacing w:line="240" w:lineRule="auto"/>
      <w:ind w:left="225"/>
    </w:pPr>
  </w:style>
  <w:style w:type="paragraph" w:styleId="TOC3">
    <w:name w:val="toc 3"/>
    <w:basedOn w:val="Normal"/>
    <w:next w:val="Normal"/>
    <w:semiHidden/>
    <w:rsid w:val="00516F1B"/>
    <w:pPr>
      <w:ind w:left="440"/>
    </w:pPr>
  </w:style>
  <w:style w:type="paragraph" w:styleId="TOC4">
    <w:name w:val="toc 4"/>
    <w:basedOn w:val="Normal"/>
    <w:next w:val="Normal"/>
    <w:semiHidden/>
    <w:rsid w:val="00516F1B"/>
    <w:pPr>
      <w:spacing w:line="240" w:lineRule="auto"/>
      <w:ind w:left="660"/>
    </w:pPr>
  </w:style>
  <w:style w:type="paragraph" w:styleId="TOC5">
    <w:name w:val="toc 5"/>
    <w:basedOn w:val="Normal"/>
    <w:next w:val="Normal"/>
    <w:semiHidden/>
    <w:rsid w:val="00516F1B"/>
    <w:pPr>
      <w:spacing w:line="240" w:lineRule="auto"/>
      <w:ind w:left="885"/>
    </w:pPr>
  </w:style>
  <w:style w:type="paragraph" w:styleId="TOC6">
    <w:name w:val="toc 6"/>
    <w:basedOn w:val="Normal"/>
    <w:next w:val="Normal"/>
    <w:semiHidden/>
    <w:rsid w:val="00516F1B"/>
    <w:pPr>
      <w:spacing w:line="240" w:lineRule="auto"/>
      <w:ind w:left="1110"/>
    </w:pPr>
  </w:style>
  <w:style w:type="paragraph" w:styleId="TOC7">
    <w:name w:val="toc 7"/>
    <w:basedOn w:val="Normal"/>
    <w:next w:val="Normal"/>
    <w:semiHidden/>
    <w:rsid w:val="00516F1B"/>
    <w:pPr>
      <w:spacing w:line="240" w:lineRule="auto"/>
      <w:ind w:left="1320"/>
    </w:pPr>
  </w:style>
  <w:style w:type="paragraph" w:styleId="TOC8">
    <w:name w:val="toc 8"/>
    <w:basedOn w:val="Normal"/>
    <w:next w:val="Normal"/>
    <w:semiHidden/>
    <w:rsid w:val="00516F1B"/>
    <w:pPr>
      <w:spacing w:line="240" w:lineRule="auto"/>
      <w:ind w:left="1545"/>
    </w:pPr>
  </w:style>
  <w:style w:type="paragraph" w:styleId="TOC9">
    <w:name w:val="toc 9"/>
    <w:basedOn w:val="Normal"/>
    <w:next w:val="Normal"/>
    <w:semiHidden/>
    <w:rsid w:val="00516F1B"/>
    <w:pPr>
      <w:spacing w:line="240" w:lineRule="auto"/>
      <w:ind w:left="1770"/>
    </w:pPr>
  </w:style>
  <w:style w:type="paragraph" w:styleId="BalloonText">
    <w:name w:val="Balloon Text"/>
    <w:basedOn w:val="Normal"/>
    <w:link w:val="BalloonTextChar"/>
    <w:rsid w:val="00614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14A2F"/>
    <w:rPr>
      <w:rFonts w:ascii="Tahoma" w:hAnsi="Tahoma" w:cs="Tahoma"/>
      <w:sz w:val="16"/>
      <w:szCs w:val="16"/>
      <w:lang w:val="es-CR"/>
    </w:rPr>
  </w:style>
  <w:style w:type="paragraph" w:styleId="NormalWeb">
    <w:name w:val="Normal (Web)"/>
    <w:basedOn w:val="Normal"/>
    <w:uiPriority w:val="99"/>
    <w:unhideWhenUsed/>
    <w:rsid w:val="000722BA"/>
    <w:pPr>
      <w:spacing w:before="100" w:beforeAutospacing="1" w:after="100" w:afterAutospacing="1" w:line="240" w:lineRule="auto"/>
      <w:jc w:val="left"/>
    </w:pPr>
    <w:rPr>
      <w:rFonts w:ascii="Times New Roman" w:hAnsi="Times New Roman"/>
      <w:sz w:val="24"/>
      <w:lang w:eastAsia="es-CR"/>
    </w:rPr>
  </w:style>
  <w:style w:type="paragraph" w:styleId="ListParagraph">
    <w:name w:val="List Paragraph"/>
    <w:basedOn w:val="Normal"/>
    <w:uiPriority w:val="34"/>
    <w:qFormat/>
    <w:rsid w:val="000722BA"/>
    <w:pPr>
      <w:spacing w:after="160" w:line="259" w:lineRule="auto"/>
      <w:ind w:left="720"/>
      <w:contextualSpacing/>
      <w:jc w:val="left"/>
    </w:pPr>
    <w:rPr>
      <w:rFonts w:asciiTheme="minorHAnsi" w:eastAsiaTheme="minorHAnsi" w:hAnsiTheme="minorHAnsi" w:cstheme="minorBidi"/>
      <w:szCs w:val="22"/>
    </w:rPr>
  </w:style>
  <w:style w:type="paragraph" w:customStyle="1" w:styleId="Body">
    <w:name w:val="Body"/>
    <w:rsid w:val="000722BA"/>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cortes.CENFOTEC\Application%20Data\Microsoft\Templates\Documentos%20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8474B-F6C6-44A3-8A23-7E6341B3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Documentos Proyecto 1.dot</Template>
  <TotalTime>2</TotalTime>
  <Pages>23</Pages>
  <Words>3517</Words>
  <Characters>19349</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de la IEEE  1998</vt:lpstr>
      <vt:lpstr>Plantilla de la IEEE  1998</vt:lpstr>
    </vt:vector>
  </TitlesOfParts>
  <Company>CWD</Company>
  <LinksUpToDate>false</LinksUpToDate>
  <CharactersWithSpaces>22821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la IEEE  1998</dc:title>
  <dc:creator>....</dc:creator>
  <cp:lastModifiedBy>David Brenes</cp:lastModifiedBy>
  <cp:revision>4</cp:revision>
  <cp:lastPrinted>2002-06-19T18:03:00Z</cp:lastPrinted>
  <dcterms:created xsi:type="dcterms:W3CDTF">2015-06-15T05:12:00Z</dcterms:created>
  <dcterms:modified xsi:type="dcterms:W3CDTF">2015-06-15T05:18:00Z</dcterms:modified>
</cp:coreProperties>
</file>